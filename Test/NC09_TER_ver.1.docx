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4DA8336" wp14:editId="366DD598">
                    <wp:simplePos x="0" y="0"/>
                    <wp:positionH relativeFrom="margin">
                      <wp:posOffset>2078990</wp:posOffset>
                    </wp:positionH>
                    <wp:positionV relativeFrom="margin">
                      <wp:posOffset>2376170</wp:posOffset>
                    </wp:positionV>
                    <wp:extent cx="3999865" cy="2948940"/>
                    <wp:effectExtent l="0" t="0" r="63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986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03B36008" w:rsidR="00115F5C" w:rsidRPr="0060548C" w:rsidRDefault="00835491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ER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Execu</w:t>
                                    </w:r>
                                    <w:r w:rsidR="007F4A4A">
                                      <w:rPr>
                                        <w:color w:val="1F4E79"/>
                                        <w:lang w:val="en-GB"/>
                                      </w:rPr>
                                      <w:t>ti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on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835491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835491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63.7pt;margin-top:187.1pt;width:314.95pt;height:232.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03B36008" w:rsidR="00115F5C" w:rsidRPr="0060548C" w:rsidRDefault="00835491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ER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Execu</w:t>
                              </w:r>
                              <w:r w:rsidR="007F4A4A">
                                <w:rPr>
                                  <w:color w:val="1F4E79"/>
                                  <w:lang w:val="en-GB"/>
                                </w:rPr>
                                <w:t>ti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on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835491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835491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181B92D1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</w:t>
                </w:r>
                <w:r w:rsidR="00A87D4E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ti</w:t>
                </w: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50AA6714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proofErr w:type="spellStart"/>
                <w:r w:rsidRPr="004A29E6">
                  <w:rPr>
                    <w:sz w:val="32"/>
                  </w:rPr>
                  <w:t>Cambiamen</w:t>
                </w:r>
                <w:r w:rsidR="00DE4DC8">
                  <w:rPr>
                    <w:sz w:val="32"/>
                  </w:rPr>
                  <w:t>A</w:t>
                </w:r>
                <w:proofErr w:type="spellEnd"/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26486"/>
          <w:bookmarkStart w:id="8" w:name="_Toc62141198"/>
          <w:bookmarkStart w:id="9" w:name="_Toc63166435"/>
          <w:bookmarkStart w:id="10" w:name="_Toc63167172"/>
          <w:bookmarkStart w:id="11" w:name="_Toc63167212"/>
          <w:bookmarkStart w:id="12" w:name="_Toc63845495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835491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0F516367" w14:textId="104A6DC0" w:rsidR="00113A47" w:rsidRDefault="00DA6CDD" w:rsidP="00296C59">
          <w:pPr>
            <w:pStyle w:val="Sommario1"/>
            <w:numPr>
              <w:ilvl w:val="0"/>
              <w:numId w:val="0"/>
            </w:numPr>
            <w:ind w:left="576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5F1B51" w14:textId="76E953A7" w:rsidR="00113A47" w:rsidRDefault="00113A4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845496" w:history="1">
            <w:r w:rsidRPr="00CE2DDE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D569" w14:textId="2747CDC3" w:rsidR="00113A47" w:rsidRDefault="00113A4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845497" w:history="1">
            <w:r w:rsidRPr="00CE2DDE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CE9A" w14:textId="0062171A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498" w:history="1">
            <w:r w:rsidRPr="00CE2DDE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98ED" w14:textId="450ED5B4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499" w:history="1">
            <w:r w:rsidRPr="00CE2DDE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91AB" w14:textId="7AD6754E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500" w:history="1">
            <w:r w:rsidRPr="00CE2DDE">
              <w:rPr>
                <w:rStyle w:val="Collegamentoipertestuale"/>
                <w:noProof/>
              </w:rPr>
              <w:t>2.3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113B" w14:textId="3043FE23" w:rsidR="00113A47" w:rsidRDefault="00113A4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845501" w:history="1">
            <w:r w:rsidRPr="00CE2DDE">
              <w:rPr>
                <w:rStyle w:val="Collegamentoipertestuale"/>
                <w:noProof/>
              </w:rPr>
              <w:t>3. Test eseguiti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E28B" w14:textId="39BD244D" w:rsidR="00113A47" w:rsidRDefault="00113A47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3845502" w:history="1">
            <w:r w:rsidRPr="00CE2DDE">
              <w:rPr>
                <w:rStyle w:val="Collegamentoipertestuale"/>
                <w:noProof/>
                <w:lang w:val="en-GB" w:eastAsia="en-US"/>
              </w:rPr>
              <w:t>4. 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CDBB" w14:textId="67D4CC77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503" w:history="1">
            <w:r w:rsidRPr="00CE2DDE">
              <w:rPr>
                <w:rStyle w:val="Collegamentoipertestuale"/>
                <w:noProof/>
                <w:lang w:val="en-GB" w:eastAsia="en-US"/>
              </w:rPr>
              <w:t>4.1 Assistenza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539B" w14:textId="5918951D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04" w:history="1">
            <w:r w:rsidRPr="00CE2DDE">
              <w:rPr>
                <w:rStyle w:val="Collegamentoipertestuale"/>
                <w:noProof/>
                <w:lang w:val="en-GB"/>
              </w:rPr>
              <w:t>4.1.1 Crea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1E86" w14:textId="44AF690E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505" w:history="1">
            <w:r w:rsidRPr="00CE2DDE">
              <w:rPr>
                <w:rStyle w:val="Collegamentoipertestuale"/>
                <w:noProof/>
                <w:lang w:eastAsia="en-US"/>
              </w:rPr>
              <w:t>4.2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E3E2" w14:textId="6AA3A978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06" w:history="1">
            <w:r w:rsidRPr="00CE2DDE">
              <w:rPr>
                <w:rStyle w:val="Collegamentoipertestuale"/>
                <w:noProof/>
              </w:rPr>
              <w:t>4.2.1 Crea nuovo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097B" w14:textId="311C0480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07" w:history="1">
            <w:r w:rsidRPr="00CE2DDE">
              <w:rPr>
                <w:rStyle w:val="Collegamentoipertestuale"/>
                <w:noProof/>
              </w:rPr>
              <w:t>4.2.1 Modifica quantità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65E2" w14:textId="71D43C48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508" w:history="1">
            <w:r w:rsidRPr="00CE2DDE">
              <w:rPr>
                <w:rStyle w:val="Collegamentoipertestuale"/>
                <w:noProof/>
                <w:lang w:eastAsia="en-US"/>
              </w:rPr>
              <w:t>4.3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83C4" w14:textId="4DD842AF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09" w:history="1">
            <w:r w:rsidRPr="00CE2DDE">
              <w:rPr>
                <w:rStyle w:val="Collegamentoipertestuale"/>
                <w:noProof/>
              </w:rPr>
              <w:t>4.3.1 Aggiungi somma versata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C8ED" w14:textId="4BC5E03F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10" w:history="1">
            <w:r w:rsidRPr="00CE2DDE">
              <w:rPr>
                <w:rStyle w:val="Collegamentoipertestuale"/>
                <w:noProof/>
              </w:rPr>
              <w:t>4.3.1 Inserisci codice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F3F4" w14:textId="776A62AF" w:rsidR="00113A47" w:rsidRDefault="00113A47">
          <w:pPr>
            <w:pStyle w:val="Sommario2"/>
            <w:rPr>
              <w:noProof/>
              <w:color w:val="auto"/>
              <w:lang w:eastAsia="it-IT"/>
            </w:rPr>
          </w:pPr>
          <w:hyperlink w:anchor="_Toc63845511" w:history="1">
            <w:r w:rsidRPr="00CE2DDE">
              <w:rPr>
                <w:rStyle w:val="Collegamentoipertestuale"/>
                <w:noProof/>
                <w:lang w:eastAsia="en-US"/>
              </w:rPr>
              <w:t>4.3 Utenza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B8E6" w14:textId="372006CD" w:rsidR="00113A47" w:rsidRDefault="00113A47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63845512" w:history="1">
            <w:r w:rsidRPr="00CE2DDE">
              <w:rPr>
                <w:rStyle w:val="Collegamentoipertestuale"/>
                <w:noProof/>
              </w:rPr>
              <w:t>4.3.1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0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2FA4208E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13" w:name="_Toc63845496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13"/>
    </w:p>
    <w:p w14:paraId="3AA43F0C" w14:textId="2274852A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Nel seguente documento vengono mostra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i risulta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forni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come output dell’esecuzione dei test case 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nel precedente documento Test</w:t>
      </w:r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>
        <w:rPr>
          <w:color w:val="000000" w:themeColor="text1"/>
          <w:sz w:val="24"/>
          <w:szCs w:val="24"/>
        </w:rPr>
        <w:t>,</w:t>
      </w:r>
      <w:r w:rsidRPr="009E494D">
        <w:rPr>
          <w:color w:val="000000" w:themeColor="text1"/>
          <w:sz w:val="24"/>
          <w:szCs w:val="24"/>
        </w:rPr>
        <w:t xml:space="preserve"> evidenziando la differenza tra il comportamento atteso specificato nella sezione oracolo e quello osservato durante l’esecuzione del test.</w:t>
      </w:r>
    </w:p>
    <w:p w14:paraId="4A137CAF" w14:textId="67CF04C4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ogni test case viene costruita una tabella; viene definito un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ficato da associare alla singola esecuzione del test in modo da poterne iden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ficare univocamente l’esito.</w:t>
      </w:r>
    </w:p>
    <w:p w14:paraId="68A330CB" w14:textId="77777777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Come viene indicato l’esito? </w:t>
      </w:r>
      <w:proofErr w:type="spellStart"/>
      <w:r w:rsidRPr="009E494D">
        <w:rPr>
          <w:color w:val="000000" w:themeColor="text1"/>
          <w:sz w:val="24"/>
          <w:szCs w:val="24"/>
        </w:rPr>
        <w:t>Failed</w:t>
      </w:r>
      <w:proofErr w:type="spellEnd"/>
      <w:r w:rsidRPr="009E494D">
        <w:rPr>
          <w:color w:val="000000" w:themeColor="text1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 w:rsidRPr="009E494D">
        <w:rPr>
          <w:color w:val="000000" w:themeColor="text1"/>
          <w:sz w:val="24"/>
          <w:szCs w:val="24"/>
        </w:rPr>
        <w:t>Passed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5793D92D" w14:textId="34F907C8" w:rsidR="009E494D" w:rsidRPr="009E494D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 avrà successo se l’esecuzione di alcuni test case fornirà un output differente da quello atteso. Tali </w:t>
      </w:r>
      <w:proofErr w:type="spellStart"/>
      <w:r w:rsidRPr="009E494D">
        <w:rPr>
          <w:color w:val="000000" w:themeColor="text1"/>
          <w:sz w:val="24"/>
          <w:szCs w:val="24"/>
        </w:rPr>
        <w:t>failure</w:t>
      </w:r>
      <w:proofErr w:type="spellEnd"/>
      <w:r w:rsidRPr="009E494D">
        <w:rPr>
          <w:color w:val="000000" w:themeColor="text1"/>
          <w:sz w:val="24"/>
          <w:szCs w:val="24"/>
        </w:rPr>
        <w:t xml:space="preserve"> sono riportate nel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E494D">
        <w:rPr>
          <w:color w:val="000000" w:themeColor="text1"/>
          <w:sz w:val="24"/>
          <w:szCs w:val="24"/>
        </w:rPr>
        <w:t>Repo</w:t>
      </w:r>
      <w:r>
        <w:rPr>
          <w:color w:val="000000" w:themeColor="text1"/>
          <w:sz w:val="24"/>
          <w:szCs w:val="24"/>
        </w:rPr>
        <w:t>rt</w:t>
      </w:r>
      <w:r w:rsidRPr="009E494D">
        <w:rPr>
          <w:color w:val="000000" w:themeColor="text1"/>
          <w:sz w:val="24"/>
          <w:szCs w:val="24"/>
        </w:rPr>
        <w:t xml:space="preserve"> al fine di poter rendere il sistema conforme alle aspetta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ve.</w:t>
      </w:r>
    </w:p>
    <w:p w14:paraId="7C0CC558" w14:textId="6B36353B" w:rsidR="0052791B" w:rsidRPr="008A4635" w:rsidRDefault="009E494D" w:rsidP="009E494D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Per effettuare i test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il tool </w:t>
      </w:r>
      <w:proofErr w:type="spellStart"/>
      <w:r w:rsidRPr="009E494D">
        <w:rPr>
          <w:color w:val="000000" w:themeColor="text1"/>
          <w:sz w:val="24"/>
          <w:szCs w:val="24"/>
        </w:rPr>
        <w:t>Katalon</w:t>
      </w:r>
      <w:proofErr w:type="spellEnd"/>
      <w:r w:rsidRPr="009E494D">
        <w:rPr>
          <w:color w:val="000000" w:themeColor="text1"/>
          <w:sz w:val="24"/>
          <w:szCs w:val="24"/>
        </w:rPr>
        <w:t xml:space="preserve"> Studio installato su una macchina adibita per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ng. </w:t>
      </w:r>
    </w:p>
    <w:p w14:paraId="63C18EE2" w14:textId="6B35BBAE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4" w:name="_Toc63845497"/>
      <w:r w:rsidRPr="009E494D">
        <w:t xml:space="preserve">2. </w:t>
      </w:r>
      <w:r w:rsidR="009E494D" w:rsidRPr="009E494D">
        <w:t>Relazione con altri documen</w:t>
      </w:r>
      <w:r w:rsidR="00A87D4E">
        <w:t>ti</w:t>
      </w:r>
      <w:r w:rsidR="009E494D" w:rsidRPr="009E494D">
        <w:t xml:space="preserve"> d</w:t>
      </w:r>
      <w:r w:rsidR="009E494D">
        <w:t>i tes</w:t>
      </w:r>
      <w:r w:rsidR="00A87D4E">
        <w:t>ti</w:t>
      </w:r>
      <w:r w:rsidR="009E494D">
        <w:t>ng</w:t>
      </w:r>
      <w:bookmarkEnd w:id="14"/>
    </w:p>
    <w:p w14:paraId="38D19EFC" w14:textId="462F21A2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In questa sezione vengono riportate le relazioni che il seguente documento ed altri documen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prodot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durante la fase di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ng.</w:t>
      </w:r>
    </w:p>
    <w:p w14:paraId="3F6C859F" w14:textId="77777777" w:rsidR="009E494D" w:rsidRPr="009E494D" w:rsidRDefault="009E494D" w:rsidP="009E494D">
      <w:pPr>
        <w:pStyle w:val="Titolo2"/>
      </w:pPr>
      <w:bookmarkStart w:id="15" w:name="_Toc63845498"/>
      <w:r w:rsidRPr="009E494D">
        <w:t>2.1 Relazioni con il Test Plan (TP)</w:t>
      </w:r>
      <w:bookmarkEnd w:id="15"/>
    </w:p>
    <w:p w14:paraId="414EF682" w14:textId="2DA39E7B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Il Test Plan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lizzato per ricavare le componen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 e le funzionalità che devono essere testate.</w:t>
      </w:r>
    </w:p>
    <w:p w14:paraId="0D53B996" w14:textId="027A0756" w:rsidR="009E494D" w:rsidRPr="009E494D" w:rsidRDefault="009E494D" w:rsidP="009E494D">
      <w:pPr>
        <w:pStyle w:val="Titolo2"/>
      </w:pPr>
      <w:bookmarkStart w:id="16" w:name="_Toc63845499"/>
      <w:r w:rsidRPr="009E494D">
        <w:t xml:space="preserve">2.2 Relazioni con il Test Case </w:t>
      </w:r>
      <w:proofErr w:type="spellStart"/>
      <w:r w:rsidRPr="009E494D">
        <w:t>Specifica</w:t>
      </w:r>
      <w:r w:rsidR="00DE4DC8">
        <w:t>ti</w:t>
      </w:r>
      <w:r w:rsidRPr="009E494D">
        <w:t>on</w:t>
      </w:r>
      <w:proofErr w:type="spellEnd"/>
      <w:r w:rsidRPr="009E494D">
        <w:t xml:space="preserve"> (TCS)</w:t>
      </w:r>
      <w:bookmarkEnd w:id="16"/>
    </w:p>
    <w:p w14:paraId="60037998" w14:textId="5909ECA7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verrà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lizzato per ricavare le specifiche dei test </w:t>
      </w:r>
      <w:proofErr w:type="spellStart"/>
      <w:r w:rsidRPr="009E494D">
        <w:rPr>
          <w:color w:val="000000" w:themeColor="text1"/>
          <w:sz w:val="24"/>
          <w:szCs w:val="24"/>
        </w:rPr>
        <w:t>cases</w:t>
      </w:r>
      <w:proofErr w:type="spellEnd"/>
      <w:r w:rsidRPr="009E494D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05CAEB7" w14:textId="31CC5046" w:rsidR="009E494D" w:rsidRPr="009E494D" w:rsidRDefault="009E494D" w:rsidP="009E494D">
      <w:pPr>
        <w:pStyle w:val="Titolo2"/>
      </w:pPr>
      <w:bookmarkStart w:id="17" w:name="_Toc63845500"/>
      <w:r w:rsidRPr="009E494D">
        <w:t xml:space="preserve">2.3 Relazioni con il Test </w:t>
      </w:r>
      <w:proofErr w:type="spellStart"/>
      <w:r w:rsidRPr="009E494D">
        <w:t>Incident</w:t>
      </w:r>
      <w:proofErr w:type="spellEnd"/>
      <w:r w:rsidRPr="009E494D">
        <w:t xml:space="preserve"> Report (</w:t>
      </w:r>
      <w:r w:rsidR="00232A58">
        <w:t>TI</w:t>
      </w:r>
      <w:r w:rsidRPr="009E494D">
        <w:t>R)</w:t>
      </w:r>
      <w:bookmarkEnd w:id="17"/>
    </w:p>
    <w:p w14:paraId="62999FB3" w14:textId="41764F0D" w:rsid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9E494D">
        <w:rPr>
          <w:color w:val="000000" w:themeColor="text1"/>
          <w:sz w:val="24"/>
          <w:szCs w:val="24"/>
        </w:rPr>
        <w:t>Incident</w:t>
      </w:r>
      <w:proofErr w:type="spellEnd"/>
      <w:r w:rsidRPr="009E494D">
        <w:rPr>
          <w:color w:val="000000" w:themeColor="text1"/>
          <w:sz w:val="24"/>
          <w:szCs w:val="24"/>
        </w:rPr>
        <w:t xml:space="preserve"> Report saranno riportate tutte le anomalie riscontrate durante il tes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ng delle funzionalità effettuato in questa fase.</w:t>
      </w:r>
    </w:p>
    <w:p w14:paraId="637C076B" w14:textId="24227DEC" w:rsidR="009E494D" w:rsidRPr="00B0277D" w:rsidRDefault="009E494D" w:rsidP="009E494D">
      <w:pPr>
        <w:pStyle w:val="Titolo1"/>
        <w:pBdr>
          <w:bottom w:val="single" w:sz="2" w:space="0" w:color="DEEAF6"/>
        </w:pBdr>
      </w:pPr>
      <w:bookmarkStart w:id="18" w:name="_Toc63845501"/>
      <w:r w:rsidRPr="00B0277D">
        <w:t>3. Test esegu</w:t>
      </w:r>
      <w:r w:rsidR="00113A47">
        <w:t>it</w:t>
      </w:r>
      <w:r w:rsidRPr="00B0277D">
        <w:t>i</w:t>
      </w:r>
      <w:bookmarkEnd w:id="18"/>
    </w:p>
    <w:p w14:paraId="08D190F3" w14:textId="5CF5EE9C" w:rsidR="009E494D" w:rsidRPr="009E494D" w:rsidRDefault="009E494D" w:rsidP="009E494D">
      <w:pPr>
        <w:jc w:val="both"/>
        <w:rPr>
          <w:color w:val="000000" w:themeColor="text1"/>
          <w:sz w:val="24"/>
          <w:szCs w:val="24"/>
        </w:rPr>
      </w:pPr>
      <w:r w:rsidRPr="009E494D">
        <w:rPr>
          <w:color w:val="000000" w:themeColor="text1"/>
          <w:sz w:val="24"/>
          <w:szCs w:val="24"/>
        </w:rPr>
        <w:t>Saranno testate tutte le funzionalità contenute nel capitolo 4 del Test Plan u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 xml:space="preserve">lizzando le scelte del </w:t>
      </w:r>
      <w:proofErr w:type="spellStart"/>
      <w:r w:rsidRPr="009E494D">
        <w:rPr>
          <w:color w:val="000000" w:themeColor="text1"/>
          <w:sz w:val="24"/>
          <w:szCs w:val="24"/>
        </w:rPr>
        <w:t>Category</w:t>
      </w:r>
      <w:proofErr w:type="spellEnd"/>
      <w:r w:rsidRPr="009E494D">
        <w:rPr>
          <w:color w:val="000000" w:themeColor="text1"/>
          <w:sz w:val="24"/>
          <w:szCs w:val="24"/>
        </w:rPr>
        <w:t xml:space="preserve"> </w:t>
      </w:r>
      <w:proofErr w:type="spellStart"/>
      <w:r w:rsidRPr="009E494D">
        <w:rPr>
          <w:color w:val="000000" w:themeColor="text1"/>
          <w:sz w:val="24"/>
          <w:szCs w:val="24"/>
        </w:rPr>
        <w:t>Par</w:t>
      </w:r>
      <w:r w:rsidR="00DE4DC8">
        <w:rPr>
          <w:color w:val="000000" w:themeColor="text1"/>
          <w:sz w:val="24"/>
          <w:szCs w:val="24"/>
        </w:rPr>
        <w:t>titi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 xml:space="preserve"> contenute nel capitolo 2 del Test Case </w:t>
      </w:r>
      <w:proofErr w:type="spellStart"/>
      <w:r w:rsidRPr="009E494D">
        <w:rPr>
          <w:color w:val="000000" w:themeColor="text1"/>
          <w:sz w:val="24"/>
          <w:szCs w:val="24"/>
        </w:rPr>
        <w:t>Specifica</w:t>
      </w:r>
      <w:r w:rsidR="00DE4DC8">
        <w:rPr>
          <w:color w:val="000000" w:themeColor="text1"/>
          <w:sz w:val="24"/>
          <w:szCs w:val="24"/>
        </w:rPr>
        <w:t>ti</w:t>
      </w:r>
      <w:r w:rsidRPr="009E494D">
        <w:rPr>
          <w:color w:val="000000" w:themeColor="text1"/>
          <w:sz w:val="24"/>
          <w:szCs w:val="24"/>
        </w:rPr>
        <w:t>on</w:t>
      </w:r>
      <w:proofErr w:type="spellEnd"/>
      <w:r w:rsidRPr="009E494D">
        <w:rPr>
          <w:color w:val="000000" w:themeColor="text1"/>
          <w:sz w:val="24"/>
          <w:szCs w:val="24"/>
        </w:rPr>
        <w:t>.</w:t>
      </w:r>
    </w:p>
    <w:p w14:paraId="6B217B7C" w14:textId="4A4F03F7" w:rsidR="008126A4" w:rsidRPr="00057383" w:rsidRDefault="009E494D" w:rsidP="008126A4">
      <w:pPr>
        <w:pStyle w:val="Titolo1"/>
        <w:rPr>
          <w:lang w:val="en-GB" w:eastAsia="en-US"/>
        </w:rPr>
      </w:pPr>
      <w:bookmarkStart w:id="19" w:name="_Toc63845502"/>
      <w:r w:rsidRPr="00057383">
        <w:rPr>
          <w:lang w:val="en-GB" w:eastAsia="en-US"/>
        </w:rPr>
        <w:lastRenderedPageBreak/>
        <w:t>4. Test log</w:t>
      </w:r>
      <w:bookmarkEnd w:id="19"/>
      <w:r w:rsidR="008126A4" w:rsidRPr="00057383">
        <w:rPr>
          <w:lang w:val="en-GB" w:eastAsia="en-US"/>
        </w:rPr>
        <w:t xml:space="preserve"> </w:t>
      </w:r>
    </w:p>
    <w:p w14:paraId="1C2C2B6C" w14:textId="7EC203BA" w:rsidR="00057383" w:rsidRPr="00B07ECE" w:rsidRDefault="00057383" w:rsidP="00057383">
      <w:pPr>
        <w:pStyle w:val="Titolo2"/>
        <w:rPr>
          <w:lang w:val="en-GB" w:eastAsia="en-US"/>
        </w:rPr>
      </w:pPr>
      <w:bookmarkStart w:id="20" w:name="_Toc63845503"/>
      <w:r>
        <w:rPr>
          <w:lang w:val="en-GB" w:eastAsia="en-US"/>
        </w:rPr>
        <w:t>4</w:t>
      </w:r>
      <w:r w:rsidRPr="00B07ECE">
        <w:rPr>
          <w:lang w:val="en-GB" w:eastAsia="en-US"/>
        </w:rPr>
        <w:t xml:space="preserve">.1 </w:t>
      </w:r>
      <w:proofErr w:type="spellStart"/>
      <w:r w:rsidR="00B0277D">
        <w:rPr>
          <w:lang w:val="en-GB" w:eastAsia="en-US"/>
        </w:rPr>
        <w:t>Assistenza</w:t>
      </w:r>
      <w:bookmarkEnd w:id="20"/>
      <w:proofErr w:type="spellEnd"/>
      <w:r w:rsidRPr="00B07ECE">
        <w:rPr>
          <w:lang w:val="en-GB" w:eastAsia="en-US"/>
        </w:rPr>
        <w:t xml:space="preserve"> </w:t>
      </w:r>
    </w:p>
    <w:p w14:paraId="658A9EC8" w14:textId="754C70E9" w:rsidR="00057383" w:rsidRPr="00B07ECE" w:rsidRDefault="00057383" w:rsidP="00057383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21" w:name="_Hlk62117784"/>
      <w:bookmarkStart w:id="22" w:name="_Toc63845504"/>
      <w:r>
        <w:rPr>
          <w:lang w:val="en-GB"/>
        </w:rPr>
        <w:t>4</w:t>
      </w:r>
      <w:r w:rsidRPr="00B07ECE">
        <w:rPr>
          <w:lang w:val="en-GB"/>
        </w:rPr>
        <w:t xml:space="preserve">.1.1 </w:t>
      </w:r>
      <w:proofErr w:type="spellStart"/>
      <w:r w:rsidRPr="00B07ECE">
        <w:rPr>
          <w:lang w:val="en-GB"/>
        </w:rPr>
        <w:t>Crea</w:t>
      </w:r>
      <w:proofErr w:type="spellEnd"/>
      <w:r w:rsidRPr="00B07ECE">
        <w:rPr>
          <w:lang w:val="en-GB"/>
        </w:rPr>
        <w:t xml:space="preserve"> </w:t>
      </w:r>
      <w:r w:rsidR="00DE4DC8">
        <w:rPr>
          <w:lang w:val="en-GB"/>
        </w:rPr>
        <w:t>Ti</w:t>
      </w:r>
      <w:r w:rsidRPr="00B07ECE">
        <w:rPr>
          <w:lang w:val="en-GB"/>
        </w:rPr>
        <w:t>cket</w:t>
      </w:r>
      <w:bookmarkEnd w:id="21"/>
      <w:bookmarkEnd w:id="22"/>
    </w:p>
    <w:p w14:paraId="11FA429D" w14:textId="77777777" w:rsidR="00057383" w:rsidRPr="00B07ECE" w:rsidRDefault="00057383" w:rsidP="00057383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33DDD" w14:paraId="4663F4DD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D732AE" w14:textId="682AD531" w:rsidR="00533DDD" w:rsidRPr="00F93680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4C00A9D" w14:textId="1161173D" w:rsidR="00533DDD" w:rsidRPr="00533DDD" w:rsidRDefault="00533DDD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E4DC8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6E1ED974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DA4059" w14:textId="77777777" w:rsidR="00057383" w:rsidRPr="00F93680" w:rsidRDefault="0005738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2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7E382D3" w14:textId="7C7512D1" w:rsidR="00057383" w:rsidRPr="00533DDD" w:rsidRDefault="0005738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 w:rsidR="00DE4DC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 w:rsid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057383" w14:paraId="1F5F5B43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891A46" w14:textId="41473315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C1AEE6" w14:textId="4285CCC2" w:rsidR="00057383" w:rsidRDefault="00DE4DC8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057383" w14:paraId="174ABE2D" w14:textId="77777777" w:rsidTr="0053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F79353" w14:textId="21E5F099" w:rsidR="00057383" w:rsidRPr="00B07ECE" w:rsidRDefault="00533DDD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B975E" w14:textId="2FF26DC7" w:rsidR="00057383" w:rsidRDefault="00533DDD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  <w:bookmarkEnd w:id="23"/>
    </w:tbl>
    <w:p w14:paraId="296E93B3" w14:textId="7C989D1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3563665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EBAA4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9F05E6E" w14:textId="215BFD72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DE4DC8" w14:paraId="108C349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5B1E2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F9FCD19" w14:textId="41E684A4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DE4DC8" w14:paraId="6373031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CB408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9775E8D" w14:textId="23317EBC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2340FC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4A683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78CDE2D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5CF909E" w14:textId="09D2052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DC4A6AE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74DD423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FD01BBA" w14:textId="717A1ED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DE4DC8" w14:paraId="748F7F9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C3B419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4F4824" w14:textId="50D2916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DE4DC8" w14:paraId="3A28C8C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01DCC7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23AF07D" w14:textId="634D852D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1D5CF6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9AB13D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3251CF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91D6238" w14:textId="0D21A9C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4DF33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F70E0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FE164A6" w14:textId="5828841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DE4DC8" w14:paraId="683638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C0330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730290" w14:textId="529D84B3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DE4DC8" w14:paraId="355E05D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D6C2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09A2A86" w14:textId="77821C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0E73526E" w14:textId="77777777" w:rsidTr="0039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311D0B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CF5151"/>
            <w:vAlign w:val="center"/>
          </w:tcPr>
          <w:p w14:paraId="0D804F6A" w14:textId="02E54FD7" w:rsidR="00DE4DC8" w:rsidRDefault="00F370EC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Passed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</w:p>
        </w:tc>
      </w:tr>
    </w:tbl>
    <w:p w14:paraId="5F7A2555" w14:textId="46B60225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28F31F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95CE47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117366A" w14:textId="7F713FA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DE4DC8" w14:paraId="44FB361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A7C7FB5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53C4A4D" w14:textId="253F012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DE4DC8" w14:paraId="13764E2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56696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2161026" w14:textId="5A3153F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6C895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A131E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03DE1C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F7D28DF" w14:textId="4AF9EF8E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E0CCB4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D90B9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79E46BF" w14:textId="39AC2390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DE4DC8" w14:paraId="5FB313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BDF3DF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E59A245" w14:textId="0B017C36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DE4DC8" w14:paraId="017B9AD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12084D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2D571CC" w14:textId="34A03C2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961816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F199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8B4C11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16806C8" w14:textId="32580FED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71C56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D39D6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149A82C" w14:textId="46C1990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DE4DC8" w14:paraId="18272CD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CC8E8E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29B3AB0" w14:textId="40D2904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DE4DC8" w14:paraId="7C7F430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EFB861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4813947" w14:textId="277C5390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4A09450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3BC634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52F7E3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67B690" w14:textId="64EDD342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958DF6D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1A23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D7D6D1" w14:textId="0E3EFC73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DE4DC8" w14:paraId="30F3B07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8027B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C80B6DA" w14:textId="18918E11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DE4DC8" w14:paraId="3D15871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FC4EAC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0703E5F" w14:textId="6B4ECCAA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7449FD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B9F1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343489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2CE83C4" w14:textId="1D019173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E13A04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575C73E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26955F7" w14:textId="65B2332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DE4DC8" w14:paraId="1F5F32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96CF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8D5DBD4" w14:textId="0F1EE999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DE4DC8" w14:paraId="5F64B14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18AB9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77C1CAC" w14:textId="28CE1CF3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891F80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F1AC83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673EE8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35A7DE" w14:textId="1D8A749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9CD5EA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B03F9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0995" w14:textId="4A7DFE7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_10</w:t>
            </w:r>
          </w:p>
        </w:tc>
      </w:tr>
      <w:tr w:rsidR="00DE4DC8" w14:paraId="6DA1537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B568D1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882D13A" w14:textId="26DE31EB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_10</w:t>
            </w:r>
          </w:p>
        </w:tc>
      </w:tr>
      <w:tr w:rsidR="00DE4DC8" w14:paraId="1E2D58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0CF62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94CB0F4" w14:textId="030A4147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0AD42E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AD1597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7220F2F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3A7B3F9" w14:textId="78A50A78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C82E6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DF6CB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5AE320" w14:textId="39488B18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_11</w:t>
            </w:r>
          </w:p>
        </w:tc>
      </w:tr>
      <w:tr w:rsidR="00DE4DC8" w14:paraId="5533765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A7D42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5825CEA" w14:textId="1F176710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_11</w:t>
            </w:r>
          </w:p>
        </w:tc>
      </w:tr>
      <w:tr w:rsidR="00DE4DC8" w14:paraId="46160B0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4EDE3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6AEAC56" w14:textId="359095E5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D2F144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B0DBD6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9EE7C9A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E8F8B49" w14:textId="476F0C4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390FEE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1C1CD44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2EC6FFD" w14:textId="38D4241D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_12</w:t>
            </w:r>
          </w:p>
        </w:tc>
      </w:tr>
      <w:tr w:rsidR="00DE4DC8" w14:paraId="493D0CD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C907E8C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5E53A064" w14:textId="151BD75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_12</w:t>
            </w:r>
          </w:p>
        </w:tc>
      </w:tr>
      <w:tr w:rsidR="00DE4DC8" w14:paraId="35738FE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239A1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EDBE881" w14:textId="246012A2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30B0713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D637D9C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5CD69F77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A38026D" w14:textId="5B4C13DF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0A32577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DEBB7A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1CB2AB6" w14:textId="7EAD2AD4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_13</w:t>
            </w:r>
          </w:p>
        </w:tc>
      </w:tr>
      <w:tr w:rsidR="00DE4DC8" w14:paraId="50E3B0F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5257C8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9FE6E8C" w14:textId="402D8818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_13</w:t>
            </w:r>
          </w:p>
        </w:tc>
      </w:tr>
      <w:tr w:rsidR="00DE4DC8" w14:paraId="6B45938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0A130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F89F9EA" w14:textId="75C6BA14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1F3E188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3A405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0C34BC2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10A32C14" w14:textId="482BB94A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22892E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83F17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BD3AC64" w14:textId="5860A671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_14</w:t>
            </w:r>
          </w:p>
        </w:tc>
      </w:tr>
      <w:tr w:rsidR="00DE4DC8" w14:paraId="66994DE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C9CADB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F77EBAD" w14:textId="7AC1C7BF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_14</w:t>
            </w:r>
          </w:p>
        </w:tc>
      </w:tr>
      <w:tr w:rsidR="00DE4DC8" w14:paraId="37C0B4E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F3D2A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54EA3359" w14:textId="2B19193F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225DC97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E9A888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CF371B3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0701935" w14:textId="7178E100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6F97C6E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2ADBBD0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E0ACE44" w14:textId="0E8B3B9C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DE4DC8" w14:paraId="5A2F10F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B6F266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17E0268" w14:textId="0B3A2F2C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DE4DC8" w14:paraId="784EFD3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AAD4FB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6B99326" w14:textId="5B54DD8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6852ED4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54C362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3D83416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55CC2E6" w14:textId="6D767781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DE4DC8" w14:paraId="4B89F53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0BC7C9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BFC5D08" w14:textId="25A75AE7" w:rsidR="00DE4DC8" w:rsidRPr="00533DDD" w:rsidRDefault="00DE4DC8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_16</w:t>
            </w:r>
          </w:p>
        </w:tc>
      </w:tr>
      <w:tr w:rsidR="00DE4DC8" w14:paraId="76C29F6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911BD2" w14:textId="77777777" w:rsidR="00DE4DC8" w:rsidRPr="00F93680" w:rsidRDefault="00DE4DC8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7E4FCCB" w14:textId="47017627" w:rsidR="00DE4DC8" w:rsidRPr="00533DDD" w:rsidRDefault="00DE4DC8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_16</w:t>
            </w:r>
          </w:p>
        </w:tc>
      </w:tr>
      <w:tr w:rsidR="00DE4DC8" w14:paraId="00A09BA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694FD0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A27B6E8" w14:textId="40EBF4C8" w:rsidR="00DE4DC8" w:rsidRDefault="00DE4DC8" w:rsidP="00DE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DE4DC8" w14:paraId="59C283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811AEF" w14:textId="77777777" w:rsidR="00DE4DC8" w:rsidRPr="00B07ECE" w:rsidRDefault="00DE4DC8" w:rsidP="00DE4DC8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F3098E" w14:textId="77777777" w:rsidR="00DE4DC8" w:rsidRDefault="00DE4DC8" w:rsidP="00DE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4D38114" w14:textId="77777777" w:rsidR="00DE4DC8" w:rsidRDefault="00DE4DC8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224FB38" w14:textId="77777777" w:rsidR="00057383" w:rsidRPr="00665AB4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FC647DF" w14:textId="77AFA4F8" w:rsidR="00057383" w:rsidRDefault="00057383" w:rsidP="00057383">
      <w:pPr>
        <w:pStyle w:val="Titolo2"/>
        <w:rPr>
          <w:lang w:eastAsia="en-US"/>
        </w:rPr>
      </w:pPr>
      <w:bookmarkStart w:id="24" w:name="_Toc63845505"/>
      <w:r>
        <w:rPr>
          <w:lang w:eastAsia="en-US"/>
        </w:rPr>
        <w:t>4</w:t>
      </w:r>
      <w:r w:rsidRPr="00665AB4">
        <w:rPr>
          <w:lang w:eastAsia="en-US"/>
        </w:rPr>
        <w:t xml:space="preserve">.2 </w:t>
      </w:r>
      <w:r>
        <w:rPr>
          <w:lang w:eastAsia="en-US"/>
        </w:rPr>
        <w:t>Inventario</w:t>
      </w:r>
      <w:bookmarkEnd w:id="24"/>
      <w:r w:rsidRPr="00665AB4">
        <w:rPr>
          <w:lang w:eastAsia="en-US"/>
        </w:rPr>
        <w:t xml:space="preserve"> </w:t>
      </w:r>
    </w:p>
    <w:p w14:paraId="64BFF626" w14:textId="03A7FFE9" w:rsidR="00057383" w:rsidRPr="00B5730D" w:rsidRDefault="00057383" w:rsidP="00057383">
      <w:pPr>
        <w:pStyle w:val="Titolo3"/>
      </w:pPr>
      <w:bookmarkStart w:id="25" w:name="_Hlk62117953"/>
      <w:bookmarkStart w:id="26" w:name="_Toc63845506"/>
      <w:r>
        <w:t>4</w:t>
      </w:r>
      <w:r w:rsidRPr="00B5730D">
        <w:t>.</w:t>
      </w:r>
      <w:r>
        <w:t>2</w:t>
      </w:r>
      <w:r w:rsidRPr="00B5730D">
        <w:t>.1 Crea nuovo p</w:t>
      </w:r>
      <w:r>
        <w:t>rodotto</w:t>
      </w:r>
      <w:bookmarkEnd w:id="26"/>
    </w:p>
    <w:bookmarkEnd w:id="25"/>
    <w:p w14:paraId="3352FC3A" w14:textId="1D306C76" w:rsidR="00057383" w:rsidRDefault="00057383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54BA055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EE8AE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254ABB2" w14:textId="696533A0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4BB8811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52C07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EAE31C8" w14:textId="6A7A6022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5E3535" w14:paraId="3C095EC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3C91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9F9AFB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255377F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851CF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3B4ACBB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5BDAEFA" w14:textId="509D0E5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67224A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B2BCC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9002AAE" w14:textId="0FCCF78C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E3535" w14:paraId="4471C2A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3F4495E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AF9848" w14:textId="7C52B8CE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E3535" w14:paraId="0CB0DB0D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460305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Tester</w:t>
            </w:r>
          </w:p>
        </w:tc>
        <w:tc>
          <w:tcPr>
            <w:tcW w:w="7339" w:type="dxa"/>
            <w:vAlign w:val="center"/>
          </w:tcPr>
          <w:p w14:paraId="27EEBC0C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5BC5FF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02828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7A18DB5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43C55C2" w14:textId="16572F8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6A9BDB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47BEF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17610AE" w14:textId="70F1AE4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E3535" w14:paraId="51A02A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9EA06B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20F5797" w14:textId="4742F390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E3535" w14:paraId="3AE0353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89A9A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E34CE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44CB8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6758D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C8680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29C60F5A" w14:textId="41085299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6C92AA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845B315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4F3EB32" w14:textId="3F1D3626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E3535" w14:paraId="4878843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9DA8E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8651237" w14:textId="181E09F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E3535" w14:paraId="204AB4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2755A0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B0C41F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27162A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FF9A76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24D5A03F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7558E6C" w14:textId="38E1CB56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799060F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04214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D7E83BA" w14:textId="30C78C15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E3535" w14:paraId="003FF25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E4E13D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1A19E3B" w14:textId="60A9751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E3535" w14:paraId="0657FA65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089DC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6F594BD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16A248F1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D9F1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93D7AF2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9426AB3" w14:textId="2A50E96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42BB850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582F0A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11425D" w14:textId="3001DDC1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E3535" w14:paraId="45F3AD4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C4AA1D3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62F0C32" w14:textId="217AB578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E3535" w14:paraId="588F555F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04AA7AD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B0F6480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0E19DE7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CAF34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DE4D05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D1748FE" w14:textId="6382EE60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B1769F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9CC3F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C15CAF2" w14:textId="72C00AD3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E3535" w14:paraId="01C5575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48666C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208DFA3A" w14:textId="6DCD7CA7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E3535" w14:paraId="1B99FC24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B571E4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DDEE8E8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79AA85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6AC2F9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3C6B8C1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0FFC7B2" w14:textId="02A6703A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4A544523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EC5E3F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0E84963" w14:textId="074F9A2E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E3535" w14:paraId="0FD97FD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ED3851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09644C8" w14:textId="41F4251C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E3535" w14:paraId="3FA53209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609B352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D311951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1C8CE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7D558B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4779E8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62C0C9B" w14:textId="097B5261" w:rsidR="005E3535" w:rsidRDefault="005E3535" w:rsidP="0005738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E3535" w14:paraId="0919BF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BC53B79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8874974" w14:textId="1AF76E8A" w:rsidR="005E3535" w:rsidRPr="00533DDD" w:rsidRDefault="005E3535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5E3535" w14:paraId="2CC4340B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CDF1B4" w14:textId="77777777" w:rsidR="005E3535" w:rsidRPr="00F93680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6BE475A" w14:textId="58C92371" w:rsidR="005E3535" w:rsidRPr="00533DDD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_9</w:t>
            </w:r>
          </w:p>
        </w:tc>
      </w:tr>
      <w:tr w:rsidR="005E3535" w14:paraId="2EC14D5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E0D567F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0BC316F" w14:textId="77777777" w:rsidR="005E3535" w:rsidRDefault="005E3535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E3535" w14:paraId="3F6C04C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C19AB0" w14:textId="77777777" w:rsidR="005E3535" w:rsidRPr="00B07ECE" w:rsidRDefault="005E3535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46582ABA" w14:textId="77777777" w:rsidR="005E3535" w:rsidRDefault="005E3535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141061" w14:textId="77777777" w:rsidR="005E3535" w:rsidRPr="00B5730D" w:rsidRDefault="005E3535" w:rsidP="00057383"/>
    <w:p w14:paraId="6A2C1209" w14:textId="6A3C0F71" w:rsidR="00370006" w:rsidRPr="00B5730D" w:rsidRDefault="00370006" w:rsidP="00370006">
      <w:pPr>
        <w:pStyle w:val="Titolo3"/>
      </w:pPr>
      <w:bookmarkStart w:id="27" w:name="_Toc63845507"/>
      <w:r>
        <w:t>4</w:t>
      </w:r>
      <w:r w:rsidRPr="00B5730D">
        <w:t>.</w:t>
      </w:r>
      <w:r>
        <w:t>2</w:t>
      </w:r>
      <w:r w:rsidRPr="00B5730D">
        <w:t xml:space="preserve">.1 </w:t>
      </w:r>
      <w:r>
        <w:t>Modifica quantità prodotto</w:t>
      </w:r>
      <w:bookmarkEnd w:id="27"/>
    </w:p>
    <w:p w14:paraId="37BCD5D6" w14:textId="77777777" w:rsidR="00370006" w:rsidRDefault="00370006" w:rsidP="00370006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4F0E300F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64422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B4B33C7" w14:textId="566EF783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370006" w14:paraId="2F33F2F4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569653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D1D70E" w14:textId="59877890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370006" w14:paraId="6018E04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FC3D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5C98C5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9780CF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620B38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D5538F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93B895" w14:textId="684C8A08" w:rsidR="00057383" w:rsidRDefault="00057383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6AB80AC9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55035A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1274612" w14:textId="40839852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370006" w14:paraId="639C83E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82B097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7DBD5616" w14:textId="56F98CC5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370006" w14:paraId="2CA51770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67CFCC7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03FA1931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1FF65D1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80E4B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FD3808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B584B5E" w14:textId="2C0C20BC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39A766B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3EBBAB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6B2850E" w14:textId="7A5E8581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370006" w14:paraId="24717F3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B70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5C4A818" w14:textId="1DFC9A63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370006" w14:paraId="387CC4F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9C99B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B27FF60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5DCDB9C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9D0F53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561A39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850A7B5" w14:textId="0FEC99FB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B42B9B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6868B0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0B851351" w14:textId="3F958885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370006" w14:paraId="538ADDC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DB1FD6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661085F" w14:textId="43BB915C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370006" w14:paraId="501C3B27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6A2CA1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13EC51A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B8E7BD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1636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3BD605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02DBDAE0" w14:textId="29733779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02CD3B4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30B64A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CDFF70" w14:textId="76880FBB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370006" w14:paraId="20EF3A7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674F6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145F23DB" w14:textId="15078B7F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370006" w14:paraId="03E8DB86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A299A9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CEDA53D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07F071E2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A464D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31A7A84D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4423D860" w14:textId="79AF3715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370006" w14:paraId="1B76A6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DA8FEF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6CD0A5D4" w14:textId="12347678" w:rsidR="00370006" w:rsidRPr="00533DDD" w:rsidRDefault="0037000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370006" w14:paraId="2116899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D7EF82" w14:textId="77777777" w:rsidR="00370006" w:rsidRPr="00F93680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440C25E5" w14:textId="608FF73B" w:rsidR="00370006" w:rsidRPr="00533DDD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370006" w14:paraId="74C775F3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A9906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C15360E" w14:textId="77777777" w:rsidR="00370006" w:rsidRDefault="0037000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370006" w14:paraId="73582EF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04D454" w14:textId="77777777" w:rsidR="00370006" w:rsidRPr="00B07ECE" w:rsidRDefault="0037000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B526778" w14:textId="77777777" w:rsidR="00370006" w:rsidRDefault="0037000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51E12879" w14:textId="77777777" w:rsidR="00370006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3421BAA" w14:textId="77777777" w:rsidR="00370006" w:rsidRPr="00665AB4" w:rsidRDefault="00370006" w:rsidP="0005738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1D31CE" w14:textId="1BB8967B" w:rsidR="00057383" w:rsidRDefault="00057383" w:rsidP="00057383">
      <w:pPr>
        <w:pStyle w:val="Titolo2"/>
        <w:rPr>
          <w:lang w:eastAsia="en-US"/>
        </w:rPr>
      </w:pPr>
      <w:bookmarkStart w:id="28" w:name="_Toc63845508"/>
      <w:r>
        <w:rPr>
          <w:lang w:eastAsia="en-US"/>
        </w:rPr>
        <w:lastRenderedPageBreak/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B0277D">
        <w:rPr>
          <w:lang w:eastAsia="en-US"/>
        </w:rPr>
        <w:t>Cassa</w:t>
      </w:r>
      <w:bookmarkEnd w:id="28"/>
    </w:p>
    <w:p w14:paraId="6F0C611B" w14:textId="3BDA468D" w:rsidR="00057383" w:rsidRPr="004B1C33" w:rsidRDefault="00057383" w:rsidP="00F62C35">
      <w:pPr>
        <w:pStyle w:val="Titolo3"/>
      </w:pPr>
      <w:bookmarkStart w:id="29" w:name="_Toc63845509"/>
      <w:r>
        <w:t>4</w:t>
      </w:r>
      <w:r w:rsidR="004B1C33" w:rsidRPr="004B1C33">
        <w:t>.</w:t>
      </w:r>
      <w:r>
        <w:t>3</w:t>
      </w:r>
      <w:r w:rsidR="004B1C33" w:rsidRPr="004B1C33">
        <w:t xml:space="preserve">.1 </w:t>
      </w:r>
      <w:r>
        <w:t>Aggiungi somma versata</w:t>
      </w:r>
      <w:bookmarkEnd w:id="29"/>
    </w:p>
    <w:p w14:paraId="441B409F" w14:textId="0FDD7580" w:rsidR="008126A4" w:rsidRDefault="008126A4" w:rsidP="008126A4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2B4F3681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5651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38F59" w14:textId="620327C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C57856" w14:paraId="62601FC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EABF4B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0B95E37" w14:textId="5ADCDEB2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C57856" w14:paraId="159EAB9C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AFC6D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E6B4E11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A2D6B47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2A3374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50489F7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DF1617A" w14:textId="13856021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44779768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F9C840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38843F27" w14:textId="559CD393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C57856" w14:paraId="6B1CBB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F83B43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00641F2" w14:textId="132FCBC1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C57856" w14:paraId="69371A41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43AF23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7A2BCEF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39ABAD3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F70C01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D943469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EC58E87" w14:textId="56DEC4A6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57856" w14:paraId="016A69E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15FD96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7EAE57C7" w14:textId="79356B00" w:rsidR="00C57856" w:rsidRPr="00533DDD" w:rsidRDefault="00C5785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C57856" w14:paraId="067102B5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A6D7917" w14:textId="77777777" w:rsidR="00C57856" w:rsidRPr="00F93680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4CB4DB6" w14:textId="4DC053FF" w:rsidR="00C57856" w:rsidRPr="00533DDD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C57856" w14:paraId="0C48142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818716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5C282CB5" w14:textId="77777777" w:rsidR="00C57856" w:rsidRDefault="00C5785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57856" w14:paraId="195B9A4D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3A6520" w14:textId="77777777" w:rsidR="00C57856" w:rsidRPr="00B07ECE" w:rsidRDefault="00C5785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F465C9D" w14:textId="77777777" w:rsidR="00C57856" w:rsidRDefault="00C5785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3B2AE813" w14:textId="2D42A0AC" w:rsidR="00C57856" w:rsidRDefault="00C5785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2EF17" w14:textId="02794A3E" w:rsidR="00C368F6" w:rsidRPr="004B1C33" w:rsidRDefault="00C368F6" w:rsidP="00C368F6">
      <w:pPr>
        <w:pStyle w:val="Titolo3"/>
      </w:pPr>
      <w:bookmarkStart w:id="30" w:name="_Toc63845510"/>
      <w:r>
        <w:t>4</w:t>
      </w:r>
      <w:r w:rsidRPr="004B1C33">
        <w:t>.</w:t>
      </w:r>
      <w:r>
        <w:t>3</w:t>
      </w:r>
      <w:r w:rsidRPr="004B1C33">
        <w:t xml:space="preserve">.1 </w:t>
      </w:r>
      <w:r>
        <w:t>Inserisci codice prodotto</w:t>
      </w:r>
      <w:bookmarkEnd w:id="30"/>
    </w:p>
    <w:p w14:paraId="737B0F4F" w14:textId="77777777" w:rsidR="00C368F6" w:rsidRDefault="00C368F6" w:rsidP="00C368F6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1AFD3C56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072E41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55864476" w14:textId="66B56787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C368F6" w14:paraId="293E4220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0005E14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925C689" w14:textId="4DE7F3A0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C368F6" w14:paraId="311E6108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47B8A6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2279AE3F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7E8C89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7D47F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23DF929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881F34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514CA94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21FFB5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ID</w:t>
            </w:r>
          </w:p>
        </w:tc>
        <w:tc>
          <w:tcPr>
            <w:tcW w:w="7339" w:type="dxa"/>
            <w:vAlign w:val="center"/>
          </w:tcPr>
          <w:p w14:paraId="005B994D" w14:textId="23585F33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C368F6" w14:paraId="44A331BA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9AC8508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785009" w14:textId="5A5C151D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C368F6" w14:paraId="5CB6BC1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B778D9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70A3F339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29093226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95B2EF3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A2503A1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0D59C8B" w14:textId="77777777" w:rsidR="00C368F6" w:rsidRDefault="00C368F6" w:rsidP="00C368F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C368F6" w14:paraId="5264BC0C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E357EF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5B16B0E" w14:textId="199638E4" w:rsidR="00C368F6" w:rsidRPr="00533DDD" w:rsidRDefault="00C368F6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C368F6" w14:paraId="15720219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D8EE887" w14:textId="77777777" w:rsidR="00C368F6" w:rsidRPr="00F93680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6E7B90E1" w14:textId="378252D1" w:rsidR="00C368F6" w:rsidRPr="00533DDD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C368F6" w14:paraId="1C44A562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1C74462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6497527E" w14:textId="77777777" w:rsidR="00C368F6" w:rsidRDefault="00C368F6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C368F6" w14:paraId="5EB255A3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8972E0" w14:textId="77777777" w:rsidR="00C368F6" w:rsidRPr="00B07ECE" w:rsidRDefault="00C368F6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0408BFCA" w14:textId="77777777" w:rsidR="00C368F6" w:rsidRDefault="00C368F6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01AA619" w14:textId="18BE8C65" w:rsidR="00C368F6" w:rsidRDefault="00C368F6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76170F9" w14:textId="02A82CFC" w:rsidR="00527479" w:rsidRDefault="00527479" w:rsidP="00527479">
      <w:pPr>
        <w:pStyle w:val="Titolo2"/>
        <w:rPr>
          <w:lang w:eastAsia="en-US"/>
        </w:rPr>
      </w:pPr>
      <w:bookmarkStart w:id="31" w:name="_Toc63845511"/>
      <w:r>
        <w:rPr>
          <w:lang w:eastAsia="en-US"/>
        </w:rPr>
        <w:t>4</w:t>
      </w:r>
      <w:r w:rsidRPr="00665AB4">
        <w:rPr>
          <w:lang w:eastAsia="en-US"/>
        </w:rPr>
        <w:t>.</w:t>
      </w:r>
      <w:r>
        <w:rPr>
          <w:lang w:eastAsia="en-US"/>
        </w:rPr>
        <w:t>3</w:t>
      </w:r>
      <w:r w:rsidRPr="00665AB4">
        <w:rPr>
          <w:lang w:eastAsia="en-US"/>
        </w:rPr>
        <w:t xml:space="preserve"> </w:t>
      </w:r>
      <w:r>
        <w:rPr>
          <w:lang w:eastAsia="en-US"/>
        </w:rPr>
        <w:t>Utenza</w:t>
      </w:r>
      <w:bookmarkEnd w:id="31"/>
    </w:p>
    <w:p w14:paraId="6037C5B0" w14:textId="3C066F3D" w:rsidR="00527479" w:rsidRPr="004B1C33" w:rsidRDefault="00527479" w:rsidP="00527479">
      <w:pPr>
        <w:pStyle w:val="Titolo3"/>
      </w:pPr>
      <w:bookmarkStart w:id="32" w:name="_Toc63845512"/>
      <w:r>
        <w:t>4</w:t>
      </w:r>
      <w:r w:rsidRPr="004B1C33">
        <w:t>.</w:t>
      </w:r>
      <w:r>
        <w:t>3</w:t>
      </w:r>
      <w:r w:rsidRPr="004B1C33">
        <w:t xml:space="preserve">.1 </w:t>
      </w:r>
      <w:r>
        <w:t>Login</w:t>
      </w:r>
      <w:bookmarkEnd w:id="32"/>
    </w:p>
    <w:p w14:paraId="56A7EAD8" w14:textId="77777777" w:rsidR="00527479" w:rsidRDefault="00527479" w:rsidP="00527479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177AC047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E94E9E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4B79B753" w14:textId="435F5EED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697CC43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2F151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3849277D" w14:textId="196D04A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1_1</w:t>
            </w:r>
          </w:p>
        </w:tc>
      </w:tr>
      <w:tr w:rsidR="00527479" w14:paraId="7F5B97BE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808211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470AAB54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385FF6E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7D9593E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68419E3A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611CC293" w14:textId="35861485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35BA3412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7BAECA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1DED5A9E" w14:textId="6C6F9D7F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527479" w14:paraId="053D63CE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6C53C1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2DD5FC50" w14:textId="6380D379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1_2</w:t>
            </w:r>
          </w:p>
        </w:tc>
      </w:tr>
      <w:tr w:rsidR="00527479" w14:paraId="659D648B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2A880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3DB1B5EF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4A2962A8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2716B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109F4BBE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3CE0AA7" w14:textId="3A4B5D2D" w:rsidR="00527479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527479" w14:paraId="5E48C9FA" w14:textId="77777777" w:rsidTr="0015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83A38C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ID</w:t>
            </w:r>
          </w:p>
        </w:tc>
        <w:tc>
          <w:tcPr>
            <w:tcW w:w="7339" w:type="dxa"/>
            <w:vAlign w:val="center"/>
          </w:tcPr>
          <w:p w14:paraId="2F25F585" w14:textId="39F402C1" w:rsidR="00527479" w:rsidRPr="00533DDD" w:rsidRDefault="00527479" w:rsidP="0015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ER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527479" w14:paraId="5AFFDB9C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7973C8" w14:textId="77777777" w:rsidR="00527479" w:rsidRPr="00F93680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vAlign w:val="center"/>
          </w:tcPr>
          <w:p w14:paraId="335B9214" w14:textId="4E0243F6" w:rsidR="00527479" w:rsidRPr="00533DDD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</w:t>
            </w:r>
            <w:r w:rsidRPr="00533DD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1_3</w:t>
            </w:r>
          </w:p>
        </w:tc>
      </w:tr>
      <w:tr w:rsidR="00527479" w14:paraId="300B6EDA" w14:textId="77777777" w:rsidTr="00150A2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498E16A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Tester</w:t>
            </w:r>
          </w:p>
        </w:tc>
        <w:tc>
          <w:tcPr>
            <w:tcW w:w="7339" w:type="dxa"/>
            <w:vAlign w:val="center"/>
          </w:tcPr>
          <w:p w14:paraId="180C6F02" w14:textId="77777777" w:rsidR="00527479" w:rsidRDefault="00527479" w:rsidP="0015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Vincenzo Aiello</w:t>
            </w:r>
          </w:p>
        </w:tc>
      </w:tr>
      <w:tr w:rsidR="00527479" w14:paraId="6442166F" w14:textId="77777777" w:rsidTr="0015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A873D7" w14:textId="77777777" w:rsidR="00527479" w:rsidRPr="00B07ECE" w:rsidRDefault="00527479" w:rsidP="00150A2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Risultato</w:t>
            </w:r>
          </w:p>
        </w:tc>
        <w:tc>
          <w:tcPr>
            <w:tcW w:w="7339" w:type="dxa"/>
            <w:shd w:val="clear" w:color="auto" w:fill="92D050"/>
            <w:vAlign w:val="center"/>
          </w:tcPr>
          <w:p w14:paraId="7670E65B" w14:textId="77777777" w:rsidR="00527479" w:rsidRDefault="00527479" w:rsidP="00150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Failed</w:t>
            </w:r>
            <w:proofErr w:type="spellEnd"/>
          </w:p>
        </w:tc>
      </w:tr>
    </w:tbl>
    <w:p w14:paraId="78424CA7" w14:textId="77777777" w:rsidR="00527479" w:rsidRPr="00665AB4" w:rsidRDefault="00527479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527479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B58BF" w14:textId="77777777" w:rsidR="00835491" w:rsidRDefault="00835491">
      <w:pPr>
        <w:spacing w:after="0" w:line="240" w:lineRule="auto"/>
      </w:pPr>
      <w:r>
        <w:separator/>
      </w:r>
    </w:p>
  </w:endnote>
  <w:endnote w:type="continuationSeparator" w:id="0">
    <w:p w14:paraId="0D2973E3" w14:textId="77777777" w:rsidR="00835491" w:rsidRDefault="0083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33740202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154B75B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617DB1">
      <w:rPr>
        <w:color w:val="0070C0"/>
        <w:lang w:val="en-GB"/>
      </w:rPr>
      <w:t>ER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617DB1">
      <w:rPr>
        <w:color w:val="0070C0"/>
        <w:lang w:val="en-GB"/>
      </w:rPr>
      <w:t>EXECU</w:t>
    </w:r>
    <w:r w:rsidR="00DE4DC8">
      <w:rPr>
        <w:color w:val="0070C0"/>
        <w:lang w:val="en-GB"/>
      </w:rPr>
      <w:t>A</w:t>
    </w:r>
    <w:r w:rsidR="00617DB1">
      <w:rPr>
        <w:color w:val="0070C0"/>
        <w:lang w:val="en-GB"/>
      </w:rPr>
      <w:t>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D163" w14:textId="77777777" w:rsidR="00835491" w:rsidRDefault="00835491">
      <w:pPr>
        <w:spacing w:after="0" w:line="240" w:lineRule="auto"/>
      </w:pPr>
      <w:r>
        <w:separator/>
      </w:r>
    </w:p>
  </w:footnote>
  <w:footnote w:type="continuationSeparator" w:id="0">
    <w:p w14:paraId="1A83F2C1" w14:textId="77777777" w:rsidR="00835491" w:rsidRDefault="0083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7216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13112E1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61312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1B321426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</w:t>
    </w:r>
    <w:r w:rsidR="00A87D4E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ti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1BCB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3A47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32A58"/>
    <w:rsid w:val="00240C03"/>
    <w:rsid w:val="0024194F"/>
    <w:rsid w:val="00245C49"/>
    <w:rsid w:val="00246C96"/>
    <w:rsid w:val="002472F5"/>
    <w:rsid w:val="00251814"/>
    <w:rsid w:val="0026167D"/>
    <w:rsid w:val="00267B22"/>
    <w:rsid w:val="00296C59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0006"/>
    <w:rsid w:val="003766AA"/>
    <w:rsid w:val="00377126"/>
    <w:rsid w:val="00384A57"/>
    <w:rsid w:val="00387657"/>
    <w:rsid w:val="00394AB0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1ED6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479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E3535"/>
    <w:rsid w:val="005F21E8"/>
    <w:rsid w:val="005F4A03"/>
    <w:rsid w:val="0060548C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4A4A"/>
    <w:rsid w:val="007F54B3"/>
    <w:rsid w:val="0081265D"/>
    <w:rsid w:val="008126A4"/>
    <w:rsid w:val="00813DC0"/>
    <w:rsid w:val="00817C84"/>
    <w:rsid w:val="00820D1A"/>
    <w:rsid w:val="00835491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20C3"/>
    <w:rsid w:val="00954F56"/>
    <w:rsid w:val="00962AEF"/>
    <w:rsid w:val="00970098"/>
    <w:rsid w:val="009743D9"/>
    <w:rsid w:val="00981572"/>
    <w:rsid w:val="009A2830"/>
    <w:rsid w:val="009A5979"/>
    <w:rsid w:val="009A658D"/>
    <w:rsid w:val="009B0B10"/>
    <w:rsid w:val="009B1CDC"/>
    <w:rsid w:val="009C6F35"/>
    <w:rsid w:val="009C70C9"/>
    <w:rsid w:val="009D72DE"/>
    <w:rsid w:val="009E494D"/>
    <w:rsid w:val="009F75E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7D4E"/>
    <w:rsid w:val="00A96E29"/>
    <w:rsid w:val="00AA1625"/>
    <w:rsid w:val="00AA5FDD"/>
    <w:rsid w:val="00AB667F"/>
    <w:rsid w:val="00AB6BF8"/>
    <w:rsid w:val="00AC0AC4"/>
    <w:rsid w:val="00AD1B06"/>
    <w:rsid w:val="00AD399D"/>
    <w:rsid w:val="00AD4911"/>
    <w:rsid w:val="00AE5233"/>
    <w:rsid w:val="00AF0A65"/>
    <w:rsid w:val="00AF2A94"/>
    <w:rsid w:val="00AF5893"/>
    <w:rsid w:val="00AF6782"/>
    <w:rsid w:val="00B0274A"/>
    <w:rsid w:val="00B0277D"/>
    <w:rsid w:val="00B07ECE"/>
    <w:rsid w:val="00B120F1"/>
    <w:rsid w:val="00B16929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B71C6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368F6"/>
    <w:rsid w:val="00C41AAD"/>
    <w:rsid w:val="00C4695F"/>
    <w:rsid w:val="00C54EE2"/>
    <w:rsid w:val="00C57445"/>
    <w:rsid w:val="00C57856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084A"/>
    <w:rsid w:val="00CB1E67"/>
    <w:rsid w:val="00CB45C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E4DC8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370EC"/>
    <w:rsid w:val="00F46D63"/>
    <w:rsid w:val="00F47F5D"/>
    <w:rsid w:val="00F62C35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7479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</TotalTime>
  <Pages>1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TER            Test Execution Report</vt:lpstr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            Test Execution Report</dc:title>
  <dc:subject>NewDM</dc:subject>
  <dc:creator>margar</dc:creator>
  <cp:keywords/>
  <dc:description/>
  <cp:lastModifiedBy>Luigi Cirillo</cp:lastModifiedBy>
  <cp:revision>86</cp:revision>
  <cp:lastPrinted>2021-02-10T09:32:00Z</cp:lastPrinted>
  <dcterms:created xsi:type="dcterms:W3CDTF">2015-10-30T11:24:00Z</dcterms:created>
  <dcterms:modified xsi:type="dcterms:W3CDTF">2021-02-10T09:32:00Z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