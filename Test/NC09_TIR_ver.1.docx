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18A8C38">
                    <wp:simplePos x="0" y="0"/>
                    <wp:positionH relativeFrom="margin">
                      <wp:posOffset>2429510</wp:posOffset>
                    </wp:positionH>
                    <wp:positionV relativeFrom="margin">
                      <wp:posOffset>2376170</wp:posOffset>
                    </wp:positionV>
                    <wp:extent cx="3649345" cy="2948940"/>
                    <wp:effectExtent l="0" t="0" r="8255"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649345" cy="2948940"/>
                            </a:xfrm>
                            <a:prstGeom prst="rect">
                              <a:avLst/>
                            </a:prstGeom>
                            <a:noFill/>
                            <a:ln w="6350">
                              <a:noFill/>
                            </a:ln>
                            <a:effectLst/>
                          </wps:spPr>
                          <wps:txbx>
                            <w:txbxContent>
                              <w:p w14:paraId="50B06914" w14:textId="20DA9D88" w:rsidR="00115F5C" w:rsidRPr="0060548C" w:rsidRDefault="0075720A"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BD25B6">
                                      <w:rPr>
                                        <w:color w:val="1F4E79"/>
                                        <w:lang w:val="en-GB"/>
                                      </w:rPr>
                                      <w:t>I</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Incident</w:t>
                                    </w:r>
                                    <w:r w:rsidR="00115F5C">
                                      <w:rPr>
                                        <w:color w:val="1F4E79"/>
                                        <w:lang w:val="en-GB"/>
                                      </w:rPr>
                                      <w:t xml:space="preserve"> </w:t>
                                    </w:r>
                                    <w:r w:rsidR="009E494D">
                                      <w:rPr>
                                        <w:color w:val="1F4E79"/>
                                        <w:lang w:val="en-GB"/>
                                      </w:rPr>
                                      <w:t>Report</w:t>
                                    </w:r>
                                  </w:sdtContent>
                                </w:sdt>
                              </w:p>
                              <w:p w14:paraId="1ABC13FC" w14:textId="77777777" w:rsidR="00115F5C" w:rsidRPr="00EA0C01" w:rsidRDefault="0075720A"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75720A"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91.3pt;margin-top:187.1pt;width:287.35pt;height:232.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" filled="f" stroked="f" strokeweight=".5pt">
                    <v:textbox inset="0,0,0,0">
                      <w:txbxContent>
                        <w:p w14:paraId="50B06914" w14:textId="20DA9D88" w:rsidR="00115F5C" w:rsidRPr="0060548C" w:rsidRDefault="0075720A" w:rsidP="003B2DC6">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15F5C">
                                <w:rPr>
                                  <w:color w:val="1F4E79"/>
                                  <w:lang w:val="en-GB"/>
                                </w:rPr>
                                <w:t>T</w:t>
                              </w:r>
                              <w:r w:rsidR="00BD25B6">
                                <w:rPr>
                                  <w:color w:val="1F4E79"/>
                                  <w:lang w:val="en-GB"/>
                                </w:rPr>
                                <w:t>I</w:t>
                              </w:r>
                              <w:r w:rsidR="009E494D">
                                <w:rPr>
                                  <w:color w:val="1F4E79"/>
                                  <w:lang w:val="en-GB"/>
                                </w:rPr>
                                <w:t xml:space="preserve">R </w:t>
                              </w:r>
                              <w:r w:rsidR="00115F5C">
                                <w:rPr>
                                  <w:color w:val="1F4E79"/>
                                  <w:lang w:val="en-GB"/>
                                </w:rPr>
                                <w:t xml:space="preserve"> </w:t>
                              </w:r>
                              <w:r w:rsidR="003B2DC6">
                                <w:rPr>
                                  <w:color w:val="1F4E79"/>
                                  <w:lang w:val="en-GB"/>
                                </w:rPr>
                                <w:t xml:space="preserve">         </w:t>
                              </w:r>
                              <w:r w:rsidR="00BD25B6">
                                <w:rPr>
                                  <w:color w:val="1F4E79"/>
                                  <w:lang w:val="en-GB"/>
                                </w:rPr>
                                <w:t xml:space="preserve"> </w:t>
                              </w:r>
                              <w:r w:rsidR="003B2DC6">
                                <w:rPr>
                                  <w:color w:val="1F4E79"/>
                                  <w:lang w:val="en-GB"/>
                                </w:rPr>
                                <w:t xml:space="preserve"> </w:t>
                              </w:r>
                              <w:r w:rsidR="00115F5C">
                                <w:rPr>
                                  <w:color w:val="1F4E79"/>
                                  <w:lang w:val="en-GB"/>
                                </w:rPr>
                                <w:t>Test</w:t>
                              </w:r>
                              <w:r w:rsidR="003B2DC6">
                                <w:rPr>
                                  <w:color w:val="1F4E79"/>
                                  <w:lang w:val="en-GB"/>
                                </w:rPr>
                                <w:t xml:space="preserve"> </w:t>
                              </w:r>
                              <w:r w:rsidR="00BD25B6">
                                <w:rPr>
                                  <w:color w:val="1F4E79"/>
                                  <w:lang w:val="en-GB"/>
                                </w:rPr>
                                <w:t xml:space="preserve">  Incident</w:t>
                              </w:r>
                              <w:r w:rsidR="00115F5C">
                                <w:rPr>
                                  <w:color w:val="1F4E79"/>
                                  <w:lang w:val="en-GB"/>
                                </w:rPr>
                                <w:t xml:space="preserve"> </w:t>
                              </w:r>
                              <w:r w:rsidR="009E494D">
                                <w:rPr>
                                  <w:color w:val="1F4E79"/>
                                  <w:lang w:val="en-GB"/>
                                </w:rPr>
                                <w:t>Report</w:t>
                              </w:r>
                            </w:sdtContent>
                          </w:sdt>
                        </w:p>
                        <w:p w14:paraId="1ABC13FC" w14:textId="77777777" w:rsidR="00115F5C" w:rsidRPr="00EA0C01" w:rsidRDefault="0075720A"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15F5C" w:rsidRPr="00EA0C01">
                                <w:rPr>
                                  <w:color w:val="1F4E79"/>
                                  <w:sz w:val="44"/>
                                  <w:szCs w:val="44"/>
                                  <w:lang w:val="en-GB"/>
                                </w:rPr>
                                <w:t>NewDM</w:t>
                              </w:r>
                            </w:sdtContent>
                          </w:sdt>
                        </w:p>
                        <w:p w14:paraId="3C577DB8" w14:textId="77777777" w:rsidR="00115F5C" w:rsidRPr="00EA0C01" w:rsidRDefault="00115F5C" w:rsidP="003005F4">
                          <w:pPr>
                            <w:jc w:val="right"/>
                            <w:rPr>
                              <w:lang w:val="en-GB"/>
                            </w:rPr>
                          </w:pPr>
                        </w:p>
                        <w:p w14:paraId="037EC727" w14:textId="77777777" w:rsidR="00115F5C" w:rsidRPr="00EA0C01" w:rsidRDefault="00115F5C" w:rsidP="0024194F">
                          <w:pPr>
                            <w:pStyle w:val="Sottotitolo"/>
                            <w:jc w:val="right"/>
                            <w:rPr>
                              <w:color w:val="1F4E79"/>
                              <w:lang w:val="en-GB"/>
                            </w:rPr>
                          </w:pPr>
                          <w:r w:rsidRPr="00EA0C01">
                            <w:rPr>
                              <w:b/>
                              <w:bCs/>
                              <w:color w:val="1F4E79"/>
                              <w:lang w:val="en-GB"/>
                            </w:rPr>
                            <w:t xml:space="preserve"> </w:t>
                          </w:r>
                        </w:p>
                        <w:p w14:paraId="31AAC556" w14:textId="77777777" w:rsidR="00115F5C" w:rsidRPr="00EA0C01" w:rsidRDefault="00115F5C">
                          <w:pPr>
                            <w:rPr>
                              <w:lang w:val="en-GB"/>
                            </w:rPr>
                          </w:pPr>
                        </w:p>
                        <w:p w14:paraId="16C55830" w14:textId="18E53E1A" w:rsidR="00115F5C" w:rsidRPr="0060548C" w:rsidRDefault="00115F5C" w:rsidP="0024194F">
                          <w:pPr>
                            <w:pStyle w:val="Titolo"/>
                            <w:jc w:val="right"/>
                            <w:rPr>
                              <w:color w:val="1F4E79"/>
                              <w:lang w:val="en-GB"/>
                            </w:rPr>
                          </w:pPr>
                          <w:r w:rsidRPr="0060548C">
                            <w:rPr>
                              <w:color w:val="1F4E79"/>
                              <w:lang w:val="en-GB"/>
                            </w:rPr>
                            <w:t xml:space="preserve"> </w:t>
                          </w:r>
                        </w:p>
                        <w:p w14:paraId="15B8697A" w14:textId="24CEC7ED" w:rsidR="00115F5C" w:rsidRPr="0052791B" w:rsidRDefault="0075720A"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15F5C" w:rsidRPr="0052791B">
                                <w:rPr>
                                  <w:b/>
                                  <w:bCs/>
                                  <w:color w:val="1F4E79"/>
                                  <w:sz w:val="44"/>
                                  <w:szCs w:val="44"/>
                                  <w:lang w:val="en-GB"/>
                                </w:rPr>
                                <w:t>NewDM</w:t>
                              </w:r>
                            </w:sdtContent>
                          </w:sdt>
                        </w:p>
                        <w:p w14:paraId="5EB31C60" w14:textId="07440CCF" w:rsidR="00115F5C" w:rsidRPr="0052791B" w:rsidRDefault="00115F5C" w:rsidP="003005F4">
                          <w:pPr>
                            <w:jc w:val="right"/>
                            <w:rPr>
                              <w:lang w:val="en-GB"/>
                            </w:rPr>
                          </w:pPr>
                        </w:p>
                        <w:p w14:paraId="4B6280BC" w14:textId="4CC8F372" w:rsidR="00115F5C" w:rsidRPr="0052791B" w:rsidRDefault="00115F5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76C1436D" w:rsidR="003005F4" w:rsidRPr="00845537" w:rsidRDefault="00A2636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26434"/>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75720A"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46051F1" w14:textId="5BD52CFB" w:rsidR="007A20F7" w:rsidRDefault="00DA6CDD">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26434" w:history="1">
            <w:r w:rsidR="007A20F7" w:rsidRPr="00724171">
              <w:rPr>
                <w:rStyle w:val="Collegamentoipertestuale"/>
                <w:rFonts w:ascii="Century Gothic" w:eastAsia="Droid Sans" w:hAnsi="Century Gothic" w:cs="Times New Roman"/>
                <w:noProof/>
                <w:lang w:eastAsia="en-US"/>
              </w:rPr>
              <w:t>Revision History</w:t>
            </w:r>
            <w:r w:rsidR="007A20F7">
              <w:rPr>
                <w:noProof/>
                <w:webHidden/>
              </w:rPr>
              <w:tab/>
            </w:r>
            <w:r w:rsidR="007A20F7">
              <w:rPr>
                <w:noProof/>
                <w:webHidden/>
              </w:rPr>
              <w:fldChar w:fldCharType="begin"/>
            </w:r>
            <w:r w:rsidR="007A20F7">
              <w:rPr>
                <w:noProof/>
                <w:webHidden/>
              </w:rPr>
              <w:instrText xml:space="preserve"> PAGEREF _Toc62126434 \h </w:instrText>
            </w:r>
            <w:r w:rsidR="007A20F7">
              <w:rPr>
                <w:noProof/>
                <w:webHidden/>
              </w:rPr>
            </w:r>
            <w:r w:rsidR="007A20F7">
              <w:rPr>
                <w:noProof/>
                <w:webHidden/>
              </w:rPr>
              <w:fldChar w:fldCharType="separate"/>
            </w:r>
            <w:r w:rsidR="007A20F7">
              <w:rPr>
                <w:noProof/>
                <w:webHidden/>
              </w:rPr>
              <w:t>2</w:t>
            </w:r>
            <w:r w:rsidR="007A20F7">
              <w:rPr>
                <w:noProof/>
                <w:webHidden/>
              </w:rPr>
              <w:fldChar w:fldCharType="end"/>
            </w:r>
          </w:hyperlink>
        </w:p>
        <w:p w14:paraId="2E3475A0" w14:textId="2A3994E1" w:rsidR="007A20F7" w:rsidRDefault="0075720A">
          <w:pPr>
            <w:pStyle w:val="Sommario1"/>
            <w:rPr>
              <w:b w:val="0"/>
              <w:bCs w:val="0"/>
              <w:noProof/>
              <w:color w:val="auto"/>
              <w:sz w:val="22"/>
              <w:szCs w:val="22"/>
              <w:lang w:eastAsia="it-IT"/>
            </w:rPr>
          </w:pPr>
          <w:hyperlink w:anchor="_Toc62126435" w:history="1">
            <w:r w:rsidR="007A20F7" w:rsidRPr="00724171">
              <w:rPr>
                <w:rStyle w:val="Collegamentoipertestuale"/>
                <w:noProof/>
              </w:rPr>
              <w:t>1. Introduzione</w:t>
            </w:r>
            <w:r w:rsidR="007A20F7">
              <w:rPr>
                <w:noProof/>
                <w:webHidden/>
              </w:rPr>
              <w:tab/>
            </w:r>
            <w:r w:rsidR="007A20F7">
              <w:rPr>
                <w:noProof/>
                <w:webHidden/>
              </w:rPr>
              <w:fldChar w:fldCharType="begin"/>
            </w:r>
            <w:r w:rsidR="007A20F7">
              <w:rPr>
                <w:noProof/>
                <w:webHidden/>
              </w:rPr>
              <w:instrText xml:space="preserve"> PAGEREF _Toc62126435 \h </w:instrText>
            </w:r>
            <w:r w:rsidR="007A20F7">
              <w:rPr>
                <w:noProof/>
                <w:webHidden/>
              </w:rPr>
            </w:r>
            <w:r w:rsidR="007A20F7">
              <w:rPr>
                <w:noProof/>
                <w:webHidden/>
              </w:rPr>
              <w:fldChar w:fldCharType="separate"/>
            </w:r>
            <w:r w:rsidR="007A20F7">
              <w:rPr>
                <w:noProof/>
                <w:webHidden/>
              </w:rPr>
              <w:t>4</w:t>
            </w:r>
            <w:r w:rsidR="007A20F7">
              <w:rPr>
                <w:noProof/>
                <w:webHidden/>
              </w:rPr>
              <w:fldChar w:fldCharType="end"/>
            </w:r>
          </w:hyperlink>
        </w:p>
        <w:p w14:paraId="2D914455" w14:textId="799B72AC" w:rsidR="007A20F7" w:rsidRDefault="0075720A">
          <w:pPr>
            <w:pStyle w:val="Sommario1"/>
            <w:rPr>
              <w:b w:val="0"/>
              <w:bCs w:val="0"/>
              <w:noProof/>
              <w:color w:val="auto"/>
              <w:sz w:val="22"/>
              <w:szCs w:val="22"/>
              <w:lang w:eastAsia="it-IT"/>
            </w:rPr>
          </w:pPr>
          <w:hyperlink w:anchor="_Toc62126436" w:history="1">
            <w:r w:rsidR="007A20F7" w:rsidRPr="00724171">
              <w:rPr>
                <w:rStyle w:val="Collegamentoipertestuale"/>
                <w:noProof/>
              </w:rPr>
              <w:t>2. Relazione con altri documenti di testing</w:t>
            </w:r>
            <w:r w:rsidR="007A20F7">
              <w:rPr>
                <w:noProof/>
                <w:webHidden/>
              </w:rPr>
              <w:tab/>
            </w:r>
            <w:r w:rsidR="007A20F7">
              <w:rPr>
                <w:noProof/>
                <w:webHidden/>
              </w:rPr>
              <w:fldChar w:fldCharType="begin"/>
            </w:r>
            <w:r w:rsidR="007A20F7">
              <w:rPr>
                <w:noProof/>
                <w:webHidden/>
              </w:rPr>
              <w:instrText xml:space="preserve"> PAGEREF _Toc62126436 \h </w:instrText>
            </w:r>
            <w:r w:rsidR="007A20F7">
              <w:rPr>
                <w:noProof/>
                <w:webHidden/>
              </w:rPr>
            </w:r>
            <w:r w:rsidR="007A20F7">
              <w:rPr>
                <w:noProof/>
                <w:webHidden/>
              </w:rPr>
              <w:fldChar w:fldCharType="separate"/>
            </w:r>
            <w:r w:rsidR="007A20F7">
              <w:rPr>
                <w:noProof/>
                <w:webHidden/>
              </w:rPr>
              <w:t>4</w:t>
            </w:r>
            <w:r w:rsidR="007A20F7">
              <w:rPr>
                <w:noProof/>
                <w:webHidden/>
              </w:rPr>
              <w:fldChar w:fldCharType="end"/>
            </w:r>
          </w:hyperlink>
        </w:p>
        <w:p w14:paraId="38F7361D" w14:textId="3456D11E" w:rsidR="007A20F7" w:rsidRDefault="0075720A">
          <w:pPr>
            <w:pStyle w:val="Sommario2"/>
            <w:rPr>
              <w:noProof/>
              <w:color w:val="auto"/>
              <w:lang w:eastAsia="it-IT"/>
            </w:rPr>
          </w:pPr>
          <w:hyperlink w:anchor="_Toc62126437" w:history="1">
            <w:r w:rsidR="007A20F7" w:rsidRPr="00724171">
              <w:rPr>
                <w:rStyle w:val="Collegamentoipertestuale"/>
                <w:noProof/>
              </w:rPr>
              <w:t>2.1 Test Case Specification (TCS)</w:t>
            </w:r>
            <w:r w:rsidR="007A20F7">
              <w:rPr>
                <w:noProof/>
                <w:webHidden/>
              </w:rPr>
              <w:tab/>
            </w:r>
            <w:r w:rsidR="007A20F7">
              <w:rPr>
                <w:noProof/>
                <w:webHidden/>
              </w:rPr>
              <w:fldChar w:fldCharType="begin"/>
            </w:r>
            <w:r w:rsidR="007A20F7">
              <w:rPr>
                <w:noProof/>
                <w:webHidden/>
              </w:rPr>
              <w:instrText xml:space="preserve"> PAGEREF _Toc62126437 \h </w:instrText>
            </w:r>
            <w:r w:rsidR="007A20F7">
              <w:rPr>
                <w:noProof/>
                <w:webHidden/>
              </w:rPr>
            </w:r>
            <w:r w:rsidR="007A20F7">
              <w:rPr>
                <w:noProof/>
                <w:webHidden/>
              </w:rPr>
              <w:fldChar w:fldCharType="separate"/>
            </w:r>
            <w:r w:rsidR="007A20F7">
              <w:rPr>
                <w:noProof/>
                <w:webHidden/>
              </w:rPr>
              <w:t>4</w:t>
            </w:r>
            <w:r w:rsidR="007A20F7">
              <w:rPr>
                <w:noProof/>
                <w:webHidden/>
              </w:rPr>
              <w:fldChar w:fldCharType="end"/>
            </w:r>
          </w:hyperlink>
        </w:p>
        <w:p w14:paraId="7EE3CA14" w14:textId="4F16D0FA" w:rsidR="007A20F7" w:rsidRDefault="0075720A">
          <w:pPr>
            <w:pStyle w:val="Sommario2"/>
            <w:rPr>
              <w:noProof/>
              <w:color w:val="auto"/>
              <w:lang w:eastAsia="it-IT"/>
            </w:rPr>
          </w:pPr>
          <w:hyperlink w:anchor="_Toc62126438" w:history="1">
            <w:r w:rsidR="007A20F7" w:rsidRPr="00724171">
              <w:rPr>
                <w:rStyle w:val="Collegamentoipertestuale"/>
                <w:noProof/>
              </w:rPr>
              <w:t>2.2 Test Execution Report (TER)</w:t>
            </w:r>
            <w:r w:rsidR="007A20F7">
              <w:rPr>
                <w:noProof/>
                <w:webHidden/>
              </w:rPr>
              <w:tab/>
            </w:r>
            <w:r w:rsidR="007A20F7">
              <w:rPr>
                <w:noProof/>
                <w:webHidden/>
              </w:rPr>
              <w:fldChar w:fldCharType="begin"/>
            </w:r>
            <w:r w:rsidR="007A20F7">
              <w:rPr>
                <w:noProof/>
                <w:webHidden/>
              </w:rPr>
              <w:instrText xml:space="preserve"> PAGEREF _Toc62126438 \h </w:instrText>
            </w:r>
            <w:r w:rsidR="007A20F7">
              <w:rPr>
                <w:noProof/>
                <w:webHidden/>
              </w:rPr>
            </w:r>
            <w:r w:rsidR="007A20F7">
              <w:rPr>
                <w:noProof/>
                <w:webHidden/>
              </w:rPr>
              <w:fldChar w:fldCharType="separate"/>
            </w:r>
            <w:r w:rsidR="007A20F7">
              <w:rPr>
                <w:noProof/>
                <w:webHidden/>
              </w:rPr>
              <w:t>4</w:t>
            </w:r>
            <w:r w:rsidR="007A20F7">
              <w:rPr>
                <w:noProof/>
                <w:webHidden/>
              </w:rPr>
              <w:fldChar w:fldCharType="end"/>
            </w:r>
          </w:hyperlink>
        </w:p>
        <w:p w14:paraId="03CC4F6A" w14:textId="7D559B7F" w:rsidR="007A20F7" w:rsidRDefault="0075720A">
          <w:pPr>
            <w:pStyle w:val="Sommario1"/>
            <w:rPr>
              <w:b w:val="0"/>
              <w:bCs w:val="0"/>
              <w:noProof/>
              <w:color w:val="auto"/>
              <w:sz w:val="22"/>
              <w:szCs w:val="22"/>
              <w:lang w:eastAsia="it-IT"/>
            </w:rPr>
          </w:pPr>
          <w:hyperlink w:anchor="_Toc62126439" w:history="1">
            <w:r w:rsidR="007A20F7" w:rsidRPr="00724171">
              <w:rPr>
                <w:rStyle w:val="Collegamentoipertestuale"/>
                <w:noProof/>
              </w:rPr>
              <w:t>3. Test incidents</w:t>
            </w:r>
            <w:r w:rsidR="007A20F7">
              <w:rPr>
                <w:noProof/>
                <w:webHidden/>
              </w:rPr>
              <w:tab/>
            </w:r>
            <w:r w:rsidR="007A20F7">
              <w:rPr>
                <w:noProof/>
                <w:webHidden/>
              </w:rPr>
              <w:fldChar w:fldCharType="begin"/>
            </w:r>
            <w:r w:rsidR="007A20F7">
              <w:rPr>
                <w:noProof/>
                <w:webHidden/>
              </w:rPr>
              <w:instrText xml:space="preserve"> PAGEREF _Toc62126439 \h </w:instrText>
            </w:r>
            <w:r w:rsidR="007A20F7">
              <w:rPr>
                <w:noProof/>
                <w:webHidden/>
              </w:rPr>
            </w:r>
            <w:r w:rsidR="007A20F7">
              <w:rPr>
                <w:noProof/>
                <w:webHidden/>
              </w:rPr>
              <w:fldChar w:fldCharType="separate"/>
            </w:r>
            <w:r w:rsidR="007A20F7">
              <w:rPr>
                <w:noProof/>
                <w:webHidden/>
              </w:rPr>
              <w:t>4</w:t>
            </w:r>
            <w:r w:rsidR="007A20F7">
              <w:rPr>
                <w:noProof/>
                <w:webHidden/>
              </w:rPr>
              <w:fldChar w:fldCharType="end"/>
            </w:r>
          </w:hyperlink>
        </w:p>
        <w:p w14:paraId="500F4995" w14:textId="52820837" w:rsidR="007A20F7" w:rsidRDefault="0075720A">
          <w:pPr>
            <w:pStyle w:val="Sommario2"/>
            <w:rPr>
              <w:noProof/>
              <w:color w:val="auto"/>
              <w:lang w:eastAsia="it-IT"/>
            </w:rPr>
          </w:pPr>
          <w:hyperlink w:anchor="_Toc62126440" w:history="1">
            <w:r w:rsidR="007A20F7" w:rsidRPr="00724171">
              <w:rPr>
                <w:rStyle w:val="Collegamentoipertestuale"/>
                <w:noProof/>
                <w:lang w:val="en-GB" w:eastAsia="en-US"/>
              </w:rPr>
              <w:t>3.1 “TC pass”</w:t>
            </w:r>
            <w:r w:rsidR="007A20F7">
              <w:rPr>
                <w:noProof/>
                <w:webHidden/>
              </w:rPr>
              <w:tab/>
            </w:r>
            <w:r w:rsidR="007A20F7">
              <w:rPr>
                <w:noProof/>
                <w:webHidden/>
              </w:rPr>
              <w:fldChar w:fldCharType="begin"/>
            </w:r>
            <w:r w:rsidR="007A20F7">
              <w:rPr>
                <w:noProof/>
                <w:webHidden/>
              </w:rPr>
              <w:instrText xml:space="preserve"> PAGEREF _Toc62126440 \h </w:instrText>
            </w:r>
            <w:r w:rsidR="007A20F7">
              <w:rPr>
                <w:noProof/>
                <w:webHidden/>
              </w:rPr>
            </w:r>
            <w:r w:rsidR="007A20F7">
              <w:rPr>
                <w:noProof/>
                <w:webHidden/>
              </w:rPr>
              <w:fldChar w:fldCharType="separate"/>
            </w:r>
            <w:r w:rsidR="007A20F7">
              <w:rPr>
                <w:noProof/>
                <w:webHidden/>
              </w:rPr>
              <w:t>4</w:t>
            </w:r>
            <w:r w:rsidR="007A20F7">
              <w:rPr>
                <w:noProof/>
                <w:webHidden/>
              </w:rPr>
              <w:fldChar w:fldCharType="end"/>
            </w:r>
          </w:hyperlink>
        </w:p>
        <w:p w14:paraId="7586BC2E" w14:textId="0721E874" w:rsidR="007A20F7" w:rsidRDefault="0075720A">
          <w:pPr>
            <w:pStyle w:val="Sommario1"/>
            <w:rPr>
              <w:b w:val="0"/>
              <w:bCs w:val="0"/>
              <w:noProof/>
              <w:color w:val="auto"/>
              <w:sz w:val="22"/>
              <w:szCs w:val="22"/>
              <w:lang w:eastAsia="it-IT"/>
            </w:rPr>
          </w:pPr>
          <w:hyperlink w:anchor="_Toc62126441" w:history="1">
            <w:r w:rsidR="007A20F7" w:rsidRPr="00724171">
              <w:rPr>
                <w:rStyle w:val="Collegamentoipertestuale"/>
                <w:noProof/>
                <w:lang w:eastAsia="en-US"/>
              </w:rPr>
              <w:t>Glossario</w:t>
            </w:r>
            <w:r w:rsidR="007A20F7">
              <w:rPr>
                <w:noProof/>
                <w:webHidden/>
              </w:rPr>
              <w:tab/>
            </w:r>
            <w:r w:rsidR="007A20F7">
              <w:rPr>
                <w:noProof/>
                <w:webHidden/>
              </w:rPr>
              <w:fldChar w:fldCharType="begin"/>
            </w:r>
            <w:r w:rsidR="007A20F7">
              <w:rPr>
                <w:noProof/>
                <w:webHidden/>
              </w:rPr>
              <w:instrText xml:space="preserve"> PAGEREF _Toc62126441 \h </w:instrText>
            </w:r>
            <w:r w:rsidR="007A20F7">
              <w:rPr>
                <w:noProof/>
                <w:webHidden/>
              </w:rPr>
            </w:r>
            <w:r w:rsidR="007A20F7">
              <w:rPr>
                <w:noProof/>
                <w:webHidden/>
              </w:rPr>
              <w:fldChar w:fldCharType="separate"/>
            </w:r>
            <w:r w:rsidR="007A20F7">
              <w:rPr>
                <w:noProof/>
                <w:webHidden/>
              </w:rPr>
              <w:t>5</w:t>
            </w:r>
            <w:r w:rsidR="007A20F7">
              <w:rPr>
                <w:noProof/>
                <w:webHidden/>
              </w:rPr>
              <w:fldChar w:fldCharType="end"/>
            </w:r>
          </w:hyperlink>
        </w:p>
        <w:p w14:paraId="02F2C34E" w14:textId="4CEE35DC"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26435"/>
      <w:r w:rsidRPr="00880D67">
        <w:lastRenderedPageBreak/>
        <w:t xml:space="preserve">1. </w:t>
      </w:r>
      <w:r w:rsidRPr="006453DE">
        <w:t>Int</w:t>
      </w:r>
      <w:r w:rsidR="004A29E6" w:rsidRPr="006453DE">
        <w:t>roduzione</w:t>
      </w:r>
      <w:bookmarkEnd w:id="8"/>
    </w:p>
    <w:p w14:paraId="7C0CC558" w14:textId="7D9A4763" w:rsidR="0052791B" w:rsidRPr="008A4635" w:rsidRDefault="00BD25B6" w:rsidP="00BD25B6">
      <w:pPr>
        <w:spacing w:after="160" w:line="259" w:lineRule="auto"/>
        <w:jc w:val="both"/>
        <w:rPr>
          <w:color w:val="000000" w:themeColor="text1"/>
          <w:sz w:val="24"/>
          <w:szCs w:val="24"/>
        </w:rPr>
      </w:pPr>
      <w:r w:rsidRPr="00BD25B6">
        <w:rPr>
          <w:color w:val="000000" w:themeColor="text1"/>
          <w:sz w:val="24"/>
          <w:szCs w:val="24"/>
        </w:rPr>
        <w:t>Il presente documento descrive le problematiche riscontrate durante la fase di testing. Precisamente indica quali dei test cases descritti nel documento di Test Case Specification, hanno avuto un riscontro negativo rispetto al risultato atteso. Ciò è possibile evincerlo dal documento Test Execution Report, dove tali test cases saranno evidenziati in rosso.</w:t>
      </w:r>
    </w:p>
    <w:p w14:paraId="63C18EE2" w14:textId="3F57AECB" w:rsidR="0026167D" w:rsidRPr="009E494D" w:rsidRDefault="0026167D" w:rsidP="003E7B9B">
      <w:pPr>
        <w:pStyle w:val="Titolo1"/>
        <w:pBdr>
          <w:bottom w:val="single" w:sz="2" w:space="0" w:color="DEEAF6"/>
        </w:pBdr>
      </w:pPr>
      <w:bookmarkStart w:id="9" w:name="_Toc62126436"/>
      <w:r w:rsidRPr="009E494D">
        <w:t xml:space="preserve">2. </w:t>
      </w:r>
      <w:r w:rsidR="009E494D" w:rsidRPr="009E494D">
        <w:t>Relazione con altri documenti d</w:t>
      </w:r>
      <w:r w:rsidR="009E494D">
        <w:t>i testing</w:t>
      </w:r>
      <w:bookmarkEnd w:id="9"/>
    </w:p>
    <w:p w14:paraId="13469E0A" w14:textId="77777777" w:rsidR="00BD25B6" w:rsidRPr="00BD25B6" w:rsidRDefault="00BD25B6" w:rsidP="00BD25B6">
      <w:pPr>
        <w:jc w:val="both"/>
        <w:rPr>
          <w:color w:val="000000" w:themeColor="text1"/>
          <w:sz w:val="24"/>
          <w:szCs w:val="24"/>
        </w:rPr>
      </w:pPr>
      <w:r w:rsidRPr="00BD25B6">
        <w:rPr>
          <w:color w:val="000000" w:themeColor="text1"/>
          <w:sz w:val="24"/>
          <w:szCs w:val="24"/>
        </w:rPr>
        <w:t>Di seguito sono elencati i documenti di testing con i quali il Test Incident Report (TIR) è in relazione</w:t>
      </w:r>
    </w:p>
    <w:p w14:paraId="1729A746" w14:textId="77777777" w:rsidR="00BD25B6" w:rsidRPr="00BD25B6" w:rsidRDefault="00BD25B6" w:rsidP="00BD25B6">
      <w:pPr>
        <w:pStyle w:val="Titolo2"/>
      </w:pPr>
      <w:bookmarkStart w:id="10" w:name="_Toc62126437"/>
      <w:r w:rsidRPr="00BD25B6">
        <w:t>2.1 Test Case Specification (TCS)</w:t>
      </w:r>
      <w:bookmarkEnd w:id="10"/>
    </w:p>
    <w:p w14:paraId="3402F768" w14:textId="77777777" w:rsidR="00BD25B6" w:rsidRPr="00BD25B6" w:rsidRDefault="00BD25B6" w:rsidP="00BD25B6">
      <w:pPr>
        <w:jc w:val="both"/>
        <w:rPr>
          <w:color w:val="000000" w:themeColor="text1"/>
          <w:sz w:val="24"/>
          <w:szCs w:val="24"/>
        </w:rPr>
      </w:pPr>
      <w:r w:rsidRPr="00BD25B6">
        <w:rPr>
          <w:color w:val="000000" w:themeColor="text1"/>
          <w:sz w:val="24"/>
          <w:szCs w:val="24"/>
        </w:rPr>
        <w:t>Il TCS verrà utilizzato per conoscere l’oracolo dei singoli test cases delle funzionalità del sistema testate, ovvero ricavarne il risultato atteso.</w:t>
      </w:r>
    </w:p>
    <w:p w14:paraId="70DA157D" w14:textId="77777777" w:rsidR="00BD25B6" w:rsidRPr="00BD25B6" w:rsidRDefault="00BD25B6" w:rsidP="00BD25B6">
      <w:pPr>
        <w:pStyle w:val="Titolo2"/>
      </w:pPr>
      <w:bookmarkStart w:id="11" w:name="_Toc62126438"/>
      <w:r w:rsidRPr="00BD25B6">
        <w:t>2.2 Test Execution Report (TER)</w:t>
      </w:r>
      <w:bookmarkEnd w:id="11"/>
    </w:p>
    <w:p w14:paraId="6EB8EF99" w14:textId="77777777" w:rsidR="00BD25B6" w:rsidRPr="00BD25B6" w:rsidRDefault="00BD25B6" w:rsidP="00BD25B6">
      <w:pPr>
        <w:jc w:val="both"/>
        <w:rPr>
          <w:color w:val="000000" w:themeColor="text1"/>
          <w:sz w:val="24"/>
          <w:szCs w:val="24"/>
        </w:rPr>
      </w:pPr>
      <w:r w:rsidRPr="00BD25B6">
        <w:rPr>
          <w:color w:val="000000" w:themeColor="text1"/>
          <w:sz w:val="24"/>
          <w:szCs w:val="24"/>
        </w:rPr>
        <w:t>Il TER verrà invece utilizzato per scoprire qual è stato l’esito dei test cases delle funzionalità testate, e controllare se il risultato ottenuto corrisponde con quello desiderato.</w:t>
      </w:r>
    </w:p>
    <w:p w14:paraId="637C076B" w14:textId="06CE644C" w:rsidR="009E494D" w:rsidRPr="00BD25B6" w:rsidRDefault="009E494D" w:rsidP="00BD25B6">
      <w:pPr>
        <w:pStyle w:val="Titolo1"/>
        <w:pBdr>
          <w:bottom w:val="single" w:sz="2" w:space="0" w:color="DEEAF6"/>
        </w:pBdr>
      </w:pPr>
      <w:bookmarkStart w:id="12" w:name="_Toc62126439"/>
      <w:r w:rsidRPr="00BD25B6">
        <w:t xml:space="preserve">3. Test </w:t>
      </w:r>
      <w:r w:rsidR="00BD25B6">
        <w:t>incidents</w:t>
      </w:r>
      <w:bookmarkEnd w:id="12"/>
    </w:p>
    <w:p w14:paraId="08D190F3" w14:textId="6AB25E2A" w:rsidR="009E494D" w:rsidRPr="009E494D" w:rsidRDefault="009E494D" w:rsidP="009E494D">
      <w:pPr>
        <w:jc w:val="both"/>
        <w:rPr>
          <w:color w:val="000000" w:themeColor="text1"/>
          <w:sz w:val="24"/>
          <w:szCs w:val="24"/>
        </w:rPr>
      </w:pPr>
      <w:r w:rsidRPr="009E494D">
        <w:rPr>
          <w:color w:val="000000" w:themeColor="text1"/>
          <w:sz w:val="24"/>
          <w:szCs w:val="24"/>
        </w:rPr>
        <w:t>Saranno testate tutte le funzionalità contenute nel capitolo 4 del Test Plan utilizzando le scelte del Category Partition contenute nel capitolo 2 del Test Case Specification.</w:t>
      </w:r>
    </w:p>
    <w:p w14:paraId="11FA429D" w14:textId="65902C0C" w:rsidR="00057383" w:rsidRDefault="00B23363" w:rsidP="00B23363">
      <w:pPr>
        <w:pStyle w:val="Titolo2"/>
        <w:rPr>
          <w:lang w:val="en-GB" w:eastAsia="en-US"/>
        </w:rPr>
      </w:pPr>
      <w:bookmarkStart w:id="13" w:name="_Toc62126440"/>
      <w:r>
        <w:rPr>
          <w:lang w:val="en-GB" w:eastAsia="en-US"/>
        </w:rPr>
        <w:t>3</w:t>
      </w:r>
      <w:r w:rsidR="00057383" w:rsidRPr="00B07ECE">
        <w:rPr>
          <w:lang w:val="en-GB" w:eastAsia="en-US"/>
        </w:rPr>
        <w:t xml:space="preserve">.1 </w:t>
      </w:r>
      <w:bookmarkEnd w:id="13"/>
      <w:r w:rsidR="00A30716">
        <w:rPr>
          <w:lang w:val="en-GB" w:eastAsia="en-US"/>
        </w:rPr>
        <w:t>Crea Ticket</w:t>
      </w:r>
    </w:p>
    <w:p w14:paraId="31B78B76" w14:textId="77777777" w:rsidR="00B23363" w:rsidRPr="00B23363" w:rsidRDefault="00B23363" w:rsidP="00B23363">
      <w:pPr>
        <w:rPr>
          <w:lang w:val="en-GB" w:eastAsia="en-US"/>
        </w:rPr>
      </w:pPr>
    </w:p>
    <w:tbl>
      <w:tblPr>
        <w:tblStyle w:val="Tabellasemplice4"/>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7339"/>
      </w:tblGrid>
      <w:tr w:rsidR="00533DDD" w14:paraId="4663F4DD" w14:textId="77777777" w:rsidTr="00F66DB2">
        <w:trPr>
          <w:cnfStyle w:val="100000000000" w:firstRow="1" w:lastRow="0" w:firstColumn="0" w:lastColumn="0" w:oddVBand="0" w:evenVBand="0" w:oddHBand="0" w:evenHBand="0" w:firstRowFirstColumn="0" w:firstRowLastColumn="0" w:lastRowFirstColumn="0" w:lastRowLastColumn="0"/>
          <w:cantSplit/>
          <w:trHeight w:val="550"/>
        </w:trPr>
        <w:tc>
          <w:tcPr>
            <w:cnfStyle w:val="001000000000" w:firstRow="0" w:lastRow="0" w:firstColumn="1" w:lastColumn="0" w:oddVBand="0" w:evenVBand="0" w:oddHBand="0" w:evenHBand="0" w:firstRowFirstColumn="0" w:firstRowLastColumn="0" w:lastRowFirstColumn="0" w:lastRowLastColumn="0"/>
            <w:tcW w:w="2351" w:type="dxa"/>
            <w:shd w:val="clear" w:color="auto" w:fill="4472C4" w:themeFill="accent1"/>
            <w:vAlign w:val="center"/>
          </w:tcPr>
          <w:p w14:paraId="22D732AE" w14:textId="5208A434" w:rsidR="00533DDD" w:rsidRPr="00F93680" w:rsidRDefault="00B23363" w:rsidP="00F66DB2">
            <w:pPr>
              <w:jc w:val="center"/>
              <w:rPr>
                <w:rFonts w:asciiTheme="majorHAnsi" w:eastAsia="Calibri" w:hAnsiTheme="majorHAnsi" w:cs="Times New Roman"/>
                <w:color w:val="FFFFFF" w:themeColor="background1"/>
                <w:sz w:val="24"/>
                <w:szCs w:val="22"/>
                <w:lang w:eastAsia="en-US"/>
              </w:rPr>
            </w:pPr>
            <w:r>
              <w:rPr>
                <w:rFonts w:asciiTheme="majorHAnsi" w:eastAsia="Calibri" w:hAnsiTheme="majorHAnsi" w:cs="Times New Roman"/>
                <w:color w:val="FFFFFF" w:themeColor="background1"/>
                <w:sz w:val="24"/>
                <w:szCs w:val="22"/>
                <w:lang w:eastAsia="en-US"/>
              </w:rPr>
              <w:t xml:space="preserve"> Test Incident </w:t>
            </w:r>
            <w:r w:rsidR="00533DDD">
              <w:rPr>
                <w:rFonts w:asciiTheme="majorHAnsi" w:eastAsia="Calibri" w:hAnsiTheme="majorHAnsi" w:cs="Times New Roman"/>
                <w:color w:val="FFFFFF" w:themeColor="background1"/>
                <w:sz w:val="24"/>
                <w:szCs w:val="22"/>
                <w:lang w:eastAsia="en-US"/>
              </w:rPr>
              <w:t>ID</w:t>
            </w:r>
          </w:p>
        </w:tc>
        <w:tc>
          <w:tcPr>
            <w:tcW w:w="7339" w:type="dxa"/>
            <w:vAlign w:val="center"/>
          </w:tcPr>
          <w:p w14:paraId="34C00A9D" w14:textId="274029ED" w:rsidR="00533DDD" w:rsidRPr="00533DDD" w:rsidRDefault="00533DDD" w:rsidP="00F66DB2">
            <w:pPr>
              <w:cnfStyle w:val="100000000000" w:firstRow="1" w:lastRow="0" w:firstColumn="0" w:lastColumn="0" w:oddVBand="0" w:evenVBand="0" w:oddHBand="0" w:evenHBand="0" w:firstRowFirstColumn="0" w:firstRowLastColumn="0" w:lastRowFirstColumn="0" w:lastRowLastColumn="0"/>
              <w:rPr>
                <w:rFonts w:ascii="Garamond" w:eastAsia="Calibri" w:hAnsi="Garamond" w:cs="Times New Roman"/>
                <w:b w:val="0"/>
                <w:bCs w:val="0"/>
                <w:color w:val="auto"/>
                <w:sz w:val="24"/>
                <w:szCs w:val="22"/>
                <w:lang w:eastAsia="en-US"/>
              </w:rPr>
            </w:pPr>
            <w:r w:rsidRPr="00533DDD">
              <w:rPr>
                <w:rFonts w:ascii="Garamond" w:eastAsia="Calibri" w:hAnsi="Garamond" w:cs="Times New Roman"/>
                <w:b w:val="0"/>
                <w:bCs w:val="0"/>
                <w:color w:val="auto"/>
                <w:sz w:val="24"/>
                <w:szCs w:val="22"/>
                <w:lang w:eastAsia="en-US"/>
              </w:rPr>
              <w:t>T</w:t>
            </w:r>
            <w:r>
              <w:rPr>
                <w:rFonts w:ascii="Garamond" w:eastAsia="Calibri" w:hAnsi="Garamond" w:cs="Times New Roman"/>
                <w:b w:val="0"/>
                <w:bCs w:val="0"/>
                <w:color w:val="auto"/>
                <w:sz w:val="24"/>
                <w:szCs w:val="22"/>
                <w:lang w:eastAsia="en-US"/>
              </w:rPr>
              <w:t>ER</w:t>
            </w:r>
            <w:r w:rsidRPr="00533DDD">
              <w:rPr>
                <w:rFonts w:ascii="Garamond" w:eastAsia="Calibri" w:hAnsi="Garamond" w:cs="Times New Roman"/>
                <w:b w:val="0"/>
                <w:bCs w:val="0"/>
                <w:color w:val="auto"/>
                <w:sz w:val="24"/>
                <w:szCs w:val="22"/>
                <w:lang w:eastAsia="en-US"/>
              </w:rPr>
              <w:t>_</w:t>
            </w:r>
            <w:r w:rsidR="00F6521D">
              <w:rPr>
                <w:rFonts w:ascii="Garamond" w:eastAsia="Calibri" w:hAnsi="Garamond" w:cs="Times New Roman"/>
                <w:b w:val="0"/>
                <w:bCs w:val="0"/>
                <w:color w:val="auto"/>
                <w:sz w:val="24"/>
                <w:szCs w:val="22"/>
                <w:lang w:eastAsia="en-US"/>
              </w:rPr>
              <w:t>A</w:t>
            </w:r>
            <w:r w:rsidRPr="00533DDD">
              <w:rPr>
                <w:rFonts w:ascii="Garamond" w:eastAsia="Calibri" w:hAnsi="Garamond" w:cs="Times New Roman"/>
                <w:b w:val="0"/>
                <w:bCs w:val="0"/>
                <w:color w:val="auto"/>
                <w:sz w:val="24"/>
                <w:szCs w:val="22"/>
                <w:lang w:eastAsia="en-US"/>
              </w:rPr>
              <w:t>_1</w:t>
            </w:r>
            <w:r>
              <w:rPr>
                <w:rFonts w:ascii="Garamond" w:eastAsia="Calibri" w:hAnsi="Garamond" w:cs="Times New Roman"/>
                <w:b w:val="0"/>
                <w:bCs w:val="0"/>
                <w:color w:val="auto"/>
                <w:sz w:val="24"/>
                <w:szCs w:val="22"/>
                <w:lang w:eastAsia="en-US"/>
              </w:rPr>
              <w:t>_</w:t>
            </w:r>
            <w:r w:rsidR="00F6521D">
              <w:rPr>
                <w:rFonts w:ascii="Garamond" w:eastAsia="Calibri" w:hAnsi="Garamond" w:cs="Times New Roman"/>
                <w:b w:val="0"/>
                <w:bCs w:val="0"/>
                <w:color w:val="auto"/>
                <w:sz w:val="24"/>
                <w:szCs w:val="22"/>
                <w:lang w:eastAsia="en-US"/>
              </w:rPr>
              <w:t>4</w:t>
            </w:r>
          </w:p>
        </w:tc>
      </w:tr>
      <w:tr w:rsidR="00057383" w14:paraId="6E1ED974" w14:textId="77777777" w:rsidTr="00F66DB2">
        <w:trPr>
          <w:cnfStyle w:val="000000100000" w:firstRow="0" w:lastRow="0" w:firstColumn="0" w:lastColumn="0" w:oddVBand="0" w:evenVBand="0" w:oddHBand="1" w:evenHBand="0" w:firstRowFirstColumn="0" w:firstRowLastColumn="0" w:lastRowFirstColumn="0" w:lastRowLastColumn="0"/>
          <w:cantSplit/>
          <w:trHeight w:val="550"/>
        </w:trPr>
        <w:tc>
          <w:tcPr>
            <w:cnfStyle w:val="001000000000" w:firstRow="0" w:lastRow="0" w:firstColumn="1" w:lastColumn="0" w:oddVBand="0" w:evenVBand="0" w:oddHBand="0" w:evenHBand="0" w:firstRowFirstColumn="0" w:firstRowLastColumn="0" w:lastRowFirstColumn="0" w:lastRowLastColumn="0"/>
            <w:tcW w:w="2351" w:type="dxa"/>
            <w:shd w:val="clear" w:color="auto" w:fill="4472C4" w:themeFill="accent1"/>
            <w:vAlign w:val="center"/>
          </w:tcPr>
          <w:p w14:paraId="48DA4059" w14:textId="77777777" w:rsidR="00057383" w:rsidRPr="00F93680" w:rsidRDefault="00057383" w:rsidP="00F66DB2">
            <w:pPr>
              <w:jc w:val="center"/>
              <w:rPr>
                <w:rFonts w:asciiTheme="majorHAnsi" w:eastAsia="Calibri" w:hAnsiTheme="majorHAnsi" w:cs="Times New Roman"/>
                <w:color w:val="FFFFFF" w:themeColor="background1"/>
                <w:sz w:val="24"/>
                <w:szCs w:val="22"/>
                <w:lang w:eastAsia="en-US"/>
              </w:rPr>
            </w:pPr>
            <w:bookmarkStart w:id="14" w:name="_Hlk62117569"/>
            <w:r w:rsidRPr="00F93680">
              <w:rPr>
                <w:rFonts w:asciiTheme="majorHAnsi" w:eastAsia="Calibri" w:hAnsiTheme="majorHAnsi" w:cs="Times New Roman"/>
                <w:color w:val="FFFFFF" w:themeColor="background1"/>
                <w:sz w:val="24"/>
                <w:szCs w:val="22"/>
                <w:lang w:eastAsia="en-US"/>
              </w:rPr>
              <w:t>Test case ID</w:t>
            </w:r>
          </w:p>
        </w:tc>
        <w:tc>
          <w:tcPr>
            <w:tcW w:w="7339" w:type="dxa"/>
            <w:vAlign w:val="center"/>
          </w:tcPr>
          <w:p w14:paraId="77E382D3" w14:textId="4C866A0F" w:rsidR="00057383" w:rsidRPr="00533DDD" w:rsidRDefault="00057383" w:rsidP="00F66DB2">
            <w:pPr>
              <w:cnfStyle w:val="000000100000" w:firstRow="0" w:lastRow="0" w:firstColumn="0" w:lastColumn="0" w:oddVBand="0" w:evenVBand="0" w:oddHBand="1" w:evenHBand="0" w:firstRowFirstColumn="0" w:firstRowLastColumn="0" w:lastRowFirstColumn="0" w:lastRowLastColumn="0"/>
              <w:rPr>
                <w:rFonts w:ascii="Garamond" w:eastAsia="Calibri" w:hAnsi="Garamond" w:cs="Times New Roman"/>
                <w:color w:val="auto"/>
                <w:sz w:val="24"/>
                <w:szCs w:val="22"/>
                <w:lang w:eastAsia="en-US"/>
              </w:rPr>
            </w:pPr>
            <w:r w:rsidRPr="00533DDD">
              <w:rPr>
                <w:rFonts w:ascii="Garamond" w:eastAsia="Calibri" w:hAnsi="Garamond" w:cs="Times New Roman"/>
                <w:color w:val="auto"/>
                <w:sz w:val="24"/>
                <w:szCs w:val="22"/>
                <w:lang w:eastAsia="en-US"/>
              </w:rPr>
              <w:t>TC_</w:t>
            </w:r>
            <w:r w:rsidR="00F6521D">
              <w:rPr>
                <w:rFonts w:ascii="Garamond" w:eastAsia="Calibri" w:hAnsi="Garamond" w:cs="Times New Roman"/>
                <w:color w:val="auto"/>
                <w:sz w:val="24"/>
                <w:szCs w:val="22"/>
                <w:lang w:eastAsia="en-US"/>
              </w:rPr>
              <w:t>A</w:t>
            </w:r>
            <w:r w:rsidRPr="00533DDD">
              <w:rPr>
                <w:rFonts w:ascii="Garamond" w:eastAsia="Calibri" w:hAnsi="Garamond" w:cs="Times New Roman"/>
                <w:color w:val="auto"/>
                <w:sz w:val="24"/>
                <w:szCs w:val="22"/>
                <w:lang w:eastAsia="en-US"/>
              </w:rPr>
              <w:t>_1</w:t>
            </w:r>
            <w:r w:rsidR="00533DDD">
              <w:rPr>
                <w:rFonts w:ascii="Garamond" w:eastAsia="Calibri" w:hAnsi="Garamond" w:cs="Times New Roman"/>
                <w:color w:val="auto"/>
                <w:sz w:val="24"/>
                <w:szCs w:val="22"/>
                <w:lang w:eastAsia="en-US"/>
              </w:rPr>
              <w:t>_</w:t>
            </w:r>
            <w:r w:rsidR="00F6521D">
              <w:rPr>
                <w:rFonts w:ascii="Garamond" w:eastAsia="Calibri" w:hAnsi="Garamond" w:cs="Times New Roman"/>
                <w:color w:val="auto"/>
                <w:sz w:val="24"/>
                <w:szCs w:val="22"/>
                <w:lang w:eastAsia="en-US"/>
              </w:rPr>
              <w:t>4</w:t>
            </w:r>
          </w:p>
        </w:tc>
      </w:tr>
      <w:tr w:rsidR="00057383" w14:paraId="1F5F5B43" w14:textId="77777777" w:rsidTr="00F66DB2">
        <w:trPr>
          <w:trHeight w:val="541"/>
        </w:trPr>
        <w:tc>
          <w:tcPr>
            <w:cnfStyle w:val="001000000000" w:firstRow="0" w:lastRow="0" w:firstColumn="1" w:lastColumn="0" w:oddVBand="0" w:evenVBand="0" w:oddHBand="0" w:evenHBand="0" w:firstRowFirstColumn="0" w:firstRowLastColumn="0" w:lastRowFirstColumn="0" w:lastRowLastColumn="0"/>
            <w:tcW w:w="2351" w:type="dxa"/>
            <w:shd w:val="clear" w:color="auto" w:fill="4472C4" w:themeFill="accent1"/>
            <w:vAlign w:val="center"/>
          </w:tcPr>
          <w:p w14:paraId="30891A46" w14:textId="41473315" w:rsidR="00057383" w:rsidRPr="00B07ECE" w:rsidRDefault="00533DDD" w:rsidP="00F66DB2">
            <w:pPr>
              <w:jc w:val="center"/>
              <w:rPr>
                <w:rFonts w:asciiTheme="majorHAnsi" w:eastAsia="Calibri" w:hAnsiTheme="majorHAnsi" w:cs="Times New Roman"/>
                <w:color w:val="FFFFFF" w:themeColor="background1"/>
                <w:sz w:val="24"/>
                <w:szCs w:val="22"/>
                <w:lang w:eastAsia="en-US"/>
              </w:rPr>
            </w:pPr>
            <w:r>
              <w:rPr>
                <w:rFonts w:asciiTheme="majorHAnsi" w:eastAsia="Calibri" w:hAnsiTheme="majorHAnsi" w:cs="Times New Roman"/>
                <w:color w:val="FFFFFF" w:themeColor="background1"/>
                <w:sz w:val="24"/>
                <w:szCs w:val="22"/>
                <w:lang w:eastAsia="en-US"/>
              </w:rPr>
              <w:t>Tester</w:t>
            </w:r>
          </w:p>
        </w:tc>
        <w:tc>
          <w:tcPr>
            <w:tcW w:w="7339" w:type="dxa"/>
            <w:vAlign w:val="center"/>
          </w:tcPr>
          <w:p w14:paraId="16C1AEE6" w14:textId="79C36ED6" w:rsidR="00057383" w:rsidRDefault="00D41567" w:rsidP="00F66DB2">
            <w:pPr>
              <w:cnfStyle w:val="000000000000" w:firstRow="0" w:lastRow="0" w:firstColumn="0" w:lastColumn="0" w:oddVBand="0" w:evenVBand="0" w:oddHBand="0" w:evenHBand="0" w:firstRowFirstColumn="0" w:firstRowLastColumn="0" w:lastRowFirstColumn="0" w:lastRowLastColumn="0"/>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Vincenzo Aiello</w:t>
            </w:r>
          </w:p>
        </w:tc>
      </w:tr>
      <w:tr w:rsidR="00B23363" w14:paraId="673AD4B5" w14:textId="77777777" w:rsidTr="00F66DB2">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51" w:type="dxa"/>
            <w:shd w:val="clear" w:color="auto" w:fill="4472C4" w:themeFill="accent1"/>
            <w:vAlign w:val="center"/>
          </w:tcPr>
          <w:p w14:paraId="6D3FEDA7" w14:textId="7F9D2FF0" w:rsidR="00B23363" w:rsidRDefault="00B23363" w:rsidP="00F66DB2">
            <w:pPr>
              <w:jc w:val="center"/>
              <w:rPr>
                <w:rFonts w:asciiTheme="majorHAnsi" w:eastAsia="Calibri" w:hAnsiTheme="majorHAnsi" w:cs="Times New Roman"/>
                <w:color w:val="FFFFFF" w:themeColor="background1"/>
                <w:sz w:val="24"/>
                <w:szCs w:val="22"/>
                <w:lang w:eastAsia="en-US"/>
              </w:rPr>
            </w:pPr>
            <w:r>
              <w:rPr>
                <w:rFonts w:asciiTheme="majorHAnsi" w:eastAsia="Calibri" w:hAnsiTheme="majorHAnsi" w:cs="Times New Roman"/>
                <w:color w:val="FFFFFF" w:themeColor="background1"/>
                <w:sz w:val="24"/>
                <w:szCs w:val="22"/>
                <w:lang w:eastAsia="en-US"/>
              </w:rPr>
              <w:t>Risultato atteso</w:t>
            </w:r>
          </w:p>
        </w:tc>
        <w:tc>
          <w:tcPr>
            <w:tcW w:w="7339" w:type="dxa"/>
            <w:vAlign w:val="center"/>
          </w:tcPr>
          <w:p w14:paraId="488D13BB" w14:textId="11FF7E82" w:rsidR="00B23363" w:rsidRDefault="00D41567" w:rsidP="00F66DB2">
            <w:pPr>
              <w:cnfStyle w:val="000000100000" w:firstRow="0" w:lastRow="0" w:firstColumn="0" w:lastColumn="0" w:oddVBand="0" w:evenVBand="0" w:oddHBand="1" w:evenHBand="0" w:firstRowFirstColumn="0" w:firstRowLastColumn="0" w:lastRowFirstColumn="0" w:lastRowLastColumn="0"/>
              <w:rPr>
                <w:rFonts w:ascii="Garamond" w:eastAsia="Calibri" w:hAnsi="Garamond" w:cs="Times New Roman"/>
                <w:color w:val="auto"/>
                <w:sz w:val="24"/>
                <w:szCs w:val="22"/>
                <w:lang w:eastAsia="en-US"/>
              </w:rPr>
            </w:pPr>
            <w:r w:rsidRPr="001D3AEE">
              <w:rPr>
                <w:rFonts w:ascii="Garamond" w:eastAsia="Calibri" w:hAnsi="Garamond" w:cs="Times New Roman"/>
                <w:color w:val="auto"/>
                <w:sz w:val="24"/>
                <w:szCs w:val="22"/>
                <w:lang w:eastAsia="en-US"/>
              </w:rPr>
              <w:t>Il Sistema visualizza un messaggio di errore: “</w:t>
            </w:r>
            <w:r>
              <w:rPr>
                <w:rFonts w:ascii="Garamond" w:eastAsia="Calibri" w:hAnsi="Garamond" w:cs="Times New Roman"/>
                <w:color w:val="auto"/>
                <w:sz w:val="24"/>
                <w:szCs w:val="22"/>
                <w:lang w:eastAsia="en-US"/>
              </w:rPr>
              <w:t>Inserire un numero di telefono valido</w:t>
            </w:r>
            <w:r w:rsidRPr="001D3AEE">
              <w:rPr>
                <w:rFonts w:ascii="Garamond" w:eastAsia="Calibri" w:hAnsi="Garamond" w:cs="Times New Roman"/>
                <w:color w:val="auto"/>
                <w:sz w:val="24"/>
                <w:szCs w:val="22"/>
                <w:lang w:eastAsia="en-US"/>
              </w:rPr>
              <w:t>”.</w:t>
            </w:r>
          </w:p>
        </w:tc>
      </w:tr>
      <w:tr w:rsidR="00B23363" w14:paraId="358778BF" w14:textId="77777777" w:rsidTr="00F66DB2">
        <w:trPr>
          <w:trHeight w:val="541"/>
        </w:trPr>
        <w:tc>
          <w:tcPr>
            <w:cnfStyle w:val="001000000000" w:firstRow="0" w:lastRow="0" w:firstColumn="1" w:lastColumn="0" w:oddVBand="0" w:evenVBand="0" w:oddHBand="0" w:evenHBand="0" w:firstRowFirstColumn="0" w:firstRowLastColumn="0" w:lastRowFirstColumn="0" w:lastRowLastColumn="0"/>
            <w:tcW w:w="2351" w:type="dxa"/>
            <w:shd w:val="clear" w:color="auto" w:fill="4472C4" w:themeFill="accent1"/>
            <w:vAlign w:val="center"/>
          </w:tcPr>
          <w:p w14:paraId="3F9A21C9" w14:textId="2D5A14D9" w:rsidR="00B23363" w:rsidRDefault="00B23363" w:rsidP="00F66DB2">
            <w:pPr>
              <w:jc w:val="center"/>
              <w:rPr>
                <w:rFonts w:asciiTheme="majorHAnsi" w:eastAsia="Calibri" w:hAnsiTheme="majorHAnsi" w:cs="Times New Roman"/>
                <w:color w:val="FFFFFF" w:themeColor="background1"/>
                <w:sz w:val="24"/>
                <w:szCs w:val="22"/>
                <w:lang w:eastAsia="en-US"/>
              </w:rPr>
            </w:pPr>
            <w:r>
              <w:rPr>
                <w:rFonts w:asciiTheme="majorHAnsi" w:eastAsia="Calibri" w:hAnsiTheme="majorHAnsi" w:cs="Times New Roman"/>
                <w:color w:val="FFFFFF" w:themeColor="background1"/>
                <w:sz w:val="24"/>
                <w:szCs w:val="22"/>
                <w:lang w:eastAsia="en-US"/>
              </w:rPr>
              <w:t>Risultato attuale</w:t>
            </w:r>
          </w:p>
        </w:tc>
        <w:tc>
          <w:tcPr>
            <w:tcW w:w="7339" w:type="dxa"/>
            <w:vAlign w:val="center"/>
          </w:tcPr>
          <w:p w14:paraId="170F0034" w14:textId="43D82A4E" w:rsidR="00B23363" w:rsidRDefault="00D41567" w:rsidP="00F66DB2">
            <w:pPr>
              <w:cnfStyle w:val="000000000000" w:firstRow="0" w:lastRow="0" w:firstColumn="0" w:lastColumn="0" w:oddVBand="0" w:evenVBand="0" w:oddHBand="0" w:evenHBand="0" w:firstRowFirstColumn="0" w:firstRowLastColumn="0" w:lastRowFirstColumn="0" w:lastRowLastColumn="0"/>
              <w:rPr>
                <w:rFonts w:ascii="Garamond" w:eastAsia="Calibri" w:hAnsi="Garamond" w:cs="Times New Roman"/>
                <w:color w:val="auto"/>
                <w:sz w:val="24"/>
                <w:szCs w:val="22"/>
                <w:lang w:eastAsia="en-US"/>
              </w:rPr>
            </w:pPr>
            <w:r w:rsidRPr="001D3AEE">
              <w:rPr>
                <w:rFonts w:ascii="Garamond" w:eastAsia="Calibri" w:hAnsi="Garamond" w:cs="Times New Roman"/>
                <w:color w:val="auto"/>
                <w:sz w:val="24"/>
                <w:szCs w:val="22"/>
                <w:lang w:eastAsia="en-US"/>
              </w:rPr>
              <w:t>Il Sistema visualizza un messaggio di errore: “</w:t>
            </w:r>
            <w:r>
              <w:rPr>
                <w:rFonts w:ascii="Garamond" w:eastAsia="Calibri" w:hAnsi="Garamond" w:cs="Times New Roman"/>
                <w:color w:val="auto"/>
                <w:sz w:val="24"/>
                <w:szCs w:val="22"/>
                <w:lang w:eastAsia="en-US"/>
              </w:rPr>
              <w:t xml:space="preserve">Inserire un </w:t>
            </w:r>
            <w:r>
              <w:rPr>
                <w:rFonts w:ascii="Garamond" w:eastAsia="Calibri" w:hAnsi="Garamond" w:cs="Times New Roman"/>
                <w:color w:val="auto"/>
                <w:sz w:val="24"/>
                <w:szCs w:val="22"/>
                <w:lang w:eastAsia="en-US"/>
              </w:rPr>
              <w:t>nome prodotto</w:t>
            </w:r>
            <w:r>
              <w:rPr>
                <w:rFonts w:ascii="Garamond" w:eastAsia="Calibri" w:hAnsi="Garamond" w:cs="Times New Roman"/>
                <w:color w:val="auto"/>
                <w:sz w:val="24"/>
                <w:szCs w:val="22"/>
                <w:lang w:eastAsia="en-US"/>
              </w:rPr>
              <w:t xml:space="preserve"> valido</w:t>
            </w:r>
            <w:r w:rsidRPr="001D3AEE">
              <w:rPr>
                <w:rFonts w:ascii="Garamond" w:eastAsia="Calibri" w:hAnsi="Garamond" w:cs="Times New Roman"/>
                <w:color w:val="auto"/>
                <w:sz w:val="24"/>
                <w:szCs w:val="22"/>
                <w:lang w:eastAsia="en-US"/>
              </w:rPr>
              <w:t>”.</w:t>
            </w:r>
          </w:p>
        </w:tc>
      </w:tr>
      <w:tr w:rsidR="00B23363" w14:paraId="34B69E98" w14:textId="77777777" w:rsidTr="00F66DB2">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51" w:type="dxa"/>
            <w:shd w:val="clear" w:color="auto" w:fill="4472C4" w:themeFill="accent1"/>
            <w:vAlign w:val="center"/>
          </w:tcPr>
          <w:p w14:paraId="6BFC273A" w14:textId="49621470" w:rsidR="00B23363" w:rsidRDefault="00B23363" w:rsidP="00F66DB2">
            <w:pPr>
              <w:jc w:val="center"/>
              <w:rPr>
                <w:rFonts w:asciiTheme="majorHAnsi" w:eastAsia="Calibri" w:hAnsiTheme="majorHAnsi" w:cs="Times New Roman"/>
                <w:color w:val="FFFFFF" w:themeColor="background1"/>
                <w:sz w:val="24"/>
                <w:szCs w:val="22"/>
                <w:lang w:eastAsia="en-US"/>
              </w:rPr>
            </w:pPr>
            <w:r>
              <w:rPr>
                <w:rFonts w:asciiTheme="majorHAnsi" w:eastAsia="Calibri" w:hAnsiTheme="majorHAnsi" w:cs="Times New Roman"/>
                <w:color w:val="FFFFFF" w:themeColor="background1"/>
                <w:sz w:val="24"/>
                <w:szCs w:val="22"/>
                <w:lang w:eastAsia="en-US"/>
              </w:rPr>
              <w:t>Anomalia</w:t>
            </w:r>
          </w:p>
        </w:tc>
        <w:tc>
          <w:tcPr>
            <w:tcW w:w="7339" w:type="dxa"/>
            <w:vAlign w:val="center"/>
          </w:tcPr>
          <w:p w14:paraId="4379DA40" w14:textId="6AF7AF49" w:rsidR="00B23363" w:rsidRDefault="00D41567" w:rsidP="00F66DB2">
            <w:pPr>
              <w:cnfStyle w:val="000000100000" w:firstRow="0" w:lastRow="0" w:firstColumn="0" w:lastColumn="0" w:oddVBand="0" w:evenVBand="0" w:oddHBand="1" w:evenHBand="0" w:firstRowFirstColumn="0" w:firstRowLastColumn="0" w:lastRowFirstColumn="0" w:lastRowLastColumn="0"/>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Nel codice mancava la condizione che verificava se il campo telefono rispettasse il formato</w:t>
            </w:r>
            <w:r w:rsidR="00A30716">
              <w:rPr>
                <w:rFonts w:ascii="Garamond" w:eastAsia="Calibri" w:hAnsi="Garamond" w:cs="Times New Roman"/>
                <w:color w:val="auto"/>
                <w:sz w:val="24"/>
                <w:szCs w:val="22"/>
                <w:lang w:eastAsia="en-US"/>
              </w:rPr>
              <w:t xml:space="preserve">. </w:t>
            </w:r>
            <w:r w:rsidR="00A30716" w:rsidRPr="00A30716">
              <w:rPr>
                <w:rFonts w:ascii="Garamond" w:eastAsia="Calibri" w:hAnsi="Garamond" w:cs="Times New Roman"/>
                <w:color w:val="auto"/>
                <w:sz w:val="24"/>
                <w:szCs w:val="22"/>
                <w:lang w:eastAsia="en-US"/>
              </w:rPr>
              <w:t>Il tutto è stato risolto facendo le opportune modifiche al codice.</w:t>
            </w:r>
          </w:p>
        </w:tc>
      </w:tr>
      <w:bookmarkEnd w:id="14"/>
    </w:tbl>
    <w:p w14:paraId="48F64EA1" w14:textId="36EA5C7A" w:rsidR="00057383" w:rsidRDefault="00057383" w:rsidP="00057383">
      <w:pPr>
        <w:rPr>
          <w:lang w:eastAsia="en-US"/>
        </w:rPr>
      </w:pPr>
    </w:p>
    <w:p w14:paraId="57EA75E2" w14:textId="58B93677" w:rsidR="00BD25B6" w:rsidRDefault="00BD25B6" w:rsidP="00057383">
      <w:pPr>
        <w:rPr>
          <w:lang w:eastAsia="en-US"/>
        </w:rPr>
      </w:pPr>
    </w:p>
    <w:p w14:paraId="546B6B7D" w14:textId="7ECCA3C2" w:rsidR="00BD25B6" w:rsidRPr="004B1C33" w:rsidRDefault="00BD25B6" w:rsidP="00BD25B6">
      <w:pPr>
        <w:pStyle w:val="Titolo1"/>
        <w:rPr>
          <w:lang w:eastAsia="en-US"/>
        </w:rPr>
      </w:pPr>
      <w:bookmarkStart w:id="15" w:name="_Toc62126441"/>
      <w:r>
        <w:rPr>
          <w:lang w:eastAsia="en-US"/>
        </w:rPr>
        <w:t>Glossario</w:t>
      </w:r>
      <w:bookmarkEnd w:id="15"/>
    </w:p>
    <w:p w14:paraId="6CCABCE7" w14:textId="5B73AB5B" w:rsidR="00BD25B6" w:rsidRPr="00BD25B6" w:rsidRDefault="00BD25B6" w:rsidP="00BD25B6">
      <w:pPr>
        <w:rPr>
          <w:rFonts w:ascii="Garamond" w:eastAsia="Calibri" w:hAnsi="Garamond" w:cs="Times New Roman"/>
          <w:color w:val="auto"/>
          <w:sz w:val="24"/>
          <w:szCs w:val="22"/>
          <w:lang w:eastAsia="en-US"/>
        </w:rPr>
      </w:pPr>
      <w:r w:rsidRPr="00BD25B6">
        <w:rPr>
          <w:rFonts w:ascii="Garamond" w:eastAsia="Calibri" w:hAnsi="Garamond" w:cs="Times New Roman"/>
          <w:b/>
          <w:bCs/>
          <w:color w:val="auto"/>
          <w:sz w:val="24"/>
          <w:szCs w:val="22"/>
          <w:lang w:eastAsia="en-US"/>
        </w:rPr>
        <w:t>Test Case Specification</w:t>
      </w:r>
      <w:r w:rsidRPr="00BD25B6">
        <w:rPr>
          <w:rFonts w:ascii="Garamond" w:eastAsia="Calibri" w:hAnsi="Garamond" w:cs="Times New Roman"/>
          <w:color w:val="auto"/>
          <w:sz w:val="24"/>
          <w:szCs w:val="22"/>
          <w:lang w:eastAsia="en-US"/>
        </w:rPr>
        <w:t>: Il Test Case Specification è un documento di testing che indica quali saranno le funzionalità del sistema che saranno testate, tramite test cases.</w:t>
      </w:r>
    </w:p>
    <w:p w14:paraId="38BDD2F8" w14:textId="77777777" w:rsidR="00BD25B6" w:rsidRPr="00BD25B6" w:rsidRDefault="00BD25B6" w:rsidP="00BD25B6">
      <w:pPr>
        <w:rPr>
          <w:rFonts w:ascii="Garamond" w:eastAsia="Calibri" w:hAnsi="Garamond" w:cs="Times New Roman"/>
          <w:color w:val="auto"/>
          <w:sz w:val="24"/>
          <w:szCs w:val="22"/>
          <w:lang w:eastAsia="en-US"/>
        </w:rPr>
      </w:pPr>
      <w:r w:rsidRPr="00BD25B6">
        <w:rPr>
          <w:rFonts w:ascii="Garamond" w:eastAsia="Calibri" w:hAnsi="Garamond" w:cs="Times New Roman"/>
          <w:b/>
          <w:bCs/>
          <w:color w:val="auto"/>
          <w:sz w:val="24"/>
          <w:szCs w:val="22"/>
          <w:lang w:eastAsia="en-US"/>
        </w:rPr>
        <w:t>Test Execution Report</w:t>
      </w:r>
      <w:r w:rsidRPr="00BD25B6">
        <w:rPr>
          <w:rFonts w:ascii="Garamond" w:eastAsia="Calibri" w:hAnsi="Garamond" w:cs="Times New Roman"/>
          <w:color w:val="auto"/>
          <w:sz w:val="24"/>
          <w:szCs w:val="22"/>
          <w:lang w:eastAsia="en-US"/>
        </w:rPr>
        <w:t>: Il Test Execution Report mostra l’output dei test cases indicati nel Test Case Specification, permettendo di capire se il risultato ottenuto è analogo a quello desiderato.</w:t>
      </w:r>
    </w:p>
    <w:p w14:paraId="1DC80B56" w14:textId="09E8E89C" w:rsidR="00BD25B6" w:rsidRPr="00BD25B6" w:rsidRDefault="00BD25B6" w:rsidP="00BD25B6">
      <w:pPr>
        <w:rPr>
          <w:rFonts w:ascii="Garamond" w:eastAsia="Calibri" w:hAnsi="Garamond" w:cs="Times New Roman"/>
          <w:color w:val="auto"/>
          <w:sz w:val="24"/>
          <w:szCs w:val="22"/>
          <w:lang w:eastAsia="en-US"/>
        </w:rPr>
      </w:pPr>
      <w:r w:rsidRPr="00BD25B6">
        <w:rPr>
          <w:rFonts w:ascii="Garamond" w:eastAsia="Calibri" w:hAnsi="Garamond" w:cs="Times New Roman"/>
          <w:b/>
          <w:bCs/>
          <w:color w:val="auto"/>
          <w:sz w:val="24"/>
          <w:szCs w:val="22"/>
          <w:lang w:eastAsia="en-US"/>
        </w:rPr>
        <w:t>Test Incident Report</w:t>
      </w:r>
      <w:r w:rsidRPr="00BD25B6">
        <w:rPr>
          <w:rFonts w:ascii="Garamond" w:eastAsia="Calibri" w:hAnsi="Garamond" w:cs="Times New Roman"/>
          <w:color w:val="auto"/>
          <w:sz w:val="24"/>
          <w:szCs w:val="22"/>
          <w:lang w:eastAsia="en-US"/>
        </w:rPr>
        <w:t>: Il Test Incident Report documenta tutte le problematiche</w:t>
      </w:r>
      <w:r>
        <w:rPr>
          <w:rFonts w:ascii="Garamond" w:eastAsia="Calibri" w:hAnsi="Garamond" w:cs="Times New Roman"/>
          <w:color w:val="auto"/>
          <w:sz w:val="24"/>
          <w:szCs w:val="22"/>
          <w:lang w:eastAsia="en-US"/>
        </w:rPr>
        <w:t xml:space="preserve"> </w:t>
      </w:r>
      <w:r w:rsidRPr="00BD25B6">
        <w:rPr>
          <w:rFonts w:ascii="Garamond" w:eastAsia="Calibri" w:hAnsi="Garamond" w:cs="Times New Roman"/>
          <w:color w:val="auto"/>
          <w:sz w:val="24"/>
          <w:szCs w:val="22"/>
          <w:lang w:eastAsia="en-US"/>
        </w:rPr>
        <w:t>trovate durante questa fase di test. Questo documento specifica i risultati previsti dal test,</w:t>
      </w:r>
      <w:r>
        <w:rPr>
          <w:rFonts w:ascii="Garamond" w:eastAsia="Calibri" w:hAnsi="Garamond" w:cs="Times New Roman"/>
          <w:color w:val="auto"/>
          <w:sz w:val="24"/>
          <w:szCs w:val="22"/>
          <w:lang w:eastAsia="en-US"/>
        </w:rPr>
        <w:t xml:space="preserve"> </w:t>
      </w:r>
      <w:r w:rsidRPr="00BD25B6">
        <w:rPr>
          <w:rFonts w:ascii="Garamond" w:eastAsia="Calibri" w:hAnsi="Garamond" w:cs="Times New Roman"/>
          <w:color w:val="auto"/>
          <w:sz w:val="24"/>
          <w:szCs w:val="22"/>
          <w:lang w:eastAsia="en-US"/>
        </w:rPr>
        <w:t>quando un test fallisce e qualsiasi indicazione del perché un test fallisce.</w:t>
      </w:r>
    </w:p>
    <w:p w14:paraId="3BCF6AB9" w14:textId="1E679665" w:rsidR="009E494D" w:rsidRPr="009E494D" w:rsidRDefault="00BD25B6" w:rsidP="00BD25B6">
      <w:pPr>
        <w:rPr>
          <w:rFonts w:ascii="Garamond" w:eastAsia="Calibri" w:hAnsi="Garamond" w:cs="Times New Roman"/>
          <w:color w:val="auto"/>
          <w:sz w:val="24"/>
          <w:szCs w:val="22"/>
          <w:lang w:eastAsia="en-US"/>
        </w:rPr>
      </w:pPr>
      <w:r w:rsidRPr="00BD25B6">
        <w:rPr>
          <w:rFonts w:ascii="Garamond" w:eastAsia="Calibri" w:hAnsi="Garamond" w:cs="Times New Roman"/>
          <w:b/>
          <w:bCs/>
          <w:color w:val="auto"/>
          <w:sz w:val="24"/>
          <w:szCs w:val="22"/>
          <w:lang w:eastAsia="en-US"/>
        </w:rPr>
        <w:t>Oracolo</w:t>
      </w:r>
      <w:r w:rsidRPr="00BD25B6">
        <w:rPr>
          <w:rFonts w:ascii="Garamond" w:eastAsia="Calibri" w:hAnsi="Garamond" w:cs="Times New Roman"/>
          <w:color w:val="auto"/>
          <w:sz w:val="24"/>
          <w:szCs w:val="22"/>
          <w:lang w:eastAsia="en-US"/>
        </w:rPr>
        <w:t>: Rappresenta lo stato finale del caso di test.</w:t>
      </w:r>
    </w:p>
    <w:p w14:paraId="441B409F" w14:textId="5457E4E9" w:rsidR="008126A4" w:rsidRPr="00665AB4" w:rsidRDefault="008126A4" w:rsidP="008126A4">
      <w:pPr>
        <w:rPr>
          <w:rFonts w:ascii="Garamond" w:eastAsia="Calibri" w:hAnsi="Garamond" w:cs="Times New Roman"/>
          <w:color w:val="auto"/>
          <w:sz w:val="24"/>
          <w:szCs w:val="22"/>
          <w:lang w:eastAsia="en-US"/>
        </w:rPr>
      </w:pPr>
    </w:p>
    <w:sectPr w:rsidR="008126A4" w:rsidRPr="00665AB4"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9D73A" w14:textId="77777777" w:rsidR="0075720A" w:rsidRDefault="0075720A">
      <w:pPr>
        <w:spacing w:after="0" w:line="240" w:lineRule="auto"/>
      </w:pPr>
      <w:r>
        <w:separator/>
      </w:r>
    </w:p>
  </w:endnote>
  <w:endnote w:type="continuationSeparator" w:id="0">
    <w:p w14:paraId="42781D48" w14:textId="77777777" w:rsidR="0075720A" w:rsidRDefault="0075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115F5C" w:rsidRPr="0067614F" w:rsidRDefault="00115F5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07CEB134" w:rsidR="00115F5C" w:rsidRPr="0067614F" w:rsidRDefault="00115F5C" w:rsidP="00483E09">
    <w:pPr>
      <w:pStyle w:val="Pidipagina"/>
      <w:rPr>
        <w:color w:val="0070C0"/>
        <w:lang w:val="en-GB"/>
      </w:rPr>
    </w:pPr>
    <w:r>
      <w:rPr>
        <w:color w:val="0070C0"/>
        <w:lang w:val="en-GB"/>
      </w:rPr>
      <w:t>T</w:t>
    </w:r>
    <w:r w:rsidR="00BD25B6">
      <w:rPr>
        <w:color w:val="0070C0"/>
        <w:lang w:val="en-GB"/>
      </w:rPr>
      <w:t>I</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w:t>
    </w:r>
    <w:r w:rsidR="00617DB1">
      <w:rPr>
        <w:color w:val="0070C0"/>
        <w:lang w:val="en-GB"/>
      </w:rPr>
      <w:t xml:space="preserve"> </w:t>
    </w:r>
    <w:r w:rsidR="00BD25B6">
      <w:rPr>
        <w:color w:val="0070C0"/>
        <w:lang w:val="en-GB"/>
      </w:rPr>
      <w:t>INCIDENT</w:t>
    </w:r>
    <w:r w:rsidR="00617DB1">
      <w:rPr>
        <w:color w:val="0070C0"/>
        <w:lang w:val="en-GB"/>
      </w:rPr>
      <w:t xml:space="preserve"> REPORT</w:t>
    </w:r>
  </w:p>
  <w:p w14:paraId="58012EBE" w14:textId="77777777" w:rsidR="00115F5C" w:rsidRPr="0067614F" w:rsidRDefault="00115F5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115F5C" w:rsidRPr="0067614F" w:rsidRDefault="00115F5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D26AF02" w:rsidR="00115F5C" w:rsidRPr="0067614F" w:rsidRDefault="00115F5C">
    <w:pPr>
      <w:pStyle w:val="Pidipagina"/>
      <w:rPr>
        <w:color w:val="0070C0"/>
        <w:lang w:val="en-GB"/>
      </w:rPr>
    </w:pPr>
    <w:r>
      <w:rPr>
        <w:color w:val="0070C0"/>
        <w:lang w:val="en-GB"/>
      </w:rPr>
      <w:t>T</w:t>
    </w:r>
    <w:r w:rsidR="00BD25B6">
      <w:rPr>
        <w:color w:val="0070C0"/>
        <w:lang w:val="en-GB"/>
      </w:rPr>
      <w:t>I</w:t>
    </w:r>
    <w:r w:rsidR="00617DB1">
      <w:rPr>
        <w:color w:val="0070C0"/>
        <w:lang w:val="en-GB"/>
      </w:rPr>
      <w:t>R</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 xml:space="preserve">TEST </w:t>
    </w:r>
    <w:r w:rsidR="00BD25B6">
      <w:rPr>
        <w:color w:val="0070C0"/>
        <w:lang w:val="en-GB"/>
      </w:rPr>
      <w:t>INCIDENT</w:t>
    </w:r>
    <w:r w:rsidR="00617DB1">
      <w:rPr>
        <w:color w:val="0070C0"/>
        <w:lang w:val="en-GB"/>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25606" w14:textId="77777777" w:rsidR="0075720A" w:rsidRDefault="0075720A">
      <w:pPr>
        <w:spacing w:after="0" w:line="240" w:lineRule="auto"/>
      </w:pPr>
      <w:r>
        <w:separator/>
      </w:r>
    </w:p>
  </w:footnote>
  <w:footnote w:type="continuationSeparator" w:id="0">
    <w:p w14:paraId="08B72D7A" w14:textId="77777777" w:rsidR="0075720A" w:rsidRDefault="0075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115F5C" w:rsidRDefault="00115F5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115F5C" w:rsidRDefault="00115F5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115F5C" w:rsidRPr="00251814" w:rsidRDefault="00115F5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115F5C" w:rsidRPr="00251814" w:rsidRDefault="00115F5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115F5C" w:rsidRPr="00251814" w:rsidRDefault="00115F5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115F5C" w:rsidRDefault="00115F5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115F5C" w:rsidRPr="00251814" w:rsidRDefault="00115F5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FA6509"/>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51631831"/>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960EB3"/>
    <w:multiLevelType w:val="hybridMultilevel"/>
    <w:tmpl w:val="12A0E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AE6FBC"/>
    <w:multiLevelType w:val="hybridMultilevel"/>
    <w:tmpl w:val="950EA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7"/>
  </w:num>
  <w:num w:numId="8">
    <w:abstractNumId w:val="14"/>
  </w:num>
  <w:num w:numId="9">
    <w:abstractNumId w:val="34"/>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8"/>
  </w:num>
  <w:num w:numId="17">
    <w:abstractNumId w:val="10"/>
  </w:num>
  <w:num w:numId="18">
    <w:abstractNumId w:val="32"/>
  </w:num>
  <w:num w:numId="19">
    <w:abstractNumId w:val="0"/>
  </w:num>
  <w:num w:numId="20">
    <w:abstractNumId w:val="16"/>
  </w:num>
  <w:num w:numId="21">
    <w:abstractNumId w:val="23"/>
  </w:num>
  <w:num w:numId="22">
    <w:abstractNumId w:val="30"/>
  </w:num>
  <w:num w:numId="23">
    <w:abstractNumId w:val="4"/>
  </w:num>
  <w:num w:numId="24">
    <w:abstractNumId w:val="12"/>
  </w:num>
  <w:num w:numId="25">
    <w:abstractNumId w:val="37"/>
  </w:num>
  <w:num w:numId="26">
    <w:abstractNumId w:val="36"/>
  </w:num>
  <w:num w:numId="27">
    <w:abstractNumId w:val="3"/>
  </w:num>
  <w:num w:numId="28">
    <w:abstractNumId w:val="33"/>
  </w:num>
  <w:num w:numId="29">
    <w:abstractNumId w:val="21"/>
  </w:num>
  <w:num w:numId="30">
    <w:abstractNumId w:val="35"/>
  </w:num>
  <w:num w:numId="31">
    <w:abstractNumId w:val="18"/>
  </w:num>
  <w:num w:numId="32">
    <w:abstractNumId w:val="1"/>
  </w:num>
  <w:num w:numId="33">
    <w:abstractNumId w:val="9"/>
  </w:num>
  <w:num w:numId="34">
    <w:abstractNumId w:val="31"/>
  </w:num>
  <w:num w:numId="35">
    <w:abstractNumId w:val="13"/>
  </w:num>
  <w:num w:numId="36">
    <w:abstractNumId w:val="22"/>
  </w:num>
  <w:num w:numId="37">
    <w:abstractNumId w:val="28"/>
  </w:num>
  <w:num w:numId="38">
    <w:abstractNumId w:val="29"/>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17A77"/>
    <w:rsid w:val="00033CDE"/>
    <w:rsid w:val="00036F26"/>
    <w:rsid w:val="0004504B"/>
    <w:rsid w:val="0005557B"/>
    <w:rsid w:val="00057383"/>
    <w:rsid w:val="00063304"/>
    <w:rsid w:val="00064E81"/>
    <w:rsid w:val="00072E55"/>
    <w:rsid w:val="00074C8B"/>
    <w:rsid w:val="000832DA"/>
    <w:rsid w:val="00090AB1"/>
    <w:rsid w:val="00096DF1"/>
    <w:rsid w:val="000A2E3D"/>
    <w:rsid w:val="000A331D"/>
    <w:rsid w:val="000A573B"/>
    <w:rsid w:val="000A743A"/>
    <w:rsid w:val="000C1120"/>
    <w:rsid w:val="000C2B04"/>
    <w:rsid w:val="000C302E"/>
    <w:rsid w:val="000D0C87"/>
    <w:rsid w:val="000D2668"/>
    <w:rsid w:val="000D6C2D"/>
    <w:rsid w:val="000F39BD"/>
    <w:rsid w:val="00102CA8"/>
    <w:rsid w:val="0010739C"/>
    <w:rsid w:val="00110692"/>
    <w:rsid w:val="00111305"/>
    <w:rsid w:val="00111870"/>
    <w:rsid w:val="00111B34"/>
    <w:rsid w:val="0011272D"/>
    <w:rsid w:val="001131D0"/>
    <w:rsid w:val="00115F5C"/>
    <w:rsid w:val="00127419"/>
    <w:rsid w:val="00131218"/>
    <w:rsid w:val="00136C8D"/>
    <w:rsid w:val="00143B49"/>
    <w:rsid w:val="00153A27"/>
    <w:rsid w:val="00162EC1"/>
    <w:rsid w:val="001659EC"/>
    <w:rsid w:val="00170781"/>
    <w:rsid w:val="0017286B"/>
    <w:rsid w:val="00192483"/>
    <w:rsid w:val="00192B6B"/>
    <w:rsid w:val="001953E7"/>
    <w:rsid w:val="001A02E7"/>
    <w:rsid w:val="001A1EC4"/>
    <w:rsid w:val="001A5188"/>
    <w:rsid w:val="001D1703"/>
    <w:rsid w:val="001D23B0"/>
    <w:rsid w:val="001E373A"/>
    <w:rsid w:val="001E37C2"/>
    <w:rsid w:val="001E5A7E"/>
    <w:rsid w:val="001F36A5"/>
    <w:rsid w:val="002016C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3D95"/>
    <w:rsid w:val="00364150"/>
    <w:rsid w:val="00365A06"/>
    <w:rsid w:val="00366BD7"/>
    <w:rsid w:val="003766AA"/>
    <w:rsid w:val="00377126"/>
    <w:rsid w:val="00384A57"/>
    <w:rsid w:val="00387657"/>
    <w:rsid w:val="0039770B"/>
    <w:rsid w:val="003A414E"/>
    <w:rsid w:val="003B2DC6"/>
    <w:rsid w:val="003B4B87"/>
    <w:rsid w:val="003B5E81"/>
    <w:rsid w:val="003C6B51"/>
    <w:rsid w:val="003E00C9"/>
    <w:rsid w:val="003E7B9B"/>
    <w:rsid w:val="003E7C95"/>
    <w:rsid w:val="003F029D"/>
    <w:rsid w:val="003F1036"/>
    <w:rsid w:val="004023F9"/>
    <w:rsid w:val="00415207"/>
    <w:rsid w:val="004300F1"/>
    <w:rsid w:val="00430921"/>
    <w:rsid w:val="004310EF"/>
    <w:rsid w:val="00440942"/>
    <w:rsid w:val="00444A2F"/>
    <w:rsid w:val="00447C65"/>
    <w:rsid w:val="00462550"/>
    <w:rsid w:val="00462CA1"/>
    <w:rsid w:val="0046340C"/>
    <w:rsid w:val="004672E3"/>
    <w:rsid w:val="004763EA"/>
    <w:rsid w:val="00483E09"/>
    <w:rsid w:val="00491E05"/>
    <w:rsid w:val="00491E10"/>
    <w:rsid w:val="004A29E6"/>
    <w:rsid w:val="004A4AAD"/>
    <w:rsid w:val="004B03B3"/>
    <w:rsid w:val="004B1C33"/>
    <w:rsid w:val="004B1E5F"/>
    <w:rsid w:val="004B5700"/>
    <w:rsid w:val="004C0587"/>
    <w:rsid w:val="004D0BA2"/>
    <w:rsid w:val="004D2908"/>
    <w:rsid w:val="004D3AFE"/>
    <w:rsid w:val="004E12E2"/>
    <w:rsid w:val="004E1527"/>
    <w:rsid w:val="004E36AF"/>
    <w:rsid w:val="004E53EE"/>
    <w:rsid w:val="004F6624"/>
    <w:rsid w:val="00523C3A"/>
    <w:rsid w:val="0052791B"/>
    <w:rsid w:val="00533DDD"/>
    <w:rsid w:val="0053435D"/>
    <w:rsid w:val="00537453"/>
    <w:rsid w:val="00541480"/>
    <w:rsid w:val="00543756"/>
    <w:rsid w:val="00545763"/>
    <w:rsid w:val="00545EE8"/>
    <w:rsid w:val="00545EFC"/>
    <w:rsid w:val="0054672D"/>
    <w:rsid w:val="00564D17"/>
    <w:rsid w:val="00565C86"/>
    <w:rsid w:val="005666B0"/>
    <w:rsid w:val="00584F42"/>
    <w:rsid w:val="005A09DF"/>
    <w:rsid w:val="005B0748"/>
    <w:rsid w:val="005B4A06"/>
    <w:rsid w:val="005B6069"/>
    <w:rsid w:val="005B708C"/>
    <w:rsid w:val="005C3EE2"/>
    <w:rsid w:val="005C646A"/>
    <w:rsid w:val="005D6110"/>
    <w:rsid w:val="005D67B3"/>
    <w:rsid w:val="005F21E8"/>
    <w:rsid w:val="005F398F"/>
    <w:rsid w:val="0060548C"/>
    <w:rsid w:val="00617DB1"/>
    <w:rsid w:val="006330BD"/>
    <w:rsid w:val="006453DE"/>
    <w:rsid w:val="00665AB4"/>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4A8D"/>
    <w:rsid w:val="006B719A"/>
    <w:rsid w:val="006C4199"/>
    <w:rsid w:val="006C7A6A"/>
    <w:rsid w:val="006D24B9"/>
    <w:rsid w:val="006D5FDF"/>
    <w:rsid w:val="006E1EEC"/>
    <w:rsid w:val="006E369B"/>
    <w:rsid w:val="006E4CD5"/>
    <w:rsid w:val="00724AD5"/>
    <w:rsid w:val="00733962"/>
    <w:rsid w:val="00734922"/>
    <w:rsid w:val="00734F6D"/>
    <w:rsid w:val="00745DD7"/>
    <w:rsid w:val="00752606"/>
    <w:rsid w:val="007540C8"/>
    <w:rsid w:val="0075720A"/>
    <w:rsid w:val="00761225"/>
    <w:rsid w:val="007742B7"/>
    <w:rsid w:val="00774466"/>
    <w:rsid w:val="00774C44"/>
    <w:rsid w:val="00776AF5"/>
    <w:rsid w:val="007803E2"/>
    <w:rsid w:val="007934F7"/>
    <w:rsid w:val="007A1959"/>
    <w:rsid w:val="007A20F7"/>
    <w:rsid w:val="007A52BA"/>
    <w:rsid w:val="007D331D"/>
    <w:rsid w:val="007D5C6E"/>
    <w:rsid w:val="007D6A83"/>
    <w:rsid w:val="007F0746"/>
    <w:rsid w:val="007F54B3"/>
    <w:rsid w:val="0081265D"/>
    <w:rsid w:val="008126A4"/>
    <w:rsid w:val="00813DC0"/>
    <w:rsid w:val="00817C84"/>
    <w:rsid w:val="00820D1A"/>
    <w:rsid w:val="0084255E"/>
    <w:rsid w:val="00845065"/>
    <w:rsid w:val="00845537"/>
    <w:rsid w:val="00870AEA"/>
    <w:rsid w:val="0087310B"/>
    <w:rsid w:val="00880D67"/>
    <w:rsid w:val="008A09C6"/>
    <w:rsid w:val="008A14E9"/>
    <w:rsid w:val="008A36DC"/>
    <w:rsid w:val="008A4635"/>
    <w:rsid w:val="008A7796"/>
    <w:rsid w:val="008B5A1C"/>
    <w:rsid w:val="008C36F8"/>
    <w:rsid w:val="008C5C39"/>
    <w:rsid w:val="008C78D2"/>
    <w:rsid w:val="008D4D9D"/>
    <w:rsid w:val="008F5249"/>
    <w:rsid w:val="008F7838"/>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9D72DE"/>
    <w:rsid w:val="009E494D"/>
    <w:rsid w:val="00A0171B"/>
    <w:rsid w:val="00A11C49"/>
    <w:rsid w:val="00A155DD"/>
    <w:rsid w:val="00A20225"/>
    <w:rsid w:val="00A22731"/>
    <w:rsid w:val="00A26366"/>
    <w:rsid w:val="00A30716"/>
    <w:rsid w:val="00A3662D"/>
    <w:rsid w:val="00A45382"/>
    <w:rsid w:val="00A52C44"/>
    <w:rsid w:val="00A63EB2"/>
    <w:rsid w:val="00A645E3"/>
    <w:rsid w:val="00A64ED0"/>
    <w:rsid w:val="00A723A0"/>
    <w:rsid w:val="00A75C6B"/>
    <w:rsid w:val="00A81EAD"/>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07ECE"/>
    <w:rsid w:val="00B120F1"/>
    <w:rsid w:val="00B16929"/>
    <w:rsid w:val="00B23363"/>
    <w:rsid w:val="00B24F06"/>
    <w:rsid w:val="00B25EC7"/>
    <w:rsid w:val="00B33690"/>
    <w:rsid w:val="00B548B3"/>
    <w:rsid w:val="00B5730D"/>
    <w:rsid w:val="00B6001B"/>
    <w:rsid w:val="00B75B0E"/>
    <w:rsid w:val="00B85C8F"/>
    <w:rsid w:val="00B908C7"/>
    <w:rsid w:val="00B95299"/>
    <w:rsid w:val="00BA3539"/>
    <w:rsid w:val="00BA7CB2"/>
    <w:rsid w:val="00BB11D7"/>
    <w:rsid w:val="00BC3BA7"/>
    <w:rsid w:val="00BD25B6"/>
    <w:rsid w:val="00BF24A5"/>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7847"/>
    <w:rsid w:val="00CF029D"/>
    <w:rsid w:val="00CF199E"/>
    <w:rsid w:val="00CF1BB8"/>
    <w:rsid w:val="00CF5069"/>
    <w:rsid w:val="00D00D76"/>
    <w:rsid w:val="00D01992"/>
    <w:rsid w:val="00D07F2F"/>
    <w:rsid w:val="00D23685"/>
    <w:rsid w:val="00D271DC"/>
    <w:rsid w:val="00D41567"/>
    <w:rsid w:val="00D5491D"/>
    <w:rsid w:val="00D56FCD"/>
    <w:rsid w:val="00D5766C"/>
    <w:rsid w:val="00D62CF7"/>
    <w:rsid w:val="00D67432"/>
    <w:rsid w:val="00D71FDA"/>
    <w:rsid w:val="00D76012"/>
    <w:rsid w:val="00D76DE1"/>
    <w:rsid w:val="00D77562"/>
    <w:rsid w:val="00D84608"/>
    <w:rsid w:val="00D87A03"/>
    <w:rsid w:val="00D90EB9"/>
    <w:rsid w:val="00D92E89"/>
    <w:rsid w:val="00D96A94"/>
    <w:rsid w:val="00DA6CDD"/>
    <w:rsid w:val="00DC3A2A"/>
    <w:rsid w:val="00DC4E3F"/>
    <w:rsid w:val="00DD6882"/>
    <w:rsid w:val="00DD7791"/>
    <w:rsid w:val="00DF3166"/>
    <w:rsid w:val="00DF5010"/>
    <w:rsid w:val="00DF503D"/>
    <w:rsid w:val="00DF69A6"/>
    <w:rsid w:val="00E009E6"/>
    <w:rsid w:val="00E06621"/>
    <w:rsid w:val="00E12D7F"/>
    <w:rsid w:val="00E30086"/>
    <w:rsid w:val="00E31BE8"/>
    <w:rsid w:val="00E32BA5"/>
    <w:rsid w:val="00E4397A"/>
    <w:rsid w:val="00E50410"/>
    <w:rsid w:val="00E5253F"/>
    <w:rsid w:val="00E5431E"/>
    <w:rsid w:val="00E7099C"/>
    <w:rsid w:val="00E73BA8"/>
    <w:rsid w:val="00E743CA"/>
    <w:rsid w:val="00E80DBA"/>
    <w:rsid w:val="00E844F0"/>
    <w:rsid w:val="00E94B4F"/>
    <w:rsid w:val="00E94D91"/>
    <w:rsid w:val="00EA0941"/>
    <w:rsid w:val="00EA0C01"/>
    <w:rsid w:val="00EB1A90"/>
    <w:rsid w:val="00EB5F8F"/>
    <w:rsid w:val="00EC3BEA"/>
    <w:rsid w:val="00EC447C"/>
    <w:rsid w:val="00ED14D7"/>
    <w:rsid w:val="00ED182B"/>
    <w:rsid w:val="00ED2E24"/>
    <w:rsid w:val="00ED322A"/>
    <w:rsid w:val="00EE4F96"/>
    <w:rsid w:val="00EF3A8B"/>
    <w:rsid w:val="00F01CCE"/>
    <w:rsid w:val="00F07285"/>
    <w:rsid w:val="00F1610C"/>
    <w:rsid w:val="00F16ACC"/>
    <w:rsid w:val="00F24940"/>
    <w:rsid w:val="00F26D2F"/>
    <w:rsid w:val="00F30E02"/>
    <w:rsid w:val="00F34290"/>
    <w:rsid w:val="00F46D63"/>
    <w:rsid w:val="00F47F5D"/>
    <w:rsid w:val="00F6521D"/>
    <w:rsid w:val="00F708C7"/>
    <w:rsid w:val="00F92804"/>
    <w:rsid w:val="00F93680"/>
    <w:rsid w:val="00FA093B"/>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1C33"/>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F936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5</Pages>
  <Words>501</Words>
  <Characters>2862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TCS           Test Case Specification</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             Test   Incident Report</dc:title>
  <dc:subject>NewDM</dc:subject>
  <dc:creator>margar</dc:creator>
  <cp:keywords/>
  <dc:description/>
  <cp:lastModifiedBy>FRANCO CIRILLO</cp:lastModifiedBy>
  <cp:revision>74</cp:revision>
  <dcterms:created xsi:type="dcterms:W3CDTF">2015-10-30T11:24:00Z</dcterms:created>
  <dcterms:modified xsi:type="dcterms:W3CDTF">2021-02-02T13:41:00Z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