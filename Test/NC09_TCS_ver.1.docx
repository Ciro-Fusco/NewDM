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88415555"/>
        <w:docPartObj>
          <w:docPartGallery w:val="Cover Pages"/>
          <w:docPartUnique/>
        </w:docPartObj>
      </w:sdtPr>
      <w:sdtContent>
        <w:p w14:paraId="1D6DDD2D" w14:textId="56932D8B" w:rsidR="00584F42" w:rsidRPr="00845537" w:rsidRDefault="00EA0C01" w:rsidP="00845537">
          <w:pPr>
            <w:pStyle w:val="Logo"/>
            <w:jc w:val="center"/>
          </w:pPr>
          <w:r w:rsidRPr="00131218">
            <w:rPr>
              <w:noProof/>
              <w:color w:val="0070C0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DA8336" wp14:editId="61C9132A">
                    <wp:simplePos x="0" y="0"/>
                    <wp:positionH relativeFrom="margin">
                      <wp:posOffset>2200910</wp:posOffset>
                    </wp:positionH>
                    <wp:positionV relativeFrom="margin">
                      <wp:posOffset>2376170</wp:posOffset>
                    </wp:positionV>
                    <wp:extent cx="3877945" cy="2948940"/>
                    <wp:effectExtent l="0" t="0" r="8255" b="381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77945" cy="2948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B06914" w14:textId="6689B714" w:rsidR="00F5381B" w:rsidRPr="0060548C" w:rsidRDefault="00F5381B" w:rsidP="003B2DC6">
                                <w:pPr>
                                  <w:pStyle w:val="Titolo"/>
                                  <w:spacing w:after="0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lang w:val="en-GB"/>
                                    </w:rPr>
                                    <w:alias w:val="Titolo"/>
                                    <w:tag w:val=""/>
                                    <w:id w:val="-20953106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F4E79"/>
                                        <w:lang w:val="en-GB"/>
                                      </w:rPr>
                                      <w:t>TCS           Test Case Specification</w:t>
                                    </w:r>
                                  </w:sdtContent>
                                </w:sdt>
                              </w:p>
                              <w:p w14:paraId="1ABC13FC" w14:textId="77777777" w:rsidR="00F5381B" w:rsidRPr="00EA0C01" w:rsidRDefault="00F5381B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107463090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EA0C01">
                                      <w:rPr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3C577DB8" w14:textId="77777777" w:rsidR="00F5381B" w:rsidRPr="00EA0C01" w:rsidRDefault="00F5381B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037EC727" w14:textId="77777777" w:rsidR="00F5381B" w:rsidRPr="00EA0C01" w:rsidRDefault="00F5381B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EA0C01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31AAC556" w14:textId="77777777" w:rsidR="00F5381B" w:rsidRPr="00EA0C01" w:rsidRDefault="00F5381B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  <w:p w14:paraId="16C55830" w14:textId="18E53E1A" w:rsidR="00F5381B" w:rsidRPr="0060548C" w:rsidRDefault="00F5381B" w:rsidP="0024194F">
                                <w:pPr>
                                  <w:pStyle w:val="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60548C">
                                  <w:rPr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15B8697A" w14:textId="24CEC7ED" w:rsidR="00F5381B" w:rsidRPr="0052791B" w:rsidRDefault="00F5381B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Pr="0052791B">
                                      <w:rPr>
                                        <w:b/>
                                        <w:bCs/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5EB31C60" w14:textId="07440CCF" w:rsidR="00F5381B" w:rsidRPr="0052791B" w:rsidRDefault="00F5381B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4B6280BC" w14:textId="4CC8F372" w:rsidR="00F5381B" w:rsidRPr="0052791B" w:rsidRDefault="00F5381B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52791B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DA833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173.3pt;margin-top:187.1pt;width:305.35pt;height:232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" filled="f" stroked="f" strokeweight=".5pt">
                    <v:textbox inset="0,0,0,0">
                      <w:txbxContent>
                        <w:p w14:paraId="50B06914" w14:textId="6689B714" w:rsidR="00F5381B" w:rsidRPr="0060548C" w:rsidRDefault="00F5381B" w:rsidP="003B2DC6">
                          <w:pPr>
                            <w:pStyle w:val="Titolo"/>
                            <w:spacing w:after="0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lang w:val="en-GB"/>
                              </w:rPr>
                              <w:alias w:val="Titolo"/>
                              <w:tag w:val=""/>
                              <w:id w:val="-20953106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F4E79"/>
                                  <w:lang w:val="en-GB"/>
                                </w:rPr>
                                <w:t>TCS           Test Case Specification</w:t>
                              </w:r>
                            </w:sdtContent>
                          </w:sdt>
                        </w:p>
                        <w:p w14:paraId="1ABC13FC" w14:textId="77777777" w:rsidR="00F5381B" w:rsidRPr="00EA0C01" w:rsidRDefault="00F5381B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107463090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EA0C01">
                                <w:rPr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  <w:proofErr w:type="spellEnd"/>
                            </w:sdtContent>
                          </w:sdt>
                        </w:p>
                        <w:p w14:paraId="3C577DB8" w14:textId="77777777" w:rsidR="00F5381B" w:rsidRPr="00EA0C01" w:rsidRDefault="00F5381B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037EC727" w14:textId="77777777" w:rsidR="00F5381B" w:rsidRPr="00EA0C01" w:rsidRDefault="00F5381B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EA0C01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31AAC556" w14:textId="77777777" w:rsidR="00F5381B" w:rsidRPr="00EA0C01" w:rsidRDefault="00F5381B">
                          <w:pPr>
                            <w:rPr>
                              <w:lang w:val="en-GB"/>
                            </w:rPr>
                          </w:pPr>
                        </w:p>
                        <w:p w14:paraId="16C55830" w14:textId="18E53E1A" w:rsidR="00F5381B" w:rsidRPr="0060548C" w:rsidRDefault="00F5381B" w:rsidP="0024194F">
                          <w:pPr>
                            <w:pStyle w:val="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60548C">
                            <w:rPr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15B8697A" w14:textId="24CEC7ED" w:rsidR="00F5381B" w:rsidRPr="0052791B" w:rsidRDefault="00F5381B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Pr="0052791B">
                                <w:rPr>
                                  <w:b/>
                                  <w:bCs/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  <w:proofErr w:type="spellEnd"/>
                            </w:sdtContent>
                          </w:sdt>
                        </w:p>
                        <w:p w14:paraId="5EB31C60" w14:textId="07440CCF" w:rsidR="00F5381B" w:rsidRPr="0052791B" w:rsidRDefault="00F5381B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4B6280BC" w14:textId="4CC8F372" w:rsidR="00F5381B" w:rsidRPr="0052791B" w:rsidRDefault="00F5381B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52791B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60548C">
            <w:rPr>
              <w:noProof/>
              <w:lang w:eastAsia="it-IT"/>
            </w:rPr>
            <w:drawing>
              <wp:inline distT="0" distB="0" distL="0" distR="0" wp14:anchorId="6D953089" wp14:editId="35A52B7D">
                <wp:extent cx="2141220" cy="1744980"/>
                <wp:effectExtent l="0" t="0" r="0" b="762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220" cy="174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72827A" w14:textId="18C0EC76" w:rsidR="003005F4" w:rsidRDefault="003005F4" w:rsidP="00584F42">
          <w:pPr>
            <w:pStyle w:val="Logo"/>
            <w:spacing w:before="0" w:after="0"/>
          </w:pPr>
        </w:p>
        <w:tbl>
          <w:tblPr>
            <w:tblpPr w:leftFromText="141" w:rightFromText="141" w:vertAnchor="text" w:horzAnchor="page" w:tblpX="3701" w:tblpY="491"/>
            <w:tblW w:w="7143" w:type="dxa"/>
            <w:tblBorders>
              <w:insideH w:val="single" w:sz="4" w:space="0" w:color="606D7A"/>
              <w:insideV w:val="single" w:sz="4" w:space="0" w:color="606D7A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7"/>
            <w:gridCol w:w="5446"/>
          </w:tblGrid>
          <w:tr w:rsidR="003005F4" w:rsidRPr="00845537" w14:paraId="53BCBA5C" w14:textId="77777777" w:rsidTr="0060548C">
            <w:trPr>
              <w:trHeight w:val="174"/>
            </w:trPr>
            <w:tc>
              <w:tcPr>
                <w:tcW w:w="1697" w:type="dxa"/>
              </w:tcPr>
              <w:p w14:paraId="1F5EC9C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Riferimento</w:t>
                </w:r>
              </w:p>
            </w:tc>
            <w:tc>
              <w:tcPr>
                <w:tcW w:w="5446" w:type="dxa"/>
              </w:tcPr>
              <w:p w14:paraId="126F5280" w14:textId="77777777" w:rsidR="003005F4" w:rsidRPr="00845537" w:rsidRDefault="003005F4" w:rsidP="0060548C">
                <w:pPr>
                  <w:spacing w:after="160" w:line="259" w:lineRule="auto"/>
                  <w:jc w:val="right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  <w:tr w:rsidR="003005F4" w:rsidRPr="00845537" w14:paraId="4F820E6A" w14:textId="77777777" w:rsidTr="0060548C">
            <w:trPr>
              <w:trHeight w:val="174"/>
            </w:trPr>
            <w:tc>
              <w:tcPr>
                <w:tcW w:w="1697" w:type="dxa"/>
              </w:tcPr>
              <w:p w14:paraId="0A464EAA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Versione</w:t>
                </w:r>
              </w:p>
            </w:tc>
            <w:tc>
              <w:tcPr>
                <w:tcW w:w="5446" w:type="dxa"/>
              </w:tcPr>
              <w:p w14:paraId="4644912C" w14:textId="64CB6920" w:rsidR="003005F4" w:rsidRPr="00845537" w:rsidRDefault="00AD1B0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1.0</w:t>
                </w:r>
              </w:p>
            </w:tc>
          </w:tr>
          <w:tr w:rsidR="003005F4" w:rsidRPr="00845537" w14:paraId="056D1152" w14:textId="77777777" w:rsidTr="0060548C">
            <w:trPr>
              <w:trHeight w:val="174"/>
            </w:trPr>
            <w:tc>
              <w:tcPr>
                <w:tcW w:w="1697" w:type="dxa"/>
              </w:tcPr>
              <w:p w14:paraId="4B6FD2A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Data</w:t>
                </w:r>
              </w:p>
            </w:tc>
            <w:tc>
              <w:tcPr>
                <w:tcW w:w="5446" w:type="dxa"/>
              </w:tcPr>
              <w:p w14:paraId="1BF0F17D" w14:textId="76C1436D" w:rsidR="003005F4" w:rsidRPr="00845537" w:rsidRDefault="00A2636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3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begin"/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instrText xml:space="preserve"> DOCPROPERTY  "Data registrazione"  \* MERGEFORMAT </w:instrTex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separate"/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</w:t>
                </w:r>
                <w:r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0</w:t>
                </w:r>
                <w:r w:rsidR="00AD1B06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2</w:t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/20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end"/>
                </w:r>
                <w:r w:rsidR="003005F4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20</w:t>
                </w:r>
              </w:p>
            </w:tc>
          </w:tr>
          <w:tr w:rsidR="003005F4" w:rsidRPr="00845537" w14:paraId="05721907" w14:textId="77777777" w:rsidTr="0060548C">
            <w:trPr>
              <w:trHeight w:val="421"/>
            </w:trPr>
            <w:tc>
              <w:tcPr>
                <w:tcW w:w="1697" w:type="dxa"/>
              </w:tcPr>
              <w:p w14:paraId="443E202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Destinatario</w:t>
                </w:r>
              </w:p>
            </w:tc>
            <w:tc>
              <w:tcPr>
                <w:tcW w:w="5446" w:type="dxa"/>
              </w:tcPr>
              <w:p w14:paraId="1E6435D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Prof.ssa F. Ferrucci</w:t>
                </w:r>
              </w:p>
            </w:tc>
          </w:tr>
          <w:tr w:rsidR="003005F4" w:rsidRPr="00845537" w14:paraId="6173A17C" w14:textId="77777777" w:rsidTr="0060548C">
            <w:trPr>
              <w:trHeight w:val="421"/>
            </w:trPr>
            <w:tc>
              <w:tcPr>
                <w:tcW w:w="1697" w:type="dxa"/>
              </w:tcPr>
              <w:p w14:paraId="0536E38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Presentato da</w:t>
                </w:r>
              </w:p>
            </w:tc>
            <w:tc>
              <w:tcPr>
                <w:tcW w:w="5446" w:type="dxa"/>
              </w:tcPr>
              <w:p w14:paraId="25C49967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Franco</w:t>
                </w:r>
              </w:p>
              <w:p w14:paraId="023DBD98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Luigi</w:t>
                </w:r>
              </w:p>
              <w:p w14:paraId="159F140A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Fusco Ciro</w:t>
                </w:r>
              </w:p>
              <w:p w14:paraId="12D0705F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24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Aiello Vincenzo</w:t>
                </w:r>
              </w:p>
            </w:tc>
          </w:tr>
          <w:tr w:rsidR="003005F4" w:rsidRPr="00845537" w14:paraId="0DEA479A" w14:textId="77777777" w:rsidTr="0060548C">
            <w:trPr>
              <w:trHeight w:val="421"/>
            </w:trPr>
            <w:tc>
              <w:tcPr>
                <w:tcW w:w="1697" w:type="dxa"/>
              </w:tcPr>
              <w:p w14:paraId="2C06FBF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Approvato da</w:t>
                </w:r>
              </w:p>
            </w:tc>
            <w:tc>
              <w:tcPr>
                <w:tcW w:w="5446" w:type="dxa"/>
              </w:tcPr>
              <w:p w14:paraId="22FE395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bCs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</w:tbl>
        <w:p w14:paraId="4B99056E" w14:textId="47B67482" w:rsidR="00357EA4" w:rsidRDefault="00357EA4" w:rsidP="00584F42">
          <w:pPr>
            <w:pStyle w:val="Logo"/>
            <w:spacing w:before="0" w:after="0"/>
          </w:pPr>
        </w:p>
        <w:p w14:paraId="1FC39945" w14:textId="4DD999EA" w:rsidR="00357EA4" w:rsidRDefault="00357EA4" w:rsidP="00584F42">
          <w:pPr>
            <w:pStyle w:val="Logo"/>
            <w:spacing w:before="0" w:after="0"/>
          </w:pPr>
        </w:p>
        <w:p w14:paraId="3FE9F23F" w14:textId="14B09D67" w:rsidR="00357EA4" w:rsidRDefault="00357EA4" w:rsidP="00584F42">
          <w:pPr>
            <w:pStyle w:val="Logo"/>
            <w:spacing w:before="0" w:after="0"/>
          </w:pPr>
        </w:p>
        <w:p w14:paraId="1F72F646" w14:textId="7D7F5700" w:rsidR="00357EA4" w:rsidRDefault="00357EA4" w:rsidP="00584F42">
          <w:pPr>
            <w:pStyle w:val="Logo"/>
            <w:spacing w:before="0" w:after="0"/>
          </w:pPr>
        </w:p>
        <w:p w14:paraId="08CE6F91" w14:textId="77777777" w:rsidR="00357EA4" w:rsidRDefault="00357EA4" w:rsidP="00584F42">
          <w:pPr>
            <w:pStyle w:val="Logo"/>
            <w:spacing w:before="0" w:after="0"/>
          </w:pPr>
        </w:p>
        <w:p w14:paraId="61CDCEAD" w14:textId="77777777" w:rsidR="00357EA4" w:rsidRDefault="00357EA4" w:rsidP="00584F42">
          <w:pPr>
            <w:pStyle w:val="Logo"/>
            <w:spacing w:before="0" w:after="0"/>
          </w:pPr>
        </w:p>
        <w:tbl>
          <w:tblPr>
            <w:tblStyle w:val="Tabellafinanziaria"/>
            <w:tblpPr w:leftFromText="141" w:rightFromText="141" w:vertAnchor="page" w:horzAnchor="margin" w:tblpY="3505"/>
            <w:tblW w:w="0" w:type="auto"/>
            <w:tblLook w:val="00A0" w:firstRow="1" w:lastRow="0" w:firstColumn="1" w:lastColumn="0" w:noHBand="0" w:noVBand="0"/>
          </w:tblPr>
          <w:tblGrid>
            <w:gridCol w:w="1668"/>
            <w:gridCol w:w="1701"/>
            <w:gridCol w:w="3550"/>
            <w:gridCol w:w="2266"/>
          </w:tblGrid>
          <w:tr w:rsidR="003005F4" w:rsidRPr="00357EA4" w14:paraId="5C9F82EA" w14:textId="77777777" w:rsidTr="003E00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shd w:val="clear" w:color="auto" w:fill="2E74B5"/>
              </w:tcPr>
              <w:p w14:paraId="26A1C4DB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rPr>
                    <w:sz w:val="32"/>
                  </w:rPr>
                </w:pPr>
                <w:r w:rsidRPr="004A29E6">
                  <w:rPr>
                    <w:sz w:val="32"/>
                  </w:rPr>
                  <w:lastRenderedPageBreak/>
                  <w:t>Data</w:t>
                </w:r>
              </w:p>
            </w:tc>
            <w:tc>
              <w:tcPr>
                <w:tcW w:w="1701" w:type="dxa"/>
                <w:shd w:val="clear" w:color="auto" w:fill="2E74B5"/>
              </w:tcPr>
              <w:p w14:paraId="2709DD4D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Versione</w:t>
                </w:r>
              </w:p>
            </w:tc>
            <w:tc>
              <w:tcPr>
                <w:tcW w:w="3550" w:type="dxa"/>
                <w:shd w:val="clear" w:color="auto" w:fill="2E74B5"/>
              </w:tcPr>
              <w:p w14:paraId="407BA159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Cambiamenti</w:t>
                </w:r>
              </w:p>
            </w:tc>
            <w:tc>
              <w:tcPr>
                <w:tcW w:w="2266" w:type="dxa"/>
                <w:shd w:val="clear" w:color="auto" w:fill="2E74B5"/>
              </w:tcPr>
              <w:p w14:paraId="61E9AD05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Autori</w:t>
                </w:r>
              </w:p>
            </w:tc>
          </w:tr>
          <w:tr w:rsidR="003005F4" w:rsidRPr="00357EA4" w14:paraId="10F4901D" w14:textId="77777777" w:rsidTr="003E00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6E6E2CA3" w14:textId="1027B8DF" w:rsidR="003005F4" w:rsidRPr="004A29E6" w:rsidRDefault="0052791B" w:rsidP="00A81EAD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17</w:t>
                </w:r>
                <w:r w:rsidR="003005F4" w:rsidRPr="004A29E6">
                  <w:rPr>
                    <w:sz w:val="24"/>
                  </w:rPr>
                  <w:t>/</w:t>
                </w:r>
                <w:r>
                  <w:rPr>
                    <w:sz w:val="24"/>
                  </w:rPr>
                  <w:t>01</w:t>
                </w:r>
                <w:r w:rsidR="003005F4" w:rsidRPr="004A29E6">
                  <w:rPr>
                    <w:sz w:val="24"/>
                  </w:rPr>
                  <w:t>/20</w:t>
                </w:r>
                <w:r w:rsidR="003005F4">
                  <w:rPr>
                    <w:sz w:val="24"/>
                  </w:rPr>
                  <w:t>20</w:t>
                </w:r>
              </w:p>
            </w:tc>
            <w:tc>
              <w:tcPr>
                <w:tcW w:w="1701" w:type="dxa"/>
              </w:tcPr>
              <w:p w14:paraId="13B35D0F" w14:textId="3FD437C8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1.0</w:t>
                </w:r>
              </w:p>
            </w:tc>
            <w:tc>
              <w:tcPr>
                <w:tcW w:w="3550" w:type="dxa"/>
              </w:tcPr>
              <w:p w14:paraId="06980505" w14:textId="2045CE23" w:rsidR="003005F4" w:rsidRPr="004A29E6" w:rsidRDefault="0052791B" w:rsidP="00AD1B06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Prima stesura</w:t>
                </w:r>
              </w:p>
            </w:tc>
            <w:tc>
              <w:tcPr>
                <w:tcW w:w="2266" w:type="dxa"/>
              </w:tcPr>
              <w:p w14:paraId="11053CA7" w14:textId="717A6109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Cirillo Franco</w:t>
                </w:r>
              </w:p>
            </w:tc>
          </w:tr>
        </w:tbl>
        <w:p w14:paraId="6BB9E253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23DE523C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1B50BF2D" w14:textId="77777777" w:rsidR="003005F4" w:rsidRPr="003005F4" w:rsidRDefault="003005F4" w:rsidP="003005F4">
          <w:pPr>
            <w:keepNext/>
            <w:keepLines/>
            <w:pBdr>
              <w:bottom w:val="single" w:sz="2" w:space="1" w:color="DEEAF6"/>
            </w:pBdr>
            <w:spacing w:before="120" w:after="120" w:line="360" w:lineRule="auto"/>
            <w:outlineLvl w:val="0"/>
            <w:rPr>
              <w:rFonts w:ascii="Century Gothic" w:eastAsia="Times New Roman" w:hAnsi="Century Gothic" w:cs="Times New Roman"/>
              <w:b/>
              <w:color w:val="FFFFFF"/>
              <w:sz w:val="36"/>
              <w:szCs w:val="36"/>
              <w:u w:val="single" w:color="1F4E79"/>
              <w:lang w:eastAsia="en-US"/>
            </w:rPr>
          </w:pPr>
          <w:bookmarkStart w:id="0" w:name="_Toc57304488"/>
          <w:bookmarkStart w:id="1" w:name="_Toc57304912"/>
          <w:bookmarkStart w:id="2" w:name="_Toc57371849"/>
          <w:bookmarkStart w:id="3" w:name="_Toc57372333"/>
          <w:bookmarkStart w:id="4" w:name="_Toc57469039"/>
          <w:bookmarkStart w:id="5" w:name="_Toc57579730"/>
          <w:bookmarkStart w:id="6" w:name="_Toc61790202"/>
          <w:bookmarkStart w:id="7" w:name="_Toc61859762"/>
          <w:proofErr w:type="spellStart"/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Revision</w:t>
          </w:r>
          <w:proofErr w:type="spellEnd"/>
          <w:r w:rsidRPr="00444A2F">
            <w:rPr>
              <w:rFonts w:ascii="Century Gothic" w:eastAsia="Droid Sans" w:hAnsi="Century Gothic" w:cs="Times New Roman"/>
              <w:b/>
              <w:color w:val="1F4E79"/>
              <w:sz w:val="36"/>
              <w:szCs w:val="36"/>
              <w:u w:val="single" w:color="1F4E79"/>
              <w:lang w:eastAsia="en-US"/>
            </w:rPr>
            <w:t xml:space="preserve"> </w:t>
          </w:r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History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</w:p>
        <w:p w14:paraId="52E56223" w14:textId="77777777" w:rsidR="00357EA4" w:rsidRDefault="00357EA4" w:rsidP="00584F42">
          <w:pPr>
            <w:pStyle w:val="Logo"/>
            <w:spacing w:before="0" w:after="0"/>
          </w:pPr>
        </w:p>
        <w:p w14:paraId="07547A01" w14:textId="77777777" w:rsidR="00357EA4" w:rsidRDefault="00357EA4" w:rsidP="00584F42">
          <w:pPr>
            <w:pStyle w:val="Logo"/>
            <w:spacing w:before="0" w:after="0"/>
          </w:pPr>
        </w:p>
        <w:p w14:paraId="5043CB0F" w14:textId="77777777" w:rsidR="00357EA4" w:rsidRDefault="00357EA4" w:rsidP="00584F42">
          <w:pPr>
            <w:pStyle w:val="Logo"/>
            <w:spacing w:before="0" w:after="0"/>
          </w:pPr>
        </w:p>
        <w:p w14:paraId="07459315" w14:textId="77777777" w:rsidR="00357EA4" w:rsidRDefault="00357EA4" w:rsidP="00584F42">
          <w:pPr>
            <w:pStyle w:val="Logo"/>
            <w:spacing w:before="0" w:after="0"/>
          </w:pPr>
        </w:p>
        <w:p w14:paraId="6537F28F" w14:textId="77777777" w:rsidR="00357EA4" w:rsidRDefault="00357EA4" w:rsidP="00584F42">
          <w:pPr>
            <w:pStyle w:val="Logo"/>
            <w:spacing w:before="0" w:after="0"/>
          </w:pPr>
        </w:p>
        <w:p w14:paraId="6DFB9E20" w14:textId="77777777" w:rsidR="00357EA4" w:rsidRDefault="00357EA4" w:rsidP="00584F42">
          <w:pPr>
            <w:pStyle w:val="Logo"/>
            <w:spacing w:before="0" w:after="0"/>
          </w:pPr>
        </w:p>
        <w:p w14:paraId="70DF9E56" w14:textId="77777777" w:rsidR="00357EA4" w:rsidRDefault="00357EA4" w:rsidP="00584F42">
          <w:pPr>
            <w:pStyle w:val="Logo"/>
            <w:spacing w:before="0" w:after="0"/>
          </w:pPr>
        </w:p>
        <w:p w14:paraId="44E871BC" w14:textId="77777777" w:rsidR="00357EA4" w:rsidRDefault="00357EA4" w:rsidP="00584F42">
          <w:pPr>
            <w:pStyle w:val="Logo"/>
            <w:spacing w:before="0" w:after="0"/>
          </w:pPr>
        </w:p>
        <w:p w14:paraId="144A5D23" w14:textId="77777777" w:rsidR="00357EA4" w:rsidRDefault="00357EA4" w:rsidP="00584F42">
          <w:pPr>
            <w:pStyle w:val="Logo"/>
            <w:spacing w:before="0" w:after="0"/>
          </w:pPr>
        </w:p>
        <w:p w14:paraId="738610EB" w14:textId="77777777" w:rsidR="00357EA4" w:rsidRDefault="00357EA4" w:rsidP="00584F42">
          <w:pPr>
            <w:pStyle w:val="Logo"/>
            <w:spacing w:before="0" w:after="0"/>
          </w:pPr>
        </w:p>
        <w:p w14:paraId="637805D2" w14:textId="77777777" w:rsidR="00357EA4" w:rsidRDefault="00357EA4" w:rsidP="00584F42">
          <w:pPr>
            <w:pStyle w:val="Logo"/>
            <w:spacing w:before="0" w:after="0"/>
          </w:pPr>
        </w:p>
        <w:p w14:paraId="463F29E8" w14:textId="77777777" w:rsidR="00357EA4" w:rsidRDefault="00357EA4" w:rsidP="00584F42">
          <w:pPr>
            <w:pStyle w:val="Logo"/>
            <w:spacing w:before="0" w:after="0"/>
          </w:pPr>
        </w:p>
        <w:p w14:paraId="3B7B4B86" w14:textId="77777777" w:rsidR="00357EA4" w:rsidRDefault="00357EA4" w:rsidP="00584F42">
          <w:pPr>
            <w:pStyle w:val="Logo"/>
            <w:spacing w:before="0" w:after="0"/>
          </w:pPr>
        </w:p>
        <w:p w14:paraId="3A0FF5F2" w14:textId="77777777" w:rsidR="00357EA4" w:rsidRDefault="00357EA4" w:rsidP="00584F42">
          <w:pPr>
            <w:pStyle w:val="Logo"/>
            <w:spacing w:before="0" w:after="0"/>
          </w:pPr>
        </w:p>
        <w:p w14:paraId="5630AD66" w14:textId="77777777" w:rsidR="00357EA4" w:rsidRDefault="00357EA4" w:rsidP="00584F42">
          <w:pPr>
            <w:pStyle w:val="Logo"/>
            <w:spacing w:before="0" w:after="0"/>
          </w:pPr>
        </w:p>
        <w:p w14:paraId="61829076" w14:textId="77777777" w:rsidR="00357EA4" w:rsidRDefault="00357EA4" w:rsidP="00584F42">
          <w:pPr>
            <w:pStyle w:val="Logo"/>
            <w:spacing w:before="0" w:after="0"/>
          </w:pPr>
        </w:p>
        <w:p w14:paraId="2BA226A1" w14:textId="77777777" w:rsidR="00357EA4" w:rsidRDefault="00357EA4" w:rsidP="00584F42">
          <w:pPr>
            <w:pStyle w:val="Logo"/>
            <w:spacing w:before="0" w:after="0"/>
          </w:pPr>
        </w:p>
        <w:p w14:paraId="17AD93B2" w14:textId="77777777" w:rsidR="00357EA4" w:rsidRDefault="00357EA4" w:rsidP="00584F42">
          <w:pPr>
            <w:pStyle w:val="Logo"/>
            <w:spacing w:before="0" w:after="0"/>
          </w:pPr>
        </w:p>
        <w:p w14:paraId="0DE4B5B7" w14:textId="77777777" w:rsidR="00357EA4" w:rsidRDefault="00357EA4" w:rsidP="00584F42">
          <w:pPr>
            <w:pStyle w:val="Logo"/>
            <w:spacing w:before="0" w:after="0"/>
          </w:pPr>
        </w:p>
        <w:p w14:paraId="66204FF1" w14:textId="77777777" w:rsidR="00357EA4" w:rsidRDefault="00357EA4" w:rsidP="00584F42">
          <w:pPr>
            <w:pStyle w:val="Logo"/>
            <w:spacing w:before="0" w:after="0"/>
          </w:pPr>
        </w:p>
        <w:p w14:paraId="2DBF0D7D" w14:textId="5A520882" w:rsidR="00357EA4" w:rsidRDefault="00357EA4" w:rsidP="00584F42">
          <w:pPr>
            <w:pStyle w:val="Logo"/>
            <w:spacing w:before="0" w:after="0"/>
          </w:pPr>
        </w:p>
        <w:p w14:paraId="181D4F47" w14:textId="3777076C" w:rsidR="002D1575" w:rsidRDefault="002D1575" w:rsidP="00584F42">
          <w:pPr>
            <w:pStyle w:val="Logo"/>
            <w:spacing w:before="0" w:after="0"/>
          </w:pPr>
        </w:p>
        <w:p w14:paraId="6C648FA6" w14:textId="68E7D634" w:rsidR="002D1575" w:rsidRDefault="002D1575" w:rsidP="00584F42">
          <w:pPr>
            <w:pStyle w:val="Logo"/>
            <w:spacing w:before="0" w:after="0"/>
          </w:pPr>
        </w:p>
        <w:p w14:paraId="21116F52" w14:textId="34E85BE1" w:rsidR="002D1575" w:rsidRDefault="002D1575" w:rsidP="00584F42">
          <w:pPr>
            <w:pStyle w:val="Logo"/>
            <w:spacing w:before="0" w:after="0"/>
          </w:pPr>
        </w:p>
        <w:p w14:paraId="51199E54" w14:textId="5EDBE351" w:rsidR="002D1575" w:rsidRDefault="002D1575" w:rsidP="00584F42">
          <w:pPr>
            <w:pStyle w:val="Logo"/>
            <w:spacing w:before="0" w:after="0"/>
          </w:pPr>
        </w:p>
        <w:p w14:paraId="34AC7C5C" w14:textId="582B9868" w:rsidR="002D1575" w:rsidRDefault="002D1575" w:rsidP="00584F42">
          <w:pPr>
            <w:pStyle w:val="Logo"/>
            <w:spacing w:before="0" w:after="0"/>
          </w:pPr>
        </w:p>
        <w:p w14:paraId="1B82B675" w14:textId="009E76D5" w:rsidR="002D1575" w:rsidRDefault="002D1575" w:rsidP="00584F42">
          <w:pPr>
            <w:pStyle w:val="Logo"/>
            <w:spacing w:before="0" w:after="0"/>
          </w:pPr>
        </w:p>
        <w:p w14:paraId="5A417210" w14:textId="77777777" w:rsidR="002D1575" w:rsidRDefault="002D1575" w:rsidP="00584F42">
          <w:pPr>
            <w:pStyle w:val="Logo"/>
            <w:spacing w:before="0" w:after="0"/>
          </w:pPr>
        </w:p>
        <w:p w14:paraId="6CE779BF" w14:textId="3101CD23" w:rsidR="00C664BC" w:rsidRDefault="00C664BC" w:rsidP="00584F42">
          <w:pPr>
            <w:pStyle w:val="Logo"/>
            <w:spacing w:before="0" w:after="0"/>
          </w:pPr>
        </w:p>
        <w:p w14:paraId="2D2788F0" w14:textId="60BD3521" w:rsidR="0052791B" w:rsidRDefault="0052791B" w:rsidP="00584F42">
          <w:pPr>
            <w:pStyle w:val="Logo"/>
            <w:spacing w:before="0" w:after="0"/>
          </w:pPr>
        </w:p>
        <w:p w14:paraId="55AC19F0" w14:textId="466BFC0E" w:rsidR="0052791B" w:rsidRDefault="0052791B" w:rsidP="00584F42">
          <w:pPr>
            <w:pStyle w:val="Logo"/>
            <w:spacing w:before="0" w:after="0"/>
          </w:pPr>
        </w:p>
        <w:p w14:paraId="37B18632" w14:textId="3075EF3A" w:rsidR="0052791B" w:rsidRDefault="0052791B" w:rsidP="00584F42">
          <w:pPr>
            <w:pStyle w:val="Logo"/>
            <w:spacing w:before="0" w:after="0"/>
          </w:pPr>
        </w:p>
        <w:p w14:paraId="37674D5A" w14:textId="110F41E7" w:rsidR="0052791B" w:rsidRDefault="0052791B" w:rsidP="00584F42">
          <w:pPr>
            <w:pStyle w:val="Logo"/>
            <w:spacing w:before="0" w:after="0"/>
          </w:pPr>
        </w:p>
        <w:p w14:paraId="115FE3FB" w14:textId="26B9DC57" w:rsidR="0052791B" w:rsidRDefault="0052791B" w:rsidP="00584F42">
          <w:pPr>
            <w:pStyle w:val="Logo"/>
            <w:spacing w:before="0" w:after="0"/>
          </w:pPr>
        </w:p>
        <w:p w14:paraId="4346CC5F" w14:textId="77777777" w:rsidR="0052791B" w:rsidRDefault="0052791B" w:rsidP="00584F42">
          <w:pPr>
            <w:pStyle w:val="Logo"/>
            <w:spacing w:before="0" w:after="0"/>
          </w:pPr>
        </w:p>
        <w:p w14:paraId="4F464C32" w14:textId="77777777" w:rsidR="00C664BC" w:rsidRDefault="00C664BC" w:rsidP="00584F42">
          <w:pPr>
            <w:pStyle w:val="Logo"/>
            <w:spacing w:before="0" w:after="0"/>
          </w:pPr>
        </w:p>
        <w:p w14:paraId="6B62F1B3" w14:textId="29B03819" w:rsidR="00F01CCE" w:rsidRPr="00543756" w:rsidRDefault="00F5381B" w:rsidP="00584F42">
          <w:pPr>
            <w:pStyle w:val="Logo"/>
            <w:spacing w:before="0" w:after="0"/>
          </w:pPr>
        </w:p>
      </w:sdtContent>
    </w:sdt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390D3B4" w14:textId="77777777" w:rsidR="00F01CCE" w:rsidRPr="00E06621" w:rsidRDefault="0011272D" w:rsidP="00584F42">
          <w:pPr>
            <w:pStyle w:val="Titolosommario"/>
            <w:spacing w:after="0"/>
            <w:rPr>
              <w:color w:val="1F4E79"/>
            </w:rPr>
          </w:pPr>
          <w:r w:rsidRPr="00E06621">
            <w:rPr>
              <w:rFonts w:ascii="Century Gothic" w:hAnsi="Century Gothic"/>
              <w:color w:val="1F4E79"/>
            </w:rPr>
            <w:t>Sommario</w:t>
          </w:r>
        </w:p>
        <w:p w14:paraId="374FE36B" w14:textId="730FA8F1" w:rsidR="00F93680" w:rsidRDefault="00DA6CDD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59762" w:history="1">
            <w:r w:rsidR="00F93680" w:rsidRPr="00DD3473">
              <w:rPr>
                <w:rStyle w:val="Collegamentoipertestuale"/>
                <w:rFonts w:ascii="Century Gothic" w:eastAsia="Droid Sans" w:hAnsi="Century Gothic" w:cs="Times New Roman"/>
                <w:noProof/>
                <w:lang w:eastAsia="en-US"/>
              </w:rPr>
              <w:t>Revision History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_Toc61859762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2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ED44B41" w14:textId="37603A1B" w:rsidR="00F93680" w:rsidRDefault="00F5381B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1859763" w:history="1">
            <w:r w:rsidR="00F93680" w:rsidRPr="00DD3473">
              <w:rPr>
                <w:rStyle w:val="Collegamentoipertestuale"/>
                <w:noProof/>
              </w:rPr>
              <w:t>1. Introduzione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_Toc61859763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157A5C1" w14:textId="31ACCEF1" w:rsidR="00F93680" w:rsidRDefault="00F5381B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1859764" w:history="1">
            <w:r w:rsidR="00F93680" w:rsidRPr="00DD3473">
              <w:rPr>
                <w:rStyle w:val="Collegamentoipertestuale"/>
                <w:noProof/>
              </w:rPr>
              <w:t>2. Test Case Specification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_Toc61859764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1A7E85E0" w14:textId="41913020" w:rsidR="00F93680" w:rsidRDefault="00F5381B">
          <w:pPr>
            <w:pStyle w:val="Sommario2"/>
            <w:rPr>
              <w:noProof/>
              <w:color w:val="auto"/>
              <w:lang w:eastAsia="it-IT"/>
            </w:rPr>
          </w:pPr>
          <w:hyperlink w:anchor="_Toc61859765" w:history="1">
            <w:r w:rsidR="00F93680" w:rsidRPr="00DD3473">
              <w:rPr>
                <w:rStyle w:val="Collegamentoipertestuale"/>
                <w:noProof/>
                <w:lang w:eastAsia="en-US"/>
              </w:rPr>
              <w:t>2.1 Ticket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_Toc61859765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2E2B507" w14:textId="4C9B4156" w:rsidR="00F93680" w:rsidRDefault="00F5381B">
          <w:pPr>
            <w:pStyle w:val="Sommario2"/>
            <w:rPr>
              <w:noProof/>
              <w:color w:val="auto"/>
              <w:lang w:eastAsia="it-IT"/>
            </w:rPr>
          </w:pPr>
          <w:hyperlink w:anchor="_Toc61859766" w:history="1">
            <w:r w:rsidR="00F93680" w:rsidRPr="00DD3473">
              <w:rPr>
                <w:rStyle w:val="Collegamentoipertestuale"/>
                <w:noProof/>
                <w:lang w:eastAsia="en-US"/>
              </w:rPr>
              <w:t>2.2 Inventario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_Toc61859766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4E477392" w14:textId="0F4EC236" w:rsidR="00F93680" w:rsidRDefault="00F5381B">
          <w:pPr>
            <w:pStyle w:val="Sommario2"/>
            <w:rPr>
              <w:noProof/>
              <w:color w:val="auto"/>
              <w:lang w:eastAsia="it-IT"/>
            </w:rPr>
          </w:pPr>
          <w:hyperlink w:anchor="_Toc61859767" w:history="1">
            <w:r w:rsidR="00F93680" w:rsidRPr="00DD3473">
              <w:rPr>
                <w:rStyle w:val="Collegamentoipertestuale"/>
                <w:noProof/>
                <w:lang w:eastAsia="en-US"/>
              </w:rPr>
              <w:t>2.3 Scontrini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_Toc61859767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262975B5" w14:textId="59F20A98" w:rsidR="00F93680" w:rsidRDefault="00F5381B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1859768" w:history="1">
            <w:r w:rsidR="00F93680" w:rsidRPr="00DD3473">
              <w:rPr>
                <w:rStyle w:val="Collegamentoipertestuale"/>
                <w:noProof/>
                <w:lang w:eastAsia="en-US"/>
              </w:rPr>
              <w:t>Glossario</w:t>
            </w:r>
            <w:r w:rsidR="00F93680">
              <w:rPr>
                <w:noProof/>
                <w:webHidden/>
              </w:rPr>
              <w:tab/>
            </w:r>
            <w:r w:rsidR="00F93680">
              <w:rPr>
                <w:noProof/>
                <w:webHidden/>
              </w:rPr>
              <w:fldChar w:fldCharType="begin"/>
            </w:r>
            <w:r w:rsidR="00F93680">
              <w:rPr>
                <w:noProof/>
                <w:webHidden/>
              </w:rPr>
              <w:instrText xml:space="preserve"> PAGEREF _Toc61859768 \h </w:instrText>
            </w:r>
            <w:r w:rsidR="00F93680">
              <w:rPr>
                <w:noProof/>
                <w:webHidden/>
              </w:rPr>
            </w:r>
            <w:r w:rsidR="00F93680">
              <w:rPr>
                <w:noProof/>
                <w:webHidden/>
              </w:rPr>
              <w:fldChar w:fldCharType="separate"/>
            </w:r>
            <w:r w:rsidR="00F93680">
              <w:rPr>
                <w:noProof/>
                <w:webHidden/>
              </w:rPr>
              <w:t>4</w:t>
            </w:r>
            <w:r w:rsidR="00F93680">
              <w:rPr>
                <w:noProof/>
                <w:webHidden/>
              </w:rPr>
              <w:fldChar w:fldCharType="end"/>
            </w:r>
          </w:hyperlink>
        </w:p>
        <w:p w14:paraId="02F2C34E" w14:textId="1F956265" w:rsidR="00F01CCE" w:rsidRPr="00543756" w:rsidRDefault="00DA6CDD" w:rsidP="0026167D">
          <w:pPr>
            <w:pStyle w:val="Sommario2"/>
            <w:ind w:left="0"/>
            <w:sectPr w:rsidR="00F01CCE" w:rsidRPr="00543756" w:rsidSect="00AF5893">
              <w:headerReference w:type="default" r:id="rId13"/>
              <w:footerReference w:type="default" r:id="rId14"/>
              <w:headerReference w:type="first" r:id="rId15"/>
              <w:pgSz w:w="11907" w:h="16839" w:code="1"/>
              <w:pgMar w:top="1148" w:right="1418" w:bottom="1148" w:left="1418" w:header="680" w:footer="567" w:gutter="0"/>
              <w:pgNumType w:start="1"/>
              <w:cols w:space="720"/>
              <w:titlePg/>
              <w:docGrid w:linePitch="360"/>
            </w:sectPr>
          </w:pPr>
          <w:r>
            <w:fldChar w:fldCharType="end"/>
          </w:r>
        </w:p>
      </w:sdtContent>
    </w:sdt>
    <w:p w14:paraId="1E2357C6" w14:textId="77777777" w:rsidR="0026167D" w:rsidRPr="00880D67" w:rsidRDefault="0026167D" w:rsidP="003E7B9B">
      <w:pPr>
        <w:pStyle w:val="Titolo1"/>
        <w:pBdr>
          <w:bottom w:val="single" w:sz="2" w:space="1" w:color="DEEAF6"/>
        </w:pBdr>
      </w:pPr>
      <w:bookmarkStart w:id="8" w:name="_Toc61859763"/>
      <w:r w:rsidRPr="00880D67">
        <w:lastRenderedPageBreak/>
        <w:t xml:space="preserve">1. </w:t>
      </w:r>
      <w:r w:rsidRPr="006453DE">
        <w:t>Int</w:t>
      </w:r>
      <w:r w:rsidR="004A29E6" w:rsidRPr="006453DE">
        <w:t>roduzione</w:t>
      </w:r>
      <w:bookmarkEnd w:id="8"/>
    </w:p>
    <w:p w14:paraId="4AA7EBFC" w14:textId="77777777" w:rsidR="00A645E3" w:rsidRPr="00A645E3" w:rsidRDefault="00A645E3" w:rsidP="00A645E3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645E3">
        <w:rPr>
          <w:color w:val="000000" w:themeColor="text1"/>
          <w:sz w:val="24"/>
          <w:szCs w:val="24"/>
        </w:rPr>
        <w:t>Il presente documento ha come obbiettivo la specifica dei casi di test che saranno somministrati al sistema al fine di verificarne la corretta messa in opera.</w:t>
      </w:r>
    </w:p>
    <w:p w14:paraId="2714F08D" w14:textId="77777777" w:rsidR="00A645E3" w:rsidRPr="00A645E3" w:rsidRDefault="00A645E3" w:rsidP="00A645E3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645E3">
        <w:rPr>
          <w:color w:val="000000" w:themeColor="text1"/>
          <w:sz w:val="24"/>
          <w:szCs w:val="24"/>
        </w:rPr>
        <w:t>Nella sezione seguente ritroviamo, raggruppati per gestione, i casi di test per le funzionalità in esame con le combinazioni di input ed il relativo comportamento atteso del sistema.</w:t>
      </w:r>
    </w:p>
    <w:p w14:paraId="7C0CC558" w14:textId="695D0811" w:rsidR="0052791B" w:rsidRPr="008A4635" w:rsidRDefault="00A645E3" w:rsidP="00A645E3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A645E3">
        <w:rPr>
          <w:color w:val="000000" w:themeColor="text1"/>
          <w:sz w:val="24"/>
          <w:szCs w:val="24"/>
        </w:rPr>
        <w:t>Le funzionalità sottoposte al testing sono indicate nel documento di pianificazione (punto 9) così come la strategia di testing adottata.</w:t>
      </w:r>
    </w:p>
    <w:p w14:paraId="63C18EE2" w14:textId="30C6FA65" w:rsidR="0026167D" w:rsidRPr="00B07ECE" w:rsidRDefault="0026167D" w:rsidP="003E7B9B">
      <w:pPr>
        <w:pStyle w:val="Titolo1"/>
        <w:pBdr>
          <w:bottom w:val="single" w:sz="2" w:space="0" w:color="DEEAF6"/>
        </w:pBdr>
        <w:rPr>
          <w:lang w:val="en-GB"/>
        </w:rPr>
      </w:pPr>
      <w:bookmarkStart w:id="9" w:name="_Toc61859764"/>
      <w:r w:rsidRPr="00B07ECE">
        <w:rPr>
          <w:lang w:val="en-GB"/>
        </w:rPr>
        <w:t xml:space="preserve">2. </w:t>
      </w:r>
      <w:r w:rsidR="00A645E3" w:rsidRPr="00B07ECE">
        <w:rPr>
          <w:lang w:val="en-GB"/>
        </w:rPr>
        <w:t>Test Case Specification</w:t>
      </w:r>
      <w:bookmarkEnd w:id="9"/>
    </w:p>
    <w:p w14:paraId="601414BA" w14:textId="64800BD3" w:rsidR="00665AB4" w:rsidRPr="00B07ECE" w:rsidRDefault="00665AB4" w:rsidP="00665AB4">
      <w:pPr>
        <w:pStyle w:val="Titolo2"/>
        <w:rPr>
          <w:lang w:val="en-GB" w:eastAsia="en-US"/>
        </w:rPr>
      </w:pPr>
      <w:bookmarkStart w:id="10" w:name="_Toc61859765"/>
      <w:bookmarkStart w:id="11" w:name="_Hlk62119781"/>
      <w:r w:rsidRPr="00B07ECE">
        <w:rPr>
          <w:lang w:val="en-GB" w:eastAsia="en-US"/>
        </w:rPr>
        <w:t xml:space="preserve">2.1 </w:t>
      </w:r>
      <w:bookmarkEnd w:id="10"/>
      <w:proofErr w:type="spellStart"/>
      <w:r w:rsidR="00E03BF9">
        <w:rPr>
          <w:lang w:val="en-GB" w:eastAsia="en-US"/>
        </w:rPr>
        <w:t>Assistenza</w:t>
      </w:r>
      <w:proofErr w:type="spellEnd"/>
      <w:r w:rsidRPr="00B07ECE">
        <w:rPr>
          <w:lang w:val="en-GB" w:eastAsia="en-US"/>
        </w:rPr>
        <w:t xml:space="preserve"> </w:t>
      </w:r>
    </w:p>
    <w:p w14:paraId="344706E9" w14:textId="03A11593" w:rsidR="00665AB4" w:rsidRPr="00B07ECE" w:rsidRDefault="00665AB4" w:rsidP="00B07ECE">
      <w:pPr>
        <w:pStyle w:val="Titolo3"/>
        <w:rPr>
          <w:lang w:val="en-GB"/>
        </w:rPr>
      </w:pPr>
      <w:r w:rsidRPr="00B07ECE">
        <w:rPr>
          <w:rFonts w:ascii="Garamond" w:eastAsia="Calibri" w:hAnsi="Garamond" w:cs="Times New Roman"/>
          <w:color w:val="auto"/>
          <w:szCs w:val="22"/>
          <w:lang w:val="en-GB" w:eastAsia="en-US"/>
        </w:rPr>
        <w:t xml:space="preserve"> </w:t>
      </w:r>
      <w:bookmarkStart w:id="12" w:name="_Hlk62117784"/>
      <w:r w:rsidR="00B07ECE" w:rsidRPr="00B07ECE">
        <w:rPr>
          <w:lang w:val="en-GB"/>
        </w:rPr>
        <w:t>2.1.1 TC_</w:t>
      </w:r>
      <w:r w:rsidR="00E03BF9">
        <w:rPr>
          <w:lang w:val="en-GB"/>
        </w:rPr>
        <w:t>A</w:t>
      </w:r>
      <w:r w:rsidR="00B07ECE" w:rsidRPr="00B07ECE">
        <w:rPr>
          <w:lang w:val="en-GB"/>
        </w:rPr>
        <w:t>_1:Crea ticket</w:t>
      </w:r>
      <w:bookmarkEnd w:id="12"/>
    </w:p>
    <w:p w14:paraId="675F6EC7" w14:textId="77777777" w:rsidR="00B07ECE" w:rsidRPr="00B07ECE" w:rsidRDefault="00B07ECE" w:rsidP="00B07ECE">
      <w:pPr>
        <w:rPr>
          <w:lang w:val="en-GB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F93680" w14:paraId="2B508159" w14:textId="77777777" w:rsidTr="00F93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85C5BD3" w14:textId="7DA9C409" w:rsidR="00F93680" w:rsidRPr="00F93680" w:rsidRDefault="00F93680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bookmarkStart w:id="13" w:name="_Hlk62117569"/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A3B985B" w14:textId="632016FD" w:rsidR="00F93680" w:rsidRPr="00B07ECE" w:rsidRDefault="00B07ECE" w:rsidP="00B07E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 w:rsidR="00531141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991BC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F93680" w14:paraId="408EE897" w14:textId="77777777" w:rsidTr="00F9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A7F0634" w14:textId="0618CDC9" w:rsidR="00F93680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061DCEB0" w14:textId="23E97E5A" w:rsidR="00F93680" w:rsidRDefault="006E4CD5" w:rsidP="00B07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L’addetto assistenza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</w:t>
            </w:r>
            <w:r w:rsidR="0010739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la creazione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di un nuovo ticket</w:t>
            </w:r>
          </w:p>
        </w:tc>
      </w:tr>
      <w:tr w:rsidR="00B07ECE" w14:paraId="75692870" w14:textId="77777777" w:rsidTr="00F9368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457DBA9A" w14:textId="5F276164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036C864F" w14:textId="4A8C2606" w:rsidR="00B07ECE" w:rsidRPr="006E4CD5" w:rsidRDefault="006E4CD5" w:rsidP="00C63BDE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B07ECE" w14:paraId="099BB1E7" w14:textId="77777777" w:rsidTr="00A64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41432D" w14:textId="77777777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8EC18BD" w14:textId="36193200" w:rsidR="00B07ECE" w:rsidRPr="00A64ED0" w:rsidRDefault="00A64ED0" w:rsidP="00A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8BB042C" w14:textId="219E8FA0" w:rsidR="00B07ECE" w:rsidRPr="00A64ED0" w:rsidRDefault="00A64ED0" w:rsidP="00A64E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B07ECE" w14:paraId="35197435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5049AF3" w14:textId="77777777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6F16C45" w14:textId="38605D7D" w:rsidR="00B07ECE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0CB92051" w14:textId="484DE6FC" w:rsidR="00B07ECE" w:rsidRDefault="00991BCD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</w:p>
        </w:tc>
      </w:tr>
      <w:tr w:rsidR="00064E81" w14:paraId="3C1C9F85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050561A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503ED66" w14:textId="7649F57B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32B7469C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025A797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1FEF48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D2B8C0C" w14:textId="582EFB3A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0AA8A1F9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02190F2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4B89906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8D34715" w14:textId="77F4C0AE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C5ACA8B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583664E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15CB36B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C5BF494" w14:textId="04BDE715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0EC28A0A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2E6B8D4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3597104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9515DAD" w14:textId="0E9833E4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1838AAC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125081F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9D6F305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63608F7" w14:textId="2F6A786F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1202D921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1CAF9F6C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C98F35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8879EC6" w14:textId="74C280E6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75E2E672" w14:textId="77777777" w:rsidR="00064E81" w:rsidRDefault="00064E81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064E81" w14:paraId="2341F4C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E579E52" w14:textId="77777777" w:rsidR="00064E81" w:rsidRPr="00B07ECE" w:rsidRDefault="00064E81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26158A0" w14:textId="0F9DAB00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7B91CBBC" w14:textId="77777777" w:rsidR="00064E81" w:rsidRDefault="00064E81" w:rsidP="00064E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00CE373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C2662F9" w14:textId="77777777" w:rsidR="005D42BE" w:rsidRPr="00B07ECE" w:rsidRDefault="005D42B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7AF9AB7" w14:textId="794C237E" w:rsidR="005D42BE" w:rsidRDefault="005D42BE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76CF110E" w14:textId="77777777" w:rsidR="005D42BE" w:rsidRDefault="005D42BE" w:rsidP="00064E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B07ECE" w14:paraId="17034F3F" w14:textId="77777777" w:rsidTr="00F93680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2B70901" w14:textId="77777777" w:rsidR="00B07ECE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02E1443B" w14:textId="43B55ABB" w:rsidR="00B07ECE" w:rsidRPr="006E4CD5" w:rsidRDefault="006E4CD5" w:rsidP="00C63BDE">
            <w:pPr>
              <w:pStyle w:val="Paragrafoelenco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</w:t>
            </w:r>
            <w:r w:rsidR="00064E81">
              <w:rPr>
                <w:rFonts w:ascii="Garamond" w:eastAsia="Calibri" w:hAnsi="Garamond" w:cs="Times New Roman"/>
                <w:sz w:val="24"/>
              </w:rPr>
              <w:t>’addetto assistenza clicca sul pulsante “</w:t>
            </w:r>
            <w:r w:rsidR="00BA3539">
              <w:rPr>
                <w:rFonts w:ascii="Garamond" w:eastAsia="Calibri" w:hAnsi="Garamond" w:cs="Times New Roman"/>
                <w:sz w:val="24"/>
              </w:rPr>
              <w:t>Inoltra</w:t>
            </w:r>
            <w:r w:rsidR="00064E81"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F93680" w14:paraId="6ADD42CC" w14:textId="77777777" w:rsidTr="00F93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503E61F" w14:textId="0225FD04" w:rsidR="00F93680" w:rsidRPr="00B07ECE" w:rsidRDefault="00B07ECE" w:rsidP="00F93680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3A3C4B4" w14:textId="513F68FF" w:rsidR="001D3AEE" w:rsidRPr="001D3AEE" w:rsidRDefault="001D3AEE" w:rsidP="001D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572ED8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</w:t>
            </w:r>
            <w:r w:rsidR="00DA02E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nome e cognome validi</w:t>
            </w:r>
            <w:r w:rsidR="00BE0E7F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1A039FC" w14:textId="6CBE28B8" w:rsidR="00F93680" w:rsidRDefault="001D3AEE" w:rsidP="001D3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lastRenderedPageBreak/>
              <w:t>Form non compilata correttamente.</w:t>
            </w:r>
          </w:p>
        </w:tc>
      </w:tr>
      <w:bookmarkEnd w:id="13"/>
    </w:tbl>
    <w:p w14:paraId="1FC79DB7" w14:textId="47FA27FB" w:rsidR="00F93680" w:rsidRDefault="00F9368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D42BE" w14:paraId="18F7A9D3" w14:textId="77777777" w:rsidTr="005D4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730E069" w14:textId="77777777" w:rsidR="005D42BE" w:rsidRPr="00F93680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91DD816" w14:textId="3B2C68E4" w:rsidR="005D42BE" w:rsidRPr="00B07ECE" w:rsidRDefault="005D42BE" w:rsidP="005D4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_2</w:t>
            </w:r>
          </w:p>
        </w:tc>
      </w:tr>
      <w:tr w:rsidR="005D42BE" w14:paraId="6892D947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03AB15B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16B2E89F" w14:textId="77777777" w:rsidR="005D42B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L’addetto assistenza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la creazione di un nuovo ticket</w:t>
            </w:r>
          </w:p>
        </w:tc>
      </w:tr>
      <w:tr w:rsidR="005D42BE" w14:paraId="782BEAF6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4A65780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C77BA1E" w14:textId="77777777" w:rsidR="005D42BE" w:rsidRPr="006E4CD5" w:rsidRDefault="005D42BE" w:rsidP="005D42BE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5D42BE" w14:paraId="57E9EDFF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7E1C5F2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B73A204" w14:textId="77777777" w:rsidR="005D42BE" w:rsidRPr="00A64ED0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5E1B49C5" w14:textId="77777777" w:rsidR="005D42BE" w:rsidRPr="00A64ED0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D42BE" w14:paraId="52994ED6" w14:textId="77777777" w:rsidTr="005D42BE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45C2AE6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EE69C8A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10100B97" w14:textId="20ED1AE9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5D42BE" w14:paraId="3F760FF4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723D4F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FA6EA2C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21727819" w14:textId="432E2F3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</w:t>
            </w:r>
          </w:p>
        </w:tc>
      </w:tr>
      <w:tr w:rsidR="005D42BE" w14:paraId="4C8F0903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F4ED850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ECD3247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210EB6FF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4707B1CD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65990A8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50F4B55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46C9CE9A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3C471C3D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D3CE6BC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46C64EE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7D68E5DC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3B345E8F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F13189E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AA431AC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3812903E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7A43E93E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31C6B17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44534B6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7E03FE68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60389DA2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A57ED55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A388875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25D7BB49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66434039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7043FF1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915F68F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5AA0CF72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7BDBF05C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03B58E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258E32C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70FFFFA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4707FCB8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A0F1C2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C676E87" w14:textId="77777777" w:rsidR="005D42BE" w:rsidRPr="006E4CD5" w:rsidRDefault="005D42BE" w:rsidP="005D42BE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5D42BE" w14:paraId="72C71E76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8770A38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29CFC4FC" w14:textId="43ADD137" w:rsidR="005D42BE" w:rsidRPr="001D3AE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572ED8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valid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22C4CBB2" w14:textId="77777777" w:rsidR="005D42B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62DCB25B" w14:textId="70261C2D" w:rsidR="00F93680" w:rsidRDefault="00F9368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0113D619" w14:textId="71093859" w:rsidR="005D42BE" w:rsidRDefault="005D42BE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D42BE" w14:paraId="6471ADFB" w14:textId="77777777" w:rsidTr="005D4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1315052" w14:textId="77777777" w:rsidR="005D42BE" w:rsidRPr="00F93680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BE32790" w14:textId="3DA62F8C" w:rsidR="005D42BE" w:rsidRPr="00B07ECE" w:rsidRDefault="005D42BE" w:rsidP="005D4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_3</w:t>
            </w:r>
          </w:p>
        </w:tc>
      </w:tr>
      <w:tr w:rsidR="005D42BE" w14:paraId="300FC9CF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82C5AE2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58A79519" w14:textId="77777777" w:rsidR="005D42B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L’addetto assistenza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la creazione di un nuovo ticket</w:t>
            </w:r>
          </w:p>
        </w:tc>
      </w:tr>
      <w:tr w:rsidR="005D42BE" w14:paraId="1872A833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8BDC8FD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3D473FE" w14:textId="77777777" w:rsidR="005D42BE" w:rsidRPr="006E4CD5" w:rsidRDefault="005D42BE" w:rsidP="005D42BE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5D42BE" w14:paraId="10958C78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AB669A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78BCCA8" w14:textId="77777777" w:rsidR="005D42BE" w:rsidRPr="00A64ED0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3937110A" w14:textId="77777777" w:rsidR="005D42BE" w:rsidRPr="00A64ED0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D42BE" w14:paraId="49651401" w14:textId="77777777" w:rsidTr="005D42BE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43A9748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6CA8E21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03BB7430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5D42BE" w14:paraId="09A33E5A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5BD378A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708866C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6D19962D" w14:textId="77769BEF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5D42BE" w14:paraId="5E75F9DE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69BBBDD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82FDD4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4F50811C" w14:textId="24A774BF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3331234</w:t>
            </w:r>
          </w:p>
        </w:tc>
      </w:tr>
      <w:tr w:rsidR="005D42BE" w14:paraId="6C9AC8E9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EFFACA9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18FC8A0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64109E6E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1A90BF87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1A8284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90DBCC5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7F0FC1F5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0CF6FF55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E106AB2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6DA018A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4479BA90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0E879E3A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AAE0B42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1F2E9B4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5EFC4248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3D64993D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3CDC7ED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87B9310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07C576A0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1A2E5A96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7578D14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4CC22E3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36634A83" w14:textId="77777777" w:rsidR="005D42BE" w:rsidRDefault="005D42BE" w:rsidP="005D42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60A8BF5A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F55DB8B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BD46666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E69171E" w14:textId="77777777" w:rsidR="005D42BE" w:rsidRDefault="005D42BE" w:rsidP="005D42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05DFF5B9" w14:textId="77777777" w:rsidTr="005D42BE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4C1B749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56A15252" w14:textId="77777777" w:rsidR="005D42BE" w:rsidRPr="006E4CD5" w:rsidRDefault="005D42BE" w:rsidP="005D42BE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5D42BE" w14:paraId="6D3ED1DC" w14:textId="77777777" w:rsidTr="005D4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BE27D31" w14:textId="77777777" w:rsidR="005D42BE" w:rsidRPr="00B07ECE" w:rsidRDefault="005D42BE" w:rsidP="005D42BE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AE9A97A" w14:textId="7AFFA732" w:rsidR="005D42BE" w:rsidRPr="001D3AE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572ED8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telefono valido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1177DB8" w14:textId="77777777" w:rsidR="005D42BE" w:rsidRDefault="005D42BE" w:rsidP="005D4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09C3A22D" w14:textId="77777777" w:rsidR="005D42BE" w:rsidRDefault="005D42BE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6CB37C8" w14:textId="286439CB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809E708" w14:textId="1EF0DFEC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011AB8C9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A50E34A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6C2C7894" w14:textId="4761B85E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5D42B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4</w:t>
            </w:r>
          </w:p>
        </w:tc>
      </w:tr>
      <w:tr w:rsidR="00991BCD" w14:paraId="3B942B3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92FA39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33A427B5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L’addetto assistenza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la creazione di un nuovo ticket</w:t>
            </w:r>
          </w:p>
        </w:tc>
      </w:tr>
      <w:tr w:rsidR="00991BCD" w14:paraId="282C446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E49A18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29C5E699" w14:textId="77777777" w:rsidR="00991BCD" w:rsidRPr="006E4CD5" w:rsidRDefault="00991BCD" w:rsidP="00C63BDE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65C5871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5495F4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AD8757E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D2028AE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462BD950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5DD063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B44BCB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47092DB8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5B943EB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DA8F59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5E20EAD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3C59C981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03FB9BE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136DF0D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117D72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5AA4EBEC" w14:textId="1B887438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01234567ab</w:t>
            </w:r>
          </w:p>
        </w:tc>
      </w:tr>
      <w:tr w:rsidR="00991BCD" w14:paraId="54CB1CE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6986DE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0BCAB88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610D42D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16CB298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F20E8E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C9443C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5EF92346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EAAF258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B058FA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65424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1AAB74C2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0CDCB43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1FF8D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899B535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4BC9841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1766503D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FB016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D72325F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210351D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CDF858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B20E61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826CC9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384132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308CF6E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28988B" w14:textId="77777777" w:rsidR="005D42BE" w:rsidRPr="00B07ECE" w:rsidRDefault="005D42BE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A70AD16" w14:textId="6638046F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7FAD25B8" w14:textId="77777777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613953E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612550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8549DDE" w14:textId="77777777" w:rsidR="00991BCD" w:rsidRPr="006E4CD5" w:rsidRDefault="00991BCD" w:rsidP="00C63BDE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6EF1716E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F554B6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4CAF092" w14:textId="017C3C10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993F0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numero di telefono valido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63A202F" w14:textId="287BF78B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9CB1530" w14:textId="5A60E67E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527749FC" w14:textId="455E3D0F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B595399" w14:textId="1F8FB5E3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5E1324A0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DDC7CB6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EA94044" w14:textId="72AC788D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5D42B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5</w:t>
            </w:r>
          </w:p>
        </w:tc>
      </w:tr>
      <w:tr w:rsidR="00991BCD" w14:paraId="2E84C1B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F71099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4E8A6656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L’addetto assistenza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la creazione di un nuovo ticket</w:t>
            </w:r>
          </w:p>
        </w:tc>
      </w:tr>
      <w:tr w:rsidR="00991BCD" w14:paraId="3F7971A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6086678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B4FCD07" w14:textId="77777777" w:rsidR="00991BCD" w:rsidRPr="006E4CD5" w:rsidRDefault="00991BCD" w:rsidP="00C63BDE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69A5320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10A64C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76C99802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2ED983E2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53280785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7CB72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88ACB4D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6FA6200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4DA5FDE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EA80A0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F95D67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1251228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6D9FFAA1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409E8C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B34B33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6FCB8451" w14:textId="637AF13B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4F4A363A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5EDF3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BA5E3AD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161C1B26" w14:textId="7E85477A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</w:t>
            </w:r>
          </w:p>
        </w:tc>
      </w:tr>
      <w:tr w:rsidR="00991BCD" w14:paraId="504AB505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0F3C7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C8F828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2890A65B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1550D6BA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D0F50FD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A2E16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16AD66E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2246521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94A634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5CE8B9C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2FCE8EB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DEF8BA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EC8BC28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5E74F6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45DD1807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5DDE9853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9CD479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340D92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79D790E5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0806D36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9551772" w14:textId="77777777" w:rsidR="005D42BE" w:rsidRPr="00B07ECE" w:rsidRDefault="005D42BE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07150C6" w14:textId="08E8B884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66348608" w14:textId="77777777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295735D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86A12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AE18926" w14:textId="77777777" w:rsidR="00991BCD" w:rsidRPr="006E4CD5" w:rsidRDefault="00991BCD" w:rsidP="00C63BDE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73298E3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1B889E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40EC8C43" w14:textId="0EE6338C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993F0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nome prodotto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6F8F9A91" w14:textId="4DCDC4C0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67418959" w14:textId="03602C7D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B976079" w14:textId="195CCA1E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62551AB7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4CC492A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7C1F92F1" w14:textId="34F9180D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5D42B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6</w:t>
            </w:r>
          </w:p>
        </w:tc>
      </w:tr>
      <w:tr w:rsidR="00991BCD" w14:paraId="4960B0F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5EEBF5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6330274D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L’addetto assistenza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la creazione di un nuovo ticket</w:t>
            </w:r>
          </w:p>
        </w:tc>
      </w:tr>
      <w:tr w:rsidR="00991BCD" w14:paraId="0A016221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1D72584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46B0DC54" w14:textId="77777777" w:rsidR="00991BCD" w:rsidRPr="006E4CD5" w:rsidRDefault="00991BCD" w:rsidP="00C63BDE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16DFD92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21E36C5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C2818E8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9504123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6ACBE64E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49A3CF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C22292C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55925B78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58C4274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F9ACCA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0A9225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2396519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5420894F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823B57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CF4AA6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213A497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64CB8531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F406EF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5ED0C2F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51F951FF" w14:textId="2BF10E45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50E87C4E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EC195A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397BE6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3F7043DE" w14:textId="59BD2B2E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</w:t>
            </w:r>
          </w:p>
        </w:tc>
      </w:tr>
      <w:tr w:rsidR="00991BCD" w14:paraId="36AE2A55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F5A25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760B912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4A8B17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0ABB15ED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29AC682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6BE5BF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1FDA09E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7DA3982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644D64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9DC351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6FED4CA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0B9817F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8122F5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CAF2EF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27A8A39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D42BE" w14:paraId="79EBFED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A37B459" w14:textId="77777777" w:rsidR="005D42BE" w:rsidRPr="00B07ECE" w:rsidRDefault="005D42BE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60E9332" w14:textId="6D9C6DD2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0831CF57" w14:textId="77777777" w:rsidR="005D42BE" w:rsidRDefault="005D42BE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8FEE400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4DB54B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4D4DB3FE" w14:textId="77777777" w:rsidR="00991BCD" w:rsidRPr="006E4CD5" w:rsidRDefault="00991BCD" w:rsidP="00C63BDE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7542C5AE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57DADD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06F08DD" w14:textId="0EEE6BA6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993F0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tipo di prodotto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6182E2C7" w14:textId="6EB407C2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7C2914E" w14:textId="30987E03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527007F" w14:textId="244AE5F3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17326BBD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DEEF86E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3BD7B5E" w14:textId="2CA2DB42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5D42B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7</w:t>
            </w:r>
          </w:p>
        </w:tc>
      </w:tr>
      <w:tr w:rsidR="00991BCD" w14:paraId="6D00B3D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45BFA0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57943D4E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L’addetto assistenza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la creazione di un nuovo ticket</w:t>
            </w:r>
          </w:p>
        </w:tc>
      </w:tr>
      <w:tr w:rsidR="00991BCD" w14:paraId="6AF4952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4F0075D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FB62D4C" w14:textId="77777777" w:rsidR="00991BCD" w:rsidRPr="006E4CD5" w:rsidRDefault="00991BCD" w:rsidP="00C63BDE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2803843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40BADA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F118C1B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2F389045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28B2E857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9F3904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FF23E3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0B49C90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6FBA0CCD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46674A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995685C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63D14E69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19C0D734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F89FB9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B850DD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3A70F056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5BE3A818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60CB61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0B16B4B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16DC9C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18DF5BE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7B4984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6424E4E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68C2EBDD" w14:textId="0AB9585E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991BCD" w14:paraId="66EE277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BD63005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2FD0E0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710EFC33" w14:textId="69457EEA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123456</w:t>
            </w:r>
          </w:p>
        </w:tc>
      </w:tr>
      <w:tr w:rsidR="00991BCD" w14:paraId="48A952D0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96BD7B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93F742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3256D800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708900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2DAD51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02DEA4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3C80DF70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70B501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8A02D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9B783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3A61050B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B4612" w14:paraId="4C04A3EA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C0FF65" w14:textId="77777777" w:rsidR="00DB4612" w:rsidRPr="00B07ECE" w:rsidRDefault="00DB4612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412721F" w14:textId="691136AD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2B10474" w14:textId="77777777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7F3DDC1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80C34B5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74EDFFE" w14:textId="77777777" w:rsidR="00991BCD" w:rsidRPr="006E4CD5" w:rsidRDefault="00991BCD" w:rsidP="00C63BDE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75FA4B9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18EFDB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11DE375D" w14:textId="02F40A0B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993F0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codice prodotto valido (13 cifre)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5A8560F" w14:textId="14FE9CEA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68645EA3" w14:textId="7081E628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2677D73" w14:textId="1744746E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6573B0AB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B7ED582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6BD1AA00" w14:textId="7E39206F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DB4612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8</w:t>
            </w:r>
          </w:p>
        </w:tc>
      </w:tr>
      <w:tr w:rsidR="00991BCD" w14:paraId="2C89C11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24D74E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108A8129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L’addetto assistenza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la creazione di un nuovo ticket</w:t>
            </w:r>
          </w:p>
        </w:tc>
      </w:tr>
      <w:tr w:rsidR="00991BCD" w14:paraId="3E5DDE1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BC03B02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8A49E68" w14:textId="77777777" w:rsidR="00991BCD" w:rsidRPr="006E4CD5" w:rsidRDefault="00991BCD" w:rsidP="00C63BDE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2441BF3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21DD7D2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DED675C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57A3069E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1994B494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5105A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451E63B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54FA18C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1C7763B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FED1A9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62325D2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7D6EBDE1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09AA8B1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B392A7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B1DE50D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54E8FFC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77260A4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EA75BA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574157F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71697E7A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550D2A5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6423E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1C10E2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46480C50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991BCD" w14:paraId="6458C61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51EE85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DC3E7B6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1F9CFB13" w14:textId="6D9E590C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0123456789aaa</w:t>
            </w:r>
          </w:p>
        </w:tc>
      </w:tr>
      <w:tr w:rsidR="00991BCD" w14:paraId="28A19DB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CB4576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D8A6F65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72E0797D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717CF91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B2CE95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501C491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0FDECD77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103830EE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26CBD4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0A6F3A4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FDD84B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B4612" w14:paraId="03F3EB5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8484BA8" w14:textId="77777777" w:rsidR="00DB4612" w:rsidRPr="00B07ECE" w:rsidRDefault="00DB4612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88B5143" w14:textId="3F986FC7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53B93A06" w14:textId="77777777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3CC3F4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6B9C30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F7C04AD" w14:textId="77777777" w:rsidR="00991BCD" w:rsidRPr="006E4CD5" w:rsidRDefault="00991BCD" w:rsidP="00C63BDE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1F42FD6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DA39BB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04A60743" w14:textId="3071CF04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993F0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codice prodotto valido (13 cifre)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5899CC64" w14:textId="707153E7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383356A9" w14:textId="5E1EFBD7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5B052A0" w14:textId="385EB711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712CE2DE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5FB7B0A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5BAC0446" w14:textId="43454EF1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DB4612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9</w:t>
            </w:r>
          </w:p>
        </w:tc>
      </w:tr>
      <w:tr w:rsidR="00991BCD" w14:paraId="5FA3ABB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2085F0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763162AE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L’addetto assistenza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la creazione di un nuovo ticket</w:t>
            </w:r>
          </w:p>
        </w:tc>
      </w:tr>
      <w:tr w:rsidR="00991BCD" w14:paraId="2E5D3A02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24FE7028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021739D" w14:textId="77777777" w:rsidR="00991BCD" w:rsidRPr="006E4CD5" w:rsidRDefault="00991BCD" w:rsidP="00C63BDE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257893D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872EC0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219554A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0E9D40C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542F91A1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DCD9EB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44F9DF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2D6D4652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22CE32AE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8C6030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F7010F7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0947CE9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5B941EE8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B7B084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9F9D8E0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2101C29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2F96029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C729F9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4625B79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C5BFA16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68137BB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8EF656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312F45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093597F6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991BCD" w14:paraId="0785D8CA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E7E8AB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79C7E92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79B09D0C" w14:textId="51DD5CCA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991BCD" w14:paraId="3B216689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4DA619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8DE13F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3AB133EA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72318723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B675709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682AFC4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2E9DAE39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41113430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11A4006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7171F31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6D145BC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B4612" w14:paraId="70E9C0F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3C2B1F6" w14:textId="77777777" w:rsidR="00DB4612" w:rsidRPr="00B07ECE" w:rsidRDefault="00DB4612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F321A50" w14:textId="529CF83B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102830ED" w14:textId="77777777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736B09DC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C0BE21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EED5F39" w14:textId="77777777" w:rsidR="00991BCD" w:rsidRPr="006E4CD5" w:rsidRDefault="00991BCD" w:rsidP="00C63BDE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595DE809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C663C5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41AE0D6F" w14:textId="0F9A572C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226D9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 non trovato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292707AB" w14:textId="4D462EDE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4A1D315" w14:textId="7F17C57B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DFFEAAE" w14:textId="6DDAFDBC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91BCD" w14:paraId="1F54BD87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6116B6A" w14:textId="77777777" w:rsidR="00991BCD" w:rsidRPr="00F93680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552AA1C" w14:textId="5E0D7C11" w:rsidR="00991BCD" w:rsidRPr="00B07ECE" w:rsidRDefault="00991BCD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20443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0</w:t>
            </w:r>
          </w:p>
        </w:tc>
      </w:tr>
      <w:tr w:rsidR="00991BCD" w14:paraId="4EABAD0D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0F7B737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0A3C8449" w14:textId="77777777" w:rsidR="00991BCD" w:rsidRDefault="00991BCD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L’addetto assistenza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la creazione di un nuovo ticket</w:t>
            </w:r>
          </w:p>
        </w:tc>
      </w:tr>
      <w:tr w:rsidR="00991BCD" w14:paraId="4837748F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2B1A9EF8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3751625E" w14:textId="77777777" w:rsidR="00991BCD" w:rsidRPr="006E4CD5" w:rsidRDefault="00991BCD" w:rsidP="00C63BDE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991BCD" w14:paraId="7CA025B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27F6593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C6860CA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B55FB8E" w14:textId="77777777" w:rsidR="00991BCD" w:rsidRPr="00A64ED0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91BCD" w14:paraId="19924A5C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6D3C0FD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49F65C8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12106228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991BCD" w14:paraId="05E76201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C300AEA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A1F910C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780C2B5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991BCD" w14:paraId="1F9E057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8A7793D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BE2C777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760B03CF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991BCD" w14:paraId="0D41D115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C44D4BE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7A23213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467CD75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991BCD" w14:paraId="3D4587FD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0FEC25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87311F3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3184588B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991BCD" w14:paraId="3568FC7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F7ED74B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0161EAE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BA3C928" w14:textId="685AAB7F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</w:t>
            </w:r>
            <w:r w:rsidR="00CF6ED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000000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00</w:t>
            </w:r>
            <w:r w:rsidR="00CF6ED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00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  <w:r w:rsidR="00CF6ED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</w:t>
            </w:r>
          </w:p>
        </w:tc>
      </w:tr>
      <w:tr w:rsidR="00991BCD" w14:paraId="6E1F6476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7AA418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9A02816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102ECA9B" w14:textId="41CD8F73" w:rsidR="00991BCD" w:rsidRDefault="00CF6EDC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</w:t>
            </w:r>
          </w:p>
        </w:tc>
      </w:tr>
      <w:tr w:rsidR="00991BCD" w14:paraId="5893566B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55DFFFF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232C0AA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30160A3B" w14:textId="77777777" w:rsidR="00991BCD" w:rsidRDefault="00991BCD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693FCA58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76730AC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CC2FC3E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F53B47C" w14:textId="77777777" w:rsidR="00991BCD" w:rsidRDefault="00991BC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B4612" w14:paraId="6303EF04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605B8E8" w14:textId="77777777" w:rsidR="00DB4612" w:rsidRPr="00B07ECE" w:rsidRDefault="00DB4612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49394EA" w14:textId="28F55953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CC4BFEE" w14:textId="77777777" w:rsidR="00DB4612" w:rsidRDefault="00DB4612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991BCD" w14:paraId="3E4AFAEB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F426EE1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42A49092" w14:textId="77777777" w:rsidR="00991BCD" w:rsidRPr="006E4CD5" w:rsidRDefault="00991BCD" w:rsidP="00C63BDE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991BCD" w14:paraId="73187ECD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D88E6F4" w14:textId="77777777" w:rsidR="00991BCD" w:rsidRPr="00B07ECE" w:rsidRDefault="00991BCD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66A8C463" w14:textId="1E475C5D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numero di serie valido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681119D2" w14:textId="7382F0FD" w:rsidR="00991BCD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0544FE0D" w14:textId="14CDB9AE" w:rsidR="00991BCD" w:rsidRDefault="00991BC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359073A" w14:textId="79770CB1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3BF7005F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CFCE06C" w14:textId="77777777" w:rsidR="00CF6EDC" w:rsidRPr="00F93680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C3A846D" w14:textId="4A508EA7" w:rsidR="00CF6EDC" w:rsidRPr="00B07ECE" w:rsidRDefault="00CF6ED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DB4612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1</w:t>
            </w:r>
          </w:p>
        </w:tc>
      </w:tr>
      <w:tr w:rsidR="00CF6EDC" w14:paraId="037DCDE6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DD60DE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67DF7AFB" w14:textId="77777777" w:rsidR="00CF6EDC" w:rsidRDefault="00CF6ED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L’addetto assistenza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la creazione di un nuovo ticket</w:t>
            </w:r>
          </w:p>
        </w:tc>
      </w:tr>
      <w:tr w:rsidR="00CF6EDC" w14:paraId="7B0135E5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C50947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0A5BB37B" w14:textId="77777777" w:rsidR="00CF6EDC" w:rsidRPr="006E4CD5" w:rsidRDefault="00CF6EDC" w:rsidP="00C63BDE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7C484CC5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87D859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27A747B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2ED353F3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755F29F0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CB61AF2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134C00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0FB6DD94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50CC8EAF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29F2D2F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95366B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4A55989D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6F6CD363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28AACA2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D0DB39F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01B09C67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60F13B1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CF6711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55DF831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11075269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436425E3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175D7D9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0E67387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63EAD7C2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1EE9FD40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40E4B5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36CDBDC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23B7AFC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2CBD36CA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1A542B7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BFD1E6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0883360D" w14:textId="0E850EF6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12B8AA1B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1EBA159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799B57C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5ED45473" w14:textId="007C4056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12/12/2017</w:t>
            </w:r>
          </w:p>
        </w:tc>
      </w:tr>
      <w:tr w:rsidR="00CF6EDC" w14:paraId="33D15FDF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162779E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993CFE0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469A984B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B4612" w14:paraId="6D3EFE70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836CDA" w14:textId="77777777" w:rsidR="00DB4612" w:rsidRPr="00B07ECE" w:rsidRDefault="00DB4612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F3C36F" w14:textId="24B40F44" w:rsidR="00DB4612" w:rsidRDefault="00DB4612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359D43CE" w14:textId="77777777" w:rsidR="00DB4612" w:rsidRDefault="00DB4612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F6EDC" w14:paraId="78F52473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57B3B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9958AA7" w14:textId="77777777" w:rsidR="00CF6EDC" w:rsidRPr="006E4CD5" w:rsidRDefault="00CF6EDC" w:rsidP="00C63BDE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48D60A43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F84436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08FB820F" w14:textId="654A4C74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Inserire una data valida, non precedente a 2 anni fa e non successiva alla data 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E6094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odierna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401A37A8" w14:textId="33B91C24" w:rsidR="00CF6EDC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83CB4AE" w14:textId="7E33EA62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1AD2A9C1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D40C59F" w14:textId="77777777" w:rsidR="00CF6EDC" w:rsidRPr="00F93680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8EA2D25" w14:textId="58F667AF" w:rsidR="00CF6EDC" w:rsidRPr="00B07ECE" w:rsidRDefault="00CF6ED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DB4612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CF6EDC" w14:paraId="2E9D5B73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EC7054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5421C55D" w14:textId="77777777" w:rsidR="00CF6EDC" w:rsidRDefault="00CF6ED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L’addetto assistenza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la creazione di un nuovo ticket</w:t>
            </w:r>
          </w:p>
        </w:tc>
      </w:tr>
      <w:tr w:rsidR="00CF6EDC" w14:paraId="043472F6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5CA1C5F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5AF614D" w14:textId="77777777" w:rsidR="00CF6EDC" w:rsidRPr="006E4CD5" w:rsidRDefault="00CF6EDC" w:rsidP="00C63BDE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657F4A8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B2AEC61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8BB3B19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1D723A4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1D744DE0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F5C0CB7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960AE3B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3D0900E6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402C84F3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AB132E8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AFAD238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435F7587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784A78CF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6F52E01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6F29A08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240BEB3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601AD965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C099E6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80DA868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F028E53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6DDA620E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12F05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E9A8AED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19D079B9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31B8F62D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F0A799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45A83CE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F7F4CFA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2AF05B9C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FC8F0A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AC4AAAD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65D4ACA6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157E0A68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1F73A7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48A3241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24B6D7B5" w14:textId="0C012FBA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CF6EDC" w14:paraId="0019DC9D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F61EE7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B06AF17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A77C6FF" w14:textId="6FB6946A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aa</w:t>
            </w:r>
          </w:p>
        </w:tc>
      </w:tr>
      <w:tr w:rsidR="001D32DD" w14:paraId="3CF44105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BD48E89" w14:textId="77777777" w:rsidR="001D32DD" w:rsidRPr="00B07ECE" w:rsidRDefault="001D32DD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46D0626" w14:textId="016F22E1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05919455" w14:textId="77777777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F6EDC" w14:paraId="494EF60B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B311A72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5D07616" w14:textId="77777777" w:rsidR="00CF6EDC" w:rsidRPr="006E4CD5" w:rsidRDefault="00CF6EDC" w:rsidP="00C63BDE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456C1187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541EBD8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447516CF" w14:textId="6FCD0C7E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A7256B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numero di scontrino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7D01B43A" w14:textId="5AF8E488" w:rsidR="00CF6EDC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8B39AA7" w14:textId="2490A825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5C8F6869" w14:textId="04A55D3D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0CC2D5AA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A69F9CA" w14:textId="77777777" w:rsidR="00CF6EDC" w:rsidRPr="00F93680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EA0755B" w14:textId="1FF8A88D" w:rsidR="00CF6EDC" w:rsidRPr="00B07ECE" w:rsidRDefault="00CF6ED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1D32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CF6EDC" w14:paraId="0DD5A436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98B97AD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6B46952C" w14:textId="77777777" w:rsidR="00CF6EDC" w:rsidRDefault="00CF6ED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L’addetto assistenza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la creazione di un nuovo ticket</w:t>
            </w:r>
          </w:p>
        </w:tc>
      </w:tr>
      <w:tr w:rsidR="00CF6EDC" w14:paraId="49660AA7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58095C6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A2A720B" w14:textId="77777777" w:rsidR="00CF6EDC" w:rsidRPr="006E4CD5" w:rsidRDefault="00CF6EDC" w:rsidP="00C63BDE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1DDA1C3C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AB38FD8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5A22FE2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3A139F7C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43D63C62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379E88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6D9C4B5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6B5C026F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3C53DFB9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B6851D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C1944FA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207825EE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3BC22329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8BA81E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615DED2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3011F3C9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3079BEFC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1CBBE21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049B07D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46045D3D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4D96C137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A08A82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EEE8993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102098E8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2AB4DF0F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B7F390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ABB26B8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8C939A3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231FE412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7DE08CE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C04B62F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7BCDD98D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145CDBC4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97D451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5D0E9FB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6AAD45D5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CF6EDC" w14:paraId="27CDFBB9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67AA72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902B2C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679059B2" w14:textId="5985BA28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</w:p>
        </w:tc>
      </w:tr>
      <w:tr w:rsidR="001D32DD" w14:paraId="64AFC960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B59BE8" w14:textId="77777777" w:rsidR="001D32DD" w:rsidRPr="00B07ECE" w:rsidRDefault="001D32DD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72AFD74" w14:textId="46CD6169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274A33BE" w14:textId="77777777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F6EDC" w14:paraId="7231044E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43EBDED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608FF26" w14:textId="77777777" w:rsidR="00CF6EDC" w:rsidRPr="006E4CD5" w:rsidRDefault="00CF6EDC" w:rsidP="00C63BDE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6428EA21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D7F2AAE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AC6B112" w14:textId="6B2296F9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A7256B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numero di scontrino valido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72954946" w14:textId="3383EAC3" w:rsidR="00CF6EDC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56F69F83" w14:textId="7A438557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0B5F61A1" w14:textId="65311D40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690479D8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CA081DD" w14:textId="77777777" w:rsidR="00CF6EDC" w:rsidRPr="00F93680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34A2EA54" w14:textId="317B7330" w:rsidR="00CF6EDC" w:rsidRPr="00B07ECE" w:rsidRDefault="00CF6ED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1D32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4</w:t>
            </w:r>
          </w:p>
        </w:tc>
      </w:tr>
      <w:tr w:rsidR="00CF6EDC" w14:paraId="2B6AE3BB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BC351CC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3F25E264" w14:textId="77777777" w:rsidR="00CF6EDC" w:rsidRDefault="00CF6ED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L’addetto assistenza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la creazione di un nuovo ticket</w:t>
            </w:r>
          </w:p>
        </w:tc>
      </w:tr>
      <w:tr w:rsidR="00CF6EDC" w14:paraId="0EDA82C9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EAF48C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658733C9" w14:textId="77777777" w:rsidR="00CF6EDC" w:rsidRPr="006E4CD5" w:rsidRDefault="00CF6EDC" w:rsidP="00C63BDE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362904B3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FD8078C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4DA67E58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749D2CF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6EF9CFE5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A61507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4818AC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18B4E675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4D6DA437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B1E615E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78A4B43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5F760368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2D759544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41C05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7D0587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6A49D4CC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22026ED9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2EC0E8C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4F6D739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0CAB4854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588D3B91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263346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2DD33E5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3B1CBD0C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45D311A8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330B1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A3D0390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41BE8A79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20646C9F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D5941B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43B8BC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2B6D6FBD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2B58E536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7A7C3C3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A0DEBEE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5320C601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CF6EDC" w14:paraId="70E0BEDE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C5E2216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24E54D3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6218EA48" w14:textId="0EDF1849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</w:t>
            </w:r>
          </w:p>
        </w:tc>
      </w:tr>
      <w:tr w:rsidR="001D32DD" w14:paraId="30439501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7B234FE" w14:textId="77777777" w:rsidR="001D32DD" w:rsidRPr="00B07ECE" w:rsidRDefault="001D32DD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AA7F021" w14:textId="2BB82639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57B4057E" w14:textId="77777777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CF6EDC" w14:paraId="186A74B8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9074E5F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85678F1" w14:textId="77777777" w:rsidR="00CF6EDC" w:rsidRPr="006E4CD5" w:rsidRDefault="00CF6EDC" w:rsidP="00C63BDE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5994A05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70C6F0A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BF65B6C" w14:textId="5796B8C0" w:rsidR="00DC67AC" w:rsidRPr="001D3AEE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A7256B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numero di scontrino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430CB550" w14:textId="351E4BB3" w:rsidR="00CF6EDC" w:rsidRDefault="00DC67AC" w:rsidP="00DC6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83C1032" w14:textId="1FB35721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E223FB7" w14:textId="42F32832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F6EDC" w14:paraId="60876EEF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E4C6A1C" w14:textId="77777777" w:rsidR="00CF6EDC" w:rsidRPr="00F93680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48F8253" w14:textId="12BDE6EB" w:rsidR="00CF6EDC" w:rsidRPr="00B07ECE" w:rsidRDefault="00CF6ED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1D32DD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5</w:t>
            </w:r>
          </w:p>
        </w:tc>
      </w:tr>
      <w:tr w:rsidR="00CF6EDC" w14:paraId="2B873696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6B7BD49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11E57A08" w14:textId="77777777" w:rsidR="00CF6EDC" w:rsidRDefault="00CF6ED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L’addetto assistenza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la creazione di un nuovo ticket</w:t>
            </w:r>
          </w:p>
        </w:tc>
      </w:tr>
      <w:tr w:rsidR="00CF6EDC" w14:paraId="157C60BA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7D45DC6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C243E71" w14:textId="77777777" w:rsidR="00CF6EDC" w:rsidRPr="006E4CD5" w:rsidRDefault="00CF6EDC" w:rsidP="00C63BDE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CF6EDC" w14:paraId="09E2FCD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F9773C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504223BD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1461E035" w14:textId="77777777" w:rsidR="00CF6EDC" w:rsidRPr="00A64ED0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F6EDC" w14:paraId="4E7A129F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40B792F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734E42E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332285F7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CF6EDC" w14:paraId="2DDDB56B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AE8CE1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363AF7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4B80F903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CF6EDC" w14:paraId="7D39E574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858EBB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7C172FF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5365A363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CF6EDC" w14:paraId="41E77A3C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12480D6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06F6895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2D0C09FA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CF6EDC" w14:paraId="0348939F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8493566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B926F95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1BCF85B1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CF6EDC" w14:paraId="74596A00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253F6B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A2C3D39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4E35786A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CF6EDC" w14:paraId="07AB85E4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54466A1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C22063B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5055D3CF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CF6EDC" w14:paraId="0F491421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A3C3F9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45F58F1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68E40963" w14:textId="77777777" w:rsidR="00CF6EDC" w:rsidRDefault="00CF6ED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CF6EDC" w14:paraId="18C2C0A9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95DE74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D83BEE9" w14:textId="77777777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723FE861" w14:textId="440F093D" w:rsidR="00CF6EDC" w:rsidRDefault="00CF6ED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</w:t>
            </w:r>
          </w:p>
        </w:tc>
      </w:tr>
      <w:tr w:rsidR="001D32DD" w14:paraId="0603ABE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989485C" w14:textId="77777777" w:rsidR="001D32DD" w:rsidRPr="00B07ECE" w:rsidRDefault="001D32DD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2A99C5A" w14:textId="55E76D0D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6FE02BF8" w14:textId="4ADB7707" w:rsidR="001D32DD" w:rsidRDefault="001D32DD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CRLFNC00</w:t>
            </w:r>
          </w:p>
        </w:tc>
      </w:tr>
      <w:tr w:rsidR="00CF6EDC" w14:paraId="7D3ED747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65CAC5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620A3F6" w14:textId="77777777" w:rsidR="00CF6EDC" w:rsidRPr="006E4CD5" w:rsidRDefault="00CF6EDC" w:rsidP="00C63BDE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CF6EDC" w14:paraId="116C48F9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ED5B780" w14:textId="77777777" w:rsidR="00CF6EDC" w:rsidRPr="00B07ECE" w:rsidRDefault="00CF6ED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3EB02BD" w14:textId="14A48624" w:rsidR="00A7256B" w:rsidRPr="001D3AEE" w:rsidRDefault="00A7256B" w:rsidP="00A72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Inserire un codice fiscale valido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7ED9B52" w14:textId="59D4D26B" w:rsidR="00CF6EDC" w:rsidRDefault="00A7256B" w:rsidP="00A72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0559E268" w14:textId="167CD82E" w:rsidR="00CF6EDC" w:rsidRDefault="00CF6EDC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E7E0A7E" w14:textId="54655CF0" w:rsidR="001D32DD" w:rsidRDefault="001D32D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1D32DD" w14:paraId="1EE56515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E3854A1" w14:textId="77777777" w:rsidR="001D32DD" w:rsidRPr="00F93680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62137110" w14:textId="77777777" w:rsidR="001D32DD" w:rsidRPr="00B07ECE" w:rsidRDefault="001D32DD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A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_15</w:t>
            </w:r>
          </w:p>
        </w:tc>
      </w:tr>
      <w:tr w:rsidR="001D32DD" w14:paraId="495D54F7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1638A2E" w14:textId="77777777" w:rsidR="001D32DD" w:rsidRPr="00B07ECE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42B8DF5A" w14:textId="77777777" w:rsidR="001D32DD" w:rsidRDefault="001D32DD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L’addetto assistenza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la creazione di un nuovo ticket</w:t>
            </w:r>
          </w:p>
        </w:tc>
      </w:tr>
      <w:tr w:rsidR="001D32DD" w14:paraId="21AEE6E9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1C915655" w14:textId="77777777" w:rsidR="001D32DD" w:rsidRPr="00B07ECE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0EA9C31D" w14:textId="77777777" w:rsidR="001D32DD" w:rsidRPr="006E4CD5" w:rsidRDefault="001D32DD" w:rsidP="001D32DD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inserisce i dati richiesti</w:t>
            </w:r>
          </w:p>
        </w:tc>
      </w:tr>
      <w:tr w:rsidR="001D32DD" w14:paraId="7FFD9855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DDD3509" w14:textId="77777777" w:rsidR="001D32DD" w:rsidRPr="00B07ECE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A48838B" w14:textId="77777777" w:rsidR="001D32DD" w:rsidRPr="00A64ED0" w:rsidRDefault="001D32DD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AEB4D35" w14:textId="77777777" w:rsidR="001D32DD" w:rsidRPr="00A64ED0" w:rsidRDefault="001D32DD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1D32DD" w14:paraId="45089294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EC9E9EB" w14:textId="77777777" w:rsidR="001D32DD" w:rsidRPr="00B07ECE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31FABB8" w14:textId="77777777" w:rsidR="001D32DD" w:rsidRDefault="001D32DD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e cognome</w:t>
            </w:r>
          </w:p>
        </w:tc>
        <w:tc>
          <w:tcPr>
            <w:tcW w:w="3670" w:type="dxa"/>
            <w:vAlign w:val="center"/>
          </w:tcPr>
          <w:p w14:paraId="510B9965" w14:textId="77777777" w:rsidR="001D32DD" w:rsidRDefault="001D32DD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Franco Cirillo</w:t>
            </w:r>
          </w:p>
        </w:tc>
      </w:tr>
      <w:tr w:rsidR="001D32DD" w14:paraId="00AF7DC5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4EC1E44" w14:textId="77777777" w:rsidR="001D32DD" w:rsidRPr="00B07ECE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1520320" w14:textId="77777777" w:rsidR="001D32DD" w:rsidRDefault="001D32DD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Indirizzo</w:t>
            </w:r>
          </w:p>
        </w:tc>
        <w:tc>
          <w:tcPr>
            <w:tcW w:w="3670" w:type="dxa"/>
            <w:vAlign w:val="center"/>
          </w:tcPr>
          <w:p w14:paraId="624EB62B" w14:textId="77777777" w:rsidR="001D32DD" w:rsidRDefault="001D32DD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Via Roma</w:t>
            </w:r>
          </w:p>
        </w:tc>
      </w:tr>
      <w:tr w:rsidR="001D32DD" w14:paraId="42B3AB3F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778A27D" w14:textId="77777777" w:rsidR="001D32DD" w:rsidRPr="00B07ECE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9FE90E5" w14:textId="77777777" w:rsidR="001D32DD" w:rsidRDefault="001D32DD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Telefono</w:t>
            </w:r>
          </w:p>
        </w:tc>
        <w:tc>
          <w:tcPr>
            <w:tcW w:w="3670" w:type="dxa"/>
            <w:vAlign w:val="center"/>
          </w:tcPr>
          <w:p w14:paraId="56096D51" w14:textId="77777777" w:rsidR="001D32DD" w:rsidRDefault="001D32DD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</w:t>
            </w:r>
          </w:p>
        </w:tc>
      </w:tr>
      <w:tr w:rsidR="001D32DD" w14:paraId="60D2FE89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1BD5C2B" w14:textId="77777777" w:rsidR="001D32DD" w:rsidRPr="00B07ECE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8858DA6" w14:textId="77777777" w:rsidR="001D32DD" w:rsidRDefault="001D32DD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169803B5" w14:textId="77777777" w:rsidR="001D32DD" w:rsidRDefault="001D32DD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Notebook Asus</w:t>
            </w:r>
          </w:p>
        </w:tc>
      </w:tr>
      <w:tr w:rsidR="001D32DD" w14:paraId="79E742DC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97BA810" w14:textId="77777777" w:rsidR="001D32DD" w:rsidRPr="00B07ECE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7EB1C92" w14:textId="77777777" w:rsidR="001D32DD" w:rsidRDefault="001D32DD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 prodotto</w:t>
            </w:r>
          </w:p>
        </w:tc>
        <w:tc>
          <w:tcPr>
            <w:tcW w:w="3670" w:type="dxa"/>
            <w:vAlign w:val="center"/>
          </w:tcPr>
          <w:p w14:paraId="51B3CDB4" w14:textId="77777777" w:rsidR="001D32DD" w:rsidRDefault="001D32DD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Computer</w:t>
            </w:r>
          </w:p>
        </w:tc>
      </w:tr>
      <w:tr w:rsidR="001D32DD" w14:paraId="147288A3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7FCF546" w14:textId="77777777" w:rsidR="001D32DD" w:rsidRPr="00B07ECE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E5A41F0" w14:textId="77777777" w:rsidR="001D32DD" w:rsidRDefault="001D32DD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7A08746" w14:textId="77777777" w:rsidR="001D32DD" w:rsidRDefault="001D32DD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1D32DD" w14:paraId="7C0F08F4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8F08087" w14:textId="77777777" w:rsidR="001D32DD" w:rsidRPr="00B07ECE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D7F6E13" w14:textId="77777777" w:rsidR="001D32DD" w:rsidRDefault="001D32DD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di serie</w:t>
            </w:r>
          </w:p>
        </w:tc>
        <w:tc>
          <w:tcPr>
            <w:tcW w:w="3670" w:type="dxa"/>
            <w:vAlign w:val="center"/>
          </w:tcPr>
          <w:p w14:paraId="6CAE76C3" w14:textId="77777777" w:rsidR="001D32DD" w:rsidRDefault="001D32DD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X1ay07</w:t>
            </w:r>
          </w:p>
        </w:tc>
      </w:tr>
      <w:tr w:rsidR="001D32DD" w14:paraId="7D401C66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7D76B0E" w14:textId="77777777" w:rsidR="001D32DD" w:rsidRPr="00B07ECE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E32E003" w14:textId="77777777" w:rsidR="001D32DD" w:rsidRDefault="001D32DD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Data scontrino</w:t>
            </w:r>
          </w:p>
        </w:tc>
        <w:tc>
          <w:tcPr>
            <w:tcW w:w="3670" w:type="dxa"/>
            <w:vAlign w:val="center"/>
          </w:tcPr>
          <w:p w14:paraId="10C8AA76" w14:textId="77777777" w:rsidR="001D32DD" w:rsidRDefault="001D32DD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12/12/2020</w:t>
            </w:r>
          </w:p>
        </w:tc>
      </w:tr>
      <w:tr w:rsidR="001D32DD" w14:paraId="68B8356D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F8E635A" w14:textId="77777777" w:rsidR="001D32DD" w:rsidRPr="00B07ECE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486358F" w14:textId="77777777" w:rsidR="001D32DD" w:rsidRDefault="001D32DD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Numero scontrino</w:t>
            </w:r>
          </w:p>
        </w:tc>
        <w:tc>
          <w:tcPr>
            <w:tcW w:w="3670" w:type="dxa"/>
            <w:vAlign w:val="center"/>
          </w:tcPr>
          <w:p w14:paraId="1BC17BD4" w14:textId="77777777" w:rsidR="001D32DD" w:rsidRDefault="001D32DD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</w:t>
            </w:r>
          </w:p>
        </w:tc>
      </w:tr>
      <w:tr w:rsidR="001D32DD" w14:paraId="062F9913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DE68663" w14:textId="77777777" w:rsidR="001D32DD" w:rsidRPr="00B07ECE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FBE8478" w14:textId="77777777" w:rsidR="001D32DD" w:rsidRDefault="001D32DD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fiscale</w:t>
            </w:r>
          </w:p>
        </w:tc>
        <w:tc>
          <w:tcPr>
            <w:tcW w:w="3670" w:type="dxa"/>
            <w:vAlign w:val="center"/>
          </w:tcPr>
          <w:p w14:paraId="1AECB6DA" w14:textId="4F77A41C" w:rsidR="001D32DD" w:rsidRDefault="001D32DD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CRLFNC00R00G000Y</w:t>
            </w:r>
          </w:p>
        </w:tc>
      </w:tr>
      <w:tr w:rsidR="001D32DD" w14:paraId="423FC7CF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B101324" w14:textId="77777777" w:rsidR="001D32DD" w:rsidRPr="00B07ECE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62BB307B" w14:textId="77777777" w:rsidR="001D32DD" w:rsidRPr="006E4CD5" w:rsidRDefault="001D32DD" w:rsidP="001D32DD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L’addetto assistenza clicca sul pulsante “Inoltra”</w:t>
            </w:r>
          </w:p>
        </w:tc>
      </w:tr>
      <w:tr w:rsidR="001D32DD" w14:paraId="68D66F94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3E123F9" w14:textId="77777777" w:rsidR="001D32DD" w:rsidRPr="00B07ECE" w:rsidRDefault="001D32DD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0F2DBDC9" w14:textId="77777777" w:rsidR="001D32DD" w:rsidRDefault="001D32DD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crea il ticket correttamente</w:t>
            </w:r>
          </w:p>
        </w:tc>
      </w:tr>
    </w:tbl>
    <w:p w14:paraId="4FAB42DF" w14:textId="77777777" w:rsidR="001D32DD" w:rsidRPr="00665AB4" w:rsidRDefault="001D32DD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2603E59" w14:textId="3C3D17FD" w:rsidR="00D5766C" w:rsidRDefault="00665AB4" w:rsidP="00B5730D">
      <w:pPr>
        <w:pStyle w:val="Titolo2"/>
        <w:rPr>
          <w:lang w:eastAsia="en-US"/>
        </w:rPr>
      </w:pPr>
      <w:bookmarkStart w:id="14" w:name="_Toc61859766"/>
      <w:r w:rsidRPr="00665AB4">
        <w:rPr>
          <w:lang w:eastAsia="en-US"/>
        </w:rPr>
        <w:t xml:space="preserve">2.2 </w:t>
      </w:r>
      <w:r w:rsidR="00A645E3">
        <w:rPr>
          <w:lang w:eastAsia="en-US"/>
        </w:rPr>
        <w:t>Inventario</w:t>
      </w:r>
      <w:bookmarkEnd w:id="14"/>
      <w:r w:rsidRPr="00665AB4">
        <w:rPr>
          <w:lang w:eastAsia="en-US"/>
        </w:rPr>
        <w:t xml:space="preserve"> </w:t>
      </w:r>
    </w:p>
    <w:p w14:paraId="0ECE1742" w14:textId="4AC1E491" w:rsidR="00B5730D" w:rsidRPr="00B5730D" w:rsidRDefault="00B5730D" w:rsidP="00B5730D">
      <w:pPr>
        <w:pStyle w:val="Titolo3"/>
      </w:pPr>
      <w:bookmarkStart w:id="15" w:name="_Hlk62117953"/>
      <w:r w:rsidRPr="00B5730D">
        <w:t>2.</w:t>
      </w:r>
      <w:r w:rsidR="0016468E">
        <w:t>2</w:t>
      </w:r>
      <w:r w:rsidRPr="00B5730D">
        <w:t>.1 TC_I_1:Crea nuovo p</w:t>
      </w:r>
      <w:r>
        <w:t>rodotto</w:t>
      </w:r>
    </w:p>
    <w:bookmarkEnd w:id="15"/>
    <w:p w14:paraId="4E0E4DC3" w14:textId="77777777" w:rsidR="00B5730D" w:rsidRPr="00B5730D" w:rsidRDefault="00B5730D" w:rsidP="00B5730D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DF5010" w14:paraId="07D670D3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02A18EA" w14:textId="77777777" w:rsidR="00DF5010" w:rsidRPr="00F93680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7A0AB533" w14:textId="67BB3DA5" w:rsidR="00DF5010" w:rsidRPr="00B07ECE" w:rsidRDefault="00DF5010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 w:rsidR="001D3AE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DF5010" w14:paraId="705D182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8B2F58A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14829364" w14:textId="221F888E" w:rsidR="00DF5010" w:rsidRDefault="003C6B51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magazziniere</w:t>
            </w:r>
            <w:r w:rsidR="00DF5010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si trova nella sezione per la compilazione del </w:t>
            </w:r>
            <w:proofErr w:type="spellStart"/>
            <w:r w:rsidR="00DF5010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 w:rsidR="00DF5010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l’inserimento di un nuovo 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</w:t>
            </w:r>
          </w:p>
        </w:tc>
      </w:tr>
      <w:tr w:rsidR="00DF5010" w14:paraId="70F74145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E746C2E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366FCA7" w14:textId="4BA5D16D" w:rsidR="00DF5010" w:rsidRPr="006E4CD5" w:rsidRDefault="00B5730D" w:rsidP="00C63BDE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</w:t>
            </w:r>
            <w:r w:rsidR="00DF5010">
              <w:rPr>
                <w:rFonts w:ascii="Garamond" w:eastAsia="Calibri" w:hAnsi="Garamond" w:cs="Times New Roman"/>
                <w:sz w:val="24"/>
              </w:rPr>
              <w:t xml:space="preserve"> inserisce i dati richiesti</w:t>
            </w:r>
          </w:p>
        </w:tc>
      </w:tr>
      <w:tr w:rsidR="00DF5010" w14:paraId="65FD30CF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88FF385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57E0E1C" w14:textId="77777777" w:rsidR="00DF5010" w:rsidRPr="00A64ED0" w:rsidRDefault="00DF501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6FF00503" w14:textId="77777777" w:rsidR="00DF5010" w:rsidRPr="00A64ED0" w:rsidRDefault="00DF501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DF5010" w14:paraId="4964D131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46649E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8EDF0F" w14:textId="64B4E4B9" w:rsidR="00DF5010" w:rsidRDefault="00DF5010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Nome </w:t>
            </w:r>
            <w:r w:rsidR="00B5730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</w:t>
            </w:r>
          </w:p>
        </w:tc>
        <w:tc>
          <w:tcPr>
            <w:tcW w:w="3670" w:type="dxa"/>
            <w:vAlign w:val="center"/>
          </w:tcPr>
          <w:p w14:paraId="14101E3D" w14:textId="374F0419" w:rsidR="00DF5010" w:rsidRDefault="00CB7BC3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</w:t>
            </w:r>
          </w:p>
        </w:tc>
      </w:tr>
      <w:tr w:rsidR="00526EE0" w14:paraId="594E3873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65F3259" w14:textId="77777777" w:rsidR="00526EE0" w:rsidRPr="00B07ECE" w:rsidRDefault="00526EE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D1B35D4" w14:textId="3D4B6AE8" w:rsidR="00526EE0" w:rsidRDefault="00526EE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77ECFA60" w14:textId="77777777" w:rsidR="00526EE0" w:rsidRDefault="00526EE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23BB4928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BBA2622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F55BE51" w14:textId="1C4A1E39" w:rsidR="00DF5010" w:rsidRDefault="00DF5010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Codice </w:t>
            </w:r>
            <w:r w:rsidR="00B5730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</w:t>
            </w:r>
          </w:p>
        </w:tc>
        <w:tc>
          <w:tcPr>
            <w:tcW w:w="3670" w:type="dxa"/>
            <w:vAlign w:val="center"/>
          </w:tcPr>
          <w:p w14:paraId="47730CB5" w14:textId="77777777" w:rsidR="00DF5010" w:rsidRDefault="00DF5010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19B68BF8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A982AEA" w14:textId="77777777" w:rsidR="00526EE0" w:rsidRPr="00B07ECE" w:rsidRDefault="00526EE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AB3419B" w14:textId="7A7AC1E5" w:rsidR="00526EE0" w:rsidRDefault="00526EE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69E88EAE" w14:textId="77777777" w:rsidR="00526EE0" w:rsidRDefault="00526EE0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1E69B08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2F24F5B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4DB4F5F" w14:textId="7789CC08" w:rsidR="00DF5010" w:rsidRDefault="00B5730D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6C80A5E8" w14:textId="77777777" w:rsidR="00DF5010" w:rsidRDefault="00DF5010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DF5010" w14:paraId="26A55662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EEEA5B4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3457C821" w14:textId="29F5BBDD" w:rsidR="00DF5010" w:rsidRPr="006E4CD5" w:rsidRDefault="00B5730D" w:rsidP="00C63BDE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</w:t>
            </w:r>
            <w:r w:rsidR="00DF5010">
              <w:rPr>
                <w:rFonts w:ascii="Garamond" w:eastAsia="Calibri" w:hAnsi="Garamond" w:cs="Times New Roman"/>
                <w:sz w:val="24"/>
              </w:rPr>
              <w:t xml:space="preserve"> clicca sul pulsante “</w:t>
            </w:r>
            <w:r>
              <w:rPr>
                <w:rFonts w:ascii="Garamond" w:eastAsia="Calibri" w:hAnsi="Garamond" w:cs="Times New Roman"/>
                <w:sz w:val="24"/>
              </w:rPr>
              <w:t>Conferma</w:t>
            </w:r>
            <w:r w:rsidR="00DF5010"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DF5010" w14:paraId="317AFF0E" w14:textId="77777777" w:rsidTr="00991BCD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FEFB084" w14:textId="77777777" w:rsidR="00DF5010" w:rsidRPr="00B07ECE" w:rsidRDefault="00DF5010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4A91BB6A" w14:textId="7774A965" w:rsidR="00350548" w:rsidRPr="001D3AEE" w:rsidRDefault="00350548" w:rsidP="0035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nome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953734D" w14:textId="53CFA055" w:rsidR="00DF5010" w:rsidRDefault="00350548" w:rsidP="0035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66A41DE" w14:textId="12A7BE2C" w:rsidR="00665AB4" w:rsidRDefault="00665AB4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8376012" w14:textId="56A287EC" w:rsidR="00CB7BC3" w:rsidRDefault="00CB7BC3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03EAC760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F378EB9" w14:textId="77777777" w:rsidR="00526EE0" w:rsidRPr="00F93680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16B13FF" w14:textId="1A9F87AB" w:rsidR="00526EE0" w:rsidRPr="00B07ECE" w:rsidRDefault="00526EE0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_2</w:t>
            </w:r>
          </w:p>
        </w:tc>
      </w:tr>
      <w:tr w:rsidR="00526EE0" w14:paraId="69014CFC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0EF6805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5B766B5A" w14:textId="77777777" w:rsidR="00526EE0" w:rsidRDefault="00526EE0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magazziniere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l’inserimento di un nuovo prodotto</w:t>
            </w:r>
          </w:p>
        </w:tc>
      </w:tr>
      <w:tr w:rsidR="00526EE0" w14:paraId="693F5EE4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71F351F6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E9C3238" w14:textId="77777777" w:rsidR="00526EE0" w:rsidRPr="006E4CD5" w:rsidRDefault="00526EE0" w:rsidP="00526EE0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5F7AF450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F2834C8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47DC257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6795235F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3B2AA30E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AFB841F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E0851AE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503277CC" w14:textId="4EDA731B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5E8980C4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BE10AC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F92865B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23390BE1" w14:textId="75246D34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</w:p>
        </w:tc>
      </w:tr>
      <w:tr w:rsidR="00526EE0" w14:paraId="6DBD60BE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C1DCAB9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DF70E25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9E693B6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160F0188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53538A3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5CA7000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32377EFA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69368F9D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8BA8789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6EE7767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05675BBA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0766B408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3057D8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2A6E331" w14:textId="77777777" w:rsidR="00526EE0" w:rsidRPr="006E4CD5" w:rsidRDefault="00526EE0" w:rsidP="00526EE0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324A28F4" w14:textId="77777777" w:rsidTr="00F5381B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A1559AC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01DC8E3" w14:textId="4CCEA82A" w:rsidR="00526EE0" w:rsidRPr="001D3AEE" w:rsidRDefault="00526EE0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quantità positiva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41B0AF84" w14:textId="77777777" w:rsidR="00526EE0" w:rsidRDefault="00526EE0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34455994" w14:textId="6EF302A3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7BB92039" w14:textId="08161209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3A06179E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A72CEFD" w14:textId="77777777" w:rsidR="00526EE0" w:rsidRPr="00F93680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17B80B9" w14:textId="7C50E3AF" w:rsidR="00526EE0" w:rsidRPr="00B07ECE" w:rsidRDefault="00526EE0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_3</w:t>
            </w:r>
          </w:p>
        </w:tc>
      </w:tr>
      <w:tr w:rsidR="00526EE0" w14:paraId="43401734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6C4DD25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196498A1" w14:textId="77777777" w:rsidR="00526EE0" w:rsidRDefault="00526EE0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magazziniere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l’inserimento di un nuovo prodotto</w:t>
            </w:r>
          </w:p>
        </w:tc>
      </w:tr>
      <w:tr w:rsidR="00526EE0" w14:paraId="0F126DD8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CC70102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497E5868" w14:textId="77777777" w:rsidR="00526EE0" w:rsidRPr="006E4CD5" w:rsidRDefault="00526EE0" w:rsidP="00526EE0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2791B436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10CA5B3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D3DA0A3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0487A88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275EC04A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BBB3863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86EED5A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52948929" w14:textId="31FC513E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2A0EEC15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9039AEA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A5B0084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302F8505" w14:textId="2F416729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</w:p>
        </w:tc>
      </w:tr>
      <w:tr w:rsidR="00526EE0" w14:paraId="5DDB75DD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9839E40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95AAEB3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6ED04BC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32B7263E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74589C2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1C2B596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35BD1ABA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6A9BF1F5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742D5BE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A0E9CDD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3DA47EA9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53A28853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B9E38AA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FF0CAD7" w14:textId="77777777" w:rsidR="00526EE0" w:rsidRPr="006E4CD5" w:rsidRDefault="00526EE0" w:rsidP="00526EE0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7A0C79D6" w14:textId="77777777" w:rsidTr="00F5381B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D54B97D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565CA203" w14:textId="637FD102" w:rsidR="00526EE0" w:rsidRPr="001D3AEE" w:rsidRDefault="00526EE0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quantità positiva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AC0305F" w14:textId="77777777" w:rsidR="00526EE0" w:rsidRDefault="00526EE0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51BEA954" w14:textId="556285A1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FAD585D" w14:textId="7823D0AF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3EFC4562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B83D799" w14:textId="77777777" w:rsidR="00526EE0" w:rsidRPr="00F93680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BF2DC5A" w14:textId="1D05F1AD" w:rsidR="00526EE0" w:rsidRPr="00B07ECE" w:rsidRDefault="00526EE0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_4</w:t>
            </w:r>
          </w:p>
        </w:tc>
      </w:tr>
      <w:tr w:rsidR="00526EE0" w14:paraId="6554780E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EFE8E86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36AEA749" w14:textId="77777777" w:rsidR="00526EE0" w:rsidRDefault="00526EE0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magazziniere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l’inserimento di un nuovo prodotto</w:t>
            </w:r>
          </w:p>
        </w:tc>
      </w:tr>
      <w:tr w:rsidR="00526EE0" w14:paraId="4E12ADC5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748E976F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D54822D" w14:textId="77777777" w:rsidR="00526EE0" w:rsidRPr="006E4CD5" w:rsidRDefault="00526EE0" w:rsidP="00526EE0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38EA5AB4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A14BF6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FEBFDB2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B7093FE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18CEE19C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1A686A8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C8897A6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5F2E931E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526025C9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3B1CCE0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70D97D9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0F873DF2" w14:textId="7B81E12B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09938EE9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D9664B0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DA19785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B3E8C27" w14:textId="1031C896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123456</w:t>
            </w:r>
          </w:p>
        </w:tc>
      </w:tr>
      <w:tr w:rsidR="00526EE0" w14:paraId="10BB04B5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CDE32D8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3517D21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183A5426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03BF8368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1B0517E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4334264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0D86B44C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6A4C9989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520DE4F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38FD5903" w14:textId="77777777" w:rsidR="00526EE0" w:rsidRPr="006E4CD5" w:rsidRDefault="00526EE0" w:rsidP="00526EE0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5C6D0AAC" w14:textId="77777777" w:rsidTr="00F5381B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7AB079F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175012FD" w14:textId="0DD32AB6" w:rsidR="00526EE0" w:rsidRPr="001D3AEE" w:rsidRDefault="00526EE0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codice prodotto valido (13 cifre)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75F53E89" w14:textId="77777777" w:rsidR="00526EE0" w:rsidRDefault="00526EE0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109AECE" w14:textId="78E9059C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E892643" w14:textId="0E8DA418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5357FEC0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A3DA58C" w14:textId="77777777" w:rsidR="00526EE0" w:rsidRPr="00F93680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6A04C074" w14:textId="233C51C0" w:rsidR="00526EE0" w:rsidRPr="00B07ECE" w:rsidRDefault="00526EE0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_5</w:t>
            </w:r>
          </w:p>
        </w:tc>
      </w:tr>
      <w:tr w:rsidR="00526EE0" w14:paraId="21A9D728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1D4F911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126401E8" w14:textId="77777777" w:rsidR="00526EE0" w:rsidRDefault="00526EE0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magazziniere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l’inserimento di un nuovo prodotto</w:t>
            </w:r>
          </w:p>
        </w:tc>
      </w:tr>
      <w:tr w:rsidR="00526EE0" w14:paraId="0A25F9E2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BAFE403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5CB0FB1" w14:textId="77777777" w:rsidR="00526EE0" w:rsidRPr="006E4CD5" w:rsidRDefault="00526EE0" w:rsidP="00526EE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5A81DC99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DEFFAE3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A78C19D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5A87448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488029C3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2F8CFE5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E4C56C3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31A95720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04FFA7CA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7CEEE16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890B06F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41CD88A3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4A4F4056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D4AA4D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F963579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08E3334" w14:textId="75033622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0123456789aaa</w:t>
            </w:r>
          </w:p>
        </w:tc>
      </w:tr>
      <w:tr w:rsidR="00526EE0" w14:paraId="213699D8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D63F30A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E6FB1A1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7DFE5603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022187D8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6B8A48C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48D67BA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2FD10E62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4CA207F0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B650C75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4E9BDE0A" w14:textId="77777777" w:rsidR="00526EE0" w:rsidRPr="006E4CD5" w:rsidRDefault="00526EE0" w:rsidP="00526EE0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4F045FEC" w14:textId="77777777" w:rsidTr="00F5381B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F176803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FFE3586" w14:textId="014CE6CA" w:rsidR="00526EE0" w:rsidRPr="001D3AEE" w:rsidRDefault="00526EE0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codice prodotto valido (13 cifre)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6582807" w14:textId="77777777" w:rsidR="00526EE0" w:rsidRDefault="00526EE0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6ADCF8B2" w14:textId="3CCD1A9A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3826050" w14:textId="5BB592C9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19D0126F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84F53F2" w14:textId="77777777" w:rsidR="00526EE0" w:rsidRPr="00F93680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76544460" w14:textId="49D8C40E" w:rsidR="00526EE0" w:rsidRPr="00B07ECE" w:rsidRDefault="00526EE0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_6</w:t>
            </w:r>
          </w:p>
        </w:tc>
      </w:tr>
      <w:tr w:rsidR="00526EE0" w14:paraId="008C4C50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E5FF407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2221AA3B" w14:textId="77777777" w:rsidR="00526EE0" w:rsidRDefault="00526EE0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magazziniere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l’inserimento di un nuovo prodotto</w:t>
            </w:r>
          </w:p>
        </w:tc>
      </w:tr>
      <w:tr w:rsidR="00526EE0" w14:paraId="2AA94E08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2158595A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568A5B1" w14:textId="77777777" w:rsidR="00526EE0" w:rsidRPr="006E4CD5" w:rsidRDefault="00526EE0" w:rsidP="00526EE0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55FBF72C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C235915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31D3BBE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389BBF2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57EA14FE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E463F08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7ECECE6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474908F9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11E81C08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A343AA0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B9EA9C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076A3E63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352CB6F2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0881E00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F3973A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2BFD72E0" w14:textId="4488C4FA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526EE0" w14:paraId="0843A088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F7324E7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F5B743B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0286CBC3" w14:textId="4DF978AC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</w:p>
        </w:tc>
      </w:tr>
      <w:tr w:rsidR="00526EE0" w14:paraId="3A5028E0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57226BA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7446336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059EDB4F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5C721406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03CD9ED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9813244" w14:textId="77777777" w:rsidR="00526EE0" w:rsidRPr="006E4CD5" w:rsidRDefault="00526EE0" w:rsidP="00526EE0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2EE80309" w14:textId="77777777" w:rsidTr="00F5381B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F77024C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39FE877" w14:textId="6CD953CD" w:rsidR="00526EE0" w:rsidRPr="001D3AEE" w:rsidRDefault="00526EE0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prezzo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8A5E251" w14:textId="77777777" w:rsidR="00526EE0" w:rsidRDefault="00526EE0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5FCD0BEC" w14:textId="71D61F2E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E7729C9" w14:textId="7C8AEA71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2C93FCF4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601A863" w14:textId="77777777" w:rsidR="00526EE0" w:rsidRPr="00F93680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8A5D2C8" w14:textId="045800DC" w:rsidR="00526EE0" w:rsidRPr="00B07ECE" w:rsidRDefault="00526EE0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_7</w:t>
            </w:r>
          </w:p>
        </w:tc>
      </w:tr>
      <w:tr w:rsidR="00526EE0" w14:paraId="6F821CB7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45BDC41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131D8B9F" w14:textId="77777777" w:rsidR="00526EE0" w:rsidRDefault="00526EE0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magazziniere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l’inserimento di un nuovo prodotto</w:t>
            </w:r>
          </w:p>
        </w:tc>
      </w:tr>
      <w:tr w:rsidR="00526EE0" w14:paraId="7651BF6F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D947D08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48D931D" w14:textId="77777777" w:rsidR="00526EE0" w:rsidRPr="006E4CD5" w:rsidRDefault="00526EE0" w:rsidP="00526EE0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02663F9F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92A07ED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1C7ED9A7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970AB3E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45142079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7A35EED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17D6B5D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038CA149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7803F44C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02E8937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452D2DC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786FE728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78EDCE19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ABFF0BC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0833024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3DAB8BD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526EE0" w14:paraId="2252B54F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6089210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1D848C1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016BDEE5" w14:textId="2044BB39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</w:p>
        </w:tc>
      </w:tr>
      <w:tr w:rsidR="00526EE0" w14:paraId="67CDD5DA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A02616E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860941D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1C1EE1EC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526EE0" w14:paraId="75366756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91F219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001841F" w14:textId="77777777" w:rsidR="00526EE0" w:rsidRPr="006E4CD5" w:rsidRDefault="00526EE0" w:rsidP="00526EE0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77FA11E1" w14:textId="77777777" w:rsidTr="00F5381B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327326C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51C62D87" w14:textId="5AFDA1D7" w:rsidR="00526EE0" w:rsidRPr="001D3AEE" w:rsidRDefault="00526EE0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 prezzo valido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ACD7B25" w14:textId="77777777" w:rsidR="00526EE0" w:rsidRDefault="00526EE0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7850FCDD" w14:textId="07CF4C48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6AE2014" w14:textId="51116267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37D321F0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FC33D34" w14:textId="77777777" w:rsidR="00526EE0" w:rsidRPr="00F93680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00FC3B1" w14:textId="74F8CA8B" w:rsidR="00526EE0" w:rsidRPr="00B07ECE" w:rsidRDefault="00526EE0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_8</w:t>
            </w:r>
          </w:p>
        </w:tc>
      </w:tr>
      <w:tr w:rsidR="00526EE0" w14:paraId="6DB0C5EB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9C9B65A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0A655D16" w14:textId="77777777" w:rsidR="00526EE0" w:rsidRDefault="00526EE0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magazziniere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l’inserimento di un nuovo prodotto</w:t>
            </w:r>
          </w:p>
        </w:tc>
      </w:tr>
      <w:tr w:rsidR="00526EE0" w14:paraId="02043F0E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1A5B9AA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3DD07ACF" w14:textId="77777777" w:rsidR="00526EE0" w:rsidRPr="006E4CD5" w:rsidRDefault="00526EE0" w:rsidP="00526EE0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66AE0808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7F3A61E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5938C948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728EADCA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6C05077F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76F93E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8448D4D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18ED8B48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16AC2381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7FD71C6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1027C4A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0767080A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599CEDE2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4DAC45B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7ABD59D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62EB9DB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526EE0" w14:paraId="608ADA56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45EE372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7487F47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3347B22B" w14:textId="68E7D7C1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30</w:t>
            </w:r>
          </w:p>
        </w:tc>
      </w:tr>
      <w:tr w:rsidR="00526EE0" w14:paraId="74D8A274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E6F05B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B9FA81A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7700CD80" w14:textId="214CE4DA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X</w:t>
            </w:r>
          </w:p>
        </w:tc>
      </w:tr>
      <w:tr w:rsidR="00526EE0" w14:paraId="12347DB0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5DD3F31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03CE08CE" w14:textId="77777777" w:rsidR="00526EE0" w:rsidRPr="006E4CD5" w:rsidRDefault="00526EE0" w:rsidP="00526EE0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36A84C9E" w14:textId="77777777" w:rsidTr="00F5381B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2C67AEB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136642C5" w14:textId="3D903A14" w:rsidR="00526EE0" w:rsidRPr="001D3AEE" w:rsidRDefault="00526EE0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8359B3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 una tipologia valida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551C384A" w14:textId="77777777" w:rsidR="00526EE0" w:rsidRDefault="00526EE0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2F8D9AB" w14:textId="1DF43B97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3D9ED2C4" w14:textId="11088AEA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526EE0" w14:paraId="1BD90D6D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558FE08" w14:textId="77777777" w:rsidR="00526EE0" w:rsidRPr="00F93680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3216481B" w14:textId="15F01454" w:rsidR="00526EE0" w:rsidRPr="00B07ECE" w:rsidRDefault="00526EE0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BC7784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9</w:t>
            </w:r>
          </w:p>
        </w:tc>
      </w:tr>
      <w:tr w:rsidR="00526EE0" w14:paraId="72013F62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0E4CB5D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145A948A" w14:textId="77777777" w:rsidR="00526EE0" w:rsidRDefault="00526EE0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magazziniere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l’inserimento di un nuovo prodotto</w:t>
            </w:r>
          </w:p>
        </w:tc>
      </w:tr>
      <w:tr w:rsidR="00526EE0" w14:paraId="33BA5D24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4E976DB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B818AE5" w14:textId="77777777" w:rsidR="00526EE0" w:rsidRPr="006E4CD5" w:rsidRDefault="00526EE0" w:rsidP="00526EE0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526EE0" w14:paraId="4D18EAF8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F9401ED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C1A9E64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643B2C21" w14:textId="77777777" w:rsidR="00526EE0" w:rsidRPr="00A64ED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526EE0" w14:paraId="73204EE8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FFB0508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BFCF50C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Nome prodotto</w:t>
            </w:r>
          </w:p>
        </w:tc>
        <w:tc>
          <w:tcPr>
            <w:tcW w:w="3670" w:type="dxa"/>
            <w:vAlign w:val="center"/>
          </w:tcPr>
          <w:p w14:paraId="6251B1D6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Orata</w:t>
            </w:r>
          </w:p>
        </w:tc>
      </w:tr>
      <w:tr w:rsidR="00526EE0" w14:paraId="20C1274F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9801743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2093E49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37A71AEF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526EE0" w14:paraId="0C80C024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0DBC12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02F4C520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33B1427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0123456789000</w:t>
            </w:r>
          </w:p>
        </w:tc>
      </w:tr>
      <w:tr w:rsidR="00526EE0" w14:paraId="1F4E29EA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257D062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DE2115E" w14:textId="77777777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Prezzo</w:t>
            </w:r>
          </w:p>
        </w:tc>
        <w:tc>
          <w:tcPr>
            <w:tcW w:w="3670" w:type="dxa"/>
            <w:vAlign w:val="center"/>
          </w:tcPr>
          <w:p w14:paraId="24C11BA4" w14:textId="1A396096" w:rsidR="00526EE0" w:rsidRDefault="00526EE0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30</w:t>
            </w:r>
          </w:p>
        </w:tc>
      </w:tr>
      <w:tr w:rsidR="00526EE0" w14:paraId="0F32E2FD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4AAA67D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1C1D0E4" w14:textId="77777777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Tipologia</w:t>
            </w:r>
          </w:p>
        </w:tc>
        <w:tc>
          <w:tcPr>
            <w:tcW w:w="3670" w:type="dxa"/>
            <w:vAlign w:val="center"/>
          </w:tcPr>
          <w:p w14:paraId="33779F9C" w14:textId="2FFF3DD9" w:rsidR="00526EE0" w:rsidRDefault="00526EE0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Pesce</w:t>
            </w:r>
          </w:p>
        </w:tc>
      </w:tr>
      <w:tr w:rsidR="00526EE0" w14:paraId="7FAC9F60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E3ACA0B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065E270" w14:textId="77777777" w:rsidR="00526EE0" w:rsidRPr="006E4CD5" w:rsidRDefault="00526EE0" w:rsidP="00526EE0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“Conferma”</w:t>
            </w:r>
          </w:p>
        </w:tc>
      </w:tr>
      <w:tr w:rsidR="00526EE0" w14:paraId="3473B144" w14:textId="77777777" w:rsidTr="00F5381B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C6B2B06" w14:textId="77777777" w:rsidR="00526EE0" w:rsidRPr="00B07ECE" w:rsidRDefault="00526EE0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C28633A" w14:textId="2162FD1F" w:rsidR="00526EE0" w:rsidRDefault="00BC7784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inserisce correttamente il nuovo prodotto</w:t>
            </w:r>
          </w:p>
        </w:tc>
      </w:tr>
    </w:tbl>
    <w:p w14:paraId="0FC5E118" w14:textId="58B6B83F" w:rsidR="00526EE0" w:rsidRDefault="00526EE0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BB6DEB9" w14:textId="17006EE0" w:rsidR="00193F13" w:rsidRPr="00B5730D" w:rsidRDefault="00193F13" w:rsidP="00193F13">
      <w:pPr>
        <w:pStyle w:val="Titolo3"/>
      </w:pPr>
      <w:r w:rsidRPr="00B5730D">
        <w:t>2.</w:t>
      </w:r>
      <w:r>
        <w:t>2</w:t>
      </w:r>
      <w:r w:rsidRPr="00B5730D">
        <w:t>.1 TC_I_</w:t>
      </w:r>
      <w:r>
        <w:t>2</w:t>
      </w:r>
      <w:r w:rsidRPr="00B5730D">
        <w:t>:</w:t>
      </w:r>
      <w:r>
        <w:t>Aggiorna quantità prodotto</w:t>
      </w:r>
    </w:p>
    <w:p w14:paraId="618B3D9D" w14:textId="77777777" w:rsidR="00193F13" w:rsidRPr="00B5730D" w:rsidRDefault="00193F13" w:rsidP="00193F13"/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193F13" w14:paraId="6089D534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5C7AB25" w14:textId="77777777" w:rsidR="00193F13" w:rsidRPr="00F93680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7FD6EA0" w14:textId="4C7DE4E9" w:rsidR="00193F13" w:rsidRPr="00B07ECE" w:rsidRDefault="00193F13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2_1</w:t>
            </w:r>
          </w:p>
        </w:tc>
      </w:tr>
      <w:tr w:rsidR="00193F13" w14:paraId="57F323D7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2C50701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7BAA8667" w14:textId="1FE1EDBE" w:rsidR="00193F13" w:rsidRDefault="00193F13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magazziniere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l’</w:t>
            </w:r>
            <w:r w:rsidR="00F5381B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aggiornamento della quantità di un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prodotto</w:t>
            </w:r>
          </w:p>
        </w:tc>
      </w:tr>
      <w:tr w:rsidR="00193F13" w14:paraId="4968DC51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25B2C3DA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56104661" w14:textId="77777777" w:rsidR="00193F13" w:rsidRPr="006E4CD5" w:rsidRDefault="00193F13" w:rsidP="00193F13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193F13" w14:paraId="29C43D61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6D8EA8A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5AAA852D" w14:textId="77777777" w:rsidR="00193F13" w:rsidRPr="00A64ED0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5AC3EF68" w14:textId="77777777" w:rsidR="00193F13" w:rsidRPr="00A64ED0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193F13" w14:paraId="7D21B6AA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4161AD5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F100EE8" w14:textId="6033EB06" w:rsidR="00193F13" w:rsidRDefault="00F5381B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0618B699" w14:textId="595825A3" w:rsidR="00193F13" w:rsidRDefault="00F5381B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33</w:t>
            </w:r>
          </w:p>
        </w:tc>
      </w:tr>
      <w:tr w:rsidR="00193F13" w14:paraId="244EED66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169829C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7C44F0D" w14:textId="42CC3486" w:rsidR="00193F13" w:rsidRDefault="00F5381B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611957EC" w14:textId="77777777" w:rsidR="00193F13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193F13" w14:paraId="09329293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3359CED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AD219C0" w14:textId="0BC4E98A" w:rsidR="00193F13" w:rsidRPr="006E4CD5" w:rsidRDefault="00193F13" w:rsidP="00193F13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</w:t>
            </w:r>
            <w:r w:rsidR="00F5381B">
              <w:rPr>
                <w:rFonts w:ascii="Garamond" w:eastAsia="Calibri" w:hAnsi="Garamond" w:cs="Times New Roman"/>
                <w:sz w:val="24"/>
              </w:rPr>
              <w:t>Inserisci prodotto</w:t>
            </w:r>
            <w:r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193F13" w14:paraId="4E876D52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42DD13D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1CC10813" w14:textId="71A458C2" w:rsidR="00193F13" w:rsidRPr="001D3AEE" w:rsidRDefault="00193F13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F5381B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Inserisci codice prodotto valido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345F7E92" w14:textId="77777777" w:rsidR="00193F13" w:rsidRDefault="00193F13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3C79CB2A" w14:textId="77777777" w:rsidR="00193F13" w:rsidRDefault="00193F13" w:rsidP="00193F1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773E513" w14:textId="77777777" w:rsidR="00193F13" w:rsidRDefault="00193F13" w:rsidP="00193F1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193F13" w14:paraId="7D1F4AB9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427C313" w14:textId="77777777" w:rsidR="00193F13" w:rsidRPr="00F93680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24737A15" w14:textId="2D1CD179" w:rsidR="00193F13" w:rsidRPr="00B07ECE" w:rsidRDefault="00193F13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2_2</w:t>
            </w:r>
          </w:p>
        </w:tc>
      </w:tr>
      <w:tr w:rsidR="00193F13" w14:paraId="5C8360B2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48285E8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0E57E1F0" w14:textId="4377F596" w:rsidR="00193F13" w:rsidRDefault="00F5381B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magazziniere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l’aggiornamento della quantità di un prodotto</w:t>
            </w:r>
          </w:p>
        </w:tc>
      </w:tr>
      <w:tr w:rsidR="00193F13" w14:paraId="041FEF11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7216275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16CAFB86" w14:textId="77777777" w:rsidR="00193F13" w:rsidRPr="006E4CD5" w:rsidRDefault="00193F13" w:rsidP="00193F13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193F13" w14:paraId="48035281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823192B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55897716" w14:textId="77777777" w:rsidR="00193F13" w:rsidRPr="00A64ED0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15AA797C" w14:textId="77777777" w:rsidR="00193F13" w:rsidRPr="00A64ED0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193F13" w14:paraId="13BE90BF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0777FDC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37115BB" w14:textId="0533F854" w:rsidR="00193F13" w:rsidRDefault="00F5381B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145B75B0" w14:textId="5C17631C" w:rsidR="00193F13" w:rsidRDefault="00193F13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  <w:r w:rsidR="00F5381B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aaaaaaaaaaaa</w:t>
            </w:r>
            <w:proofErr w:type="spellEnd"/>
          </w:p>
        </w:tc>
      </w:tr>
      <w:tr w:rsidR="00193F13" w14:paraId="5A18E628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0C39E85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BA51175" w14:textId="35CA55EE" w:rsidR="00193F13" w:rsidRDefault="00F5381B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469B97BC" w14:textId="77777777" w:rsidR="00193F13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193F13" w14:paraId="75E60179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53771ED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6B1A957E" w14:textId="7B6986D1" w:rsidR="00193F13" w:rsidRPr="006E4CD5" w:rsidRDefault="00193F13" w:rsidP="00193F13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</w:t>
            </w:r>
            <w:r w:rsidR="00F5381B">
              <w:rPr>
                <w:rFonts w:ascii="Garamond" w:eastAsia="Calibri" w:hAnsi="Garamond" w:cs="Times New Roman"/>
                <w:sz w:val="24"/>
              </w:rPr>
              <w:t>Inserisci prodotto</w:t>
            </w:r>
            <w:r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193F13" w14:paraId="25913984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3D38528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0B8C7640" w14:textId="77777777" w:rsidR="00F5381B" w:rsidRPr="001D3AEE" w:rsidRDefault="00F5381B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Inserisci codice prodotto valido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2E5FA031" w14:textId="26A136BD" w:rsidR="00193F13" w:rsidRDefault="00F5381B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4F583BE4" w14:textId="77777777" w:rsidR="00193F13" w:rsidRDefault="00193F13" w:rsidP="00193F1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06FE89DA" w14:textId="77777777" w:rsidR="00193F13" w:rsidRDefault="00193F13" w:rsidP="00193F1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193F13" w14:paraId="6DB0D208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DFB1283" w14:textId="77777777" w:rsidR="00193F13" w:rsidRPr="00F93680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54020CC5" w14:textId="2D1AA89F" w:rsidR="00193F13" w:rsidRPr="00B07ECE" w:rsidRDefault="00193F13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2_3</w:t>
            </w:r>
          </w:p>
        </w:tc>
      </w:tr>
      <w:tr w:rsidR="00193F13" w14:paraId="47C8C1DE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3766F66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619C6482" w14:textId="0607B797" w:rsidR="00193F13" w:rsidRDefault="00F5381B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magazziniere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l’aggiornamento della quantità di un prodotto</w:t>
            </w:r>
          </w:p>
        </w:tc>
      </w:tr>
      <w:tr w:rsidR="00193F13" w14:paraId="69DC840C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7BC2380A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64ECC207" w14:textId="77777777" w:rsidR="00193F13" w:rsidRPr="006E4CD5" w:rsidRDefault="00193F13" w:rsidP="00193F13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193F13" w14:paraId="7856E058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BC2A3B7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50F77C7" w14:textId="77777777" w:rsidR="00193F13" w:rsidRPr="00A64ED0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3D72CE08" w14:textId="77777777" w:rsidR="00193F13" w:rsidRPr="00A64ED0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193F13" w14:paraId="3D87076B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AF2674E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071E6A4" w14:textId="605B7018" w:rsidR="00193F13" w:rsidRDefault="00F5381B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1CA9EA1C" w14:textId="5B6B0377" w:rsidR="00193F13" w:rsidRDefault="002E3B74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1000000009999</w:t>
            </w:r>
          </w:p>
        </w:tc>
      </w:tr>
      <w:tr w:rsidR="00193F13" w14:paraId="74CFFA0F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0346626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53F5DD9" w14:textId="2EE82A80" w:rsidR="00193F13" w:rsidRDefault="00F5381B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1B0047D2" w14:textId="77777777" w:rsidR="00193F13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193F13" w14:paraId="1012B2DF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44D4DF5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34B49DB3" w14:textId="56C16DEB" w:rsidR="00193F13" w:rsidRPr="006E4CD5" w:rsidRDefault="00193F13" w:rsidP="00193F13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</w:t>
            </w:r>
            <w:r w:rsidR="00F5381B">
              <w:rPr>
                <w:rFonts w:ascii="Garamond" w:eastAsia="Calibri" w:hAnsi="Garamond" w:cs="Times New Roman"/>
                <w:sz w:val="24"/>
              </w:rPr>
              <w:t>Inserisci prodotto</w:t>
            </w:r>
            <w:r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193F13" w14:paraId="3865742E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864DC7E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106BB28E" w14:textId="2505864C" w:rsidR="00193F13" w:rsidRPr="001D3AEE" w:rsidRDefault="00193F13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2E3B7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 non trovato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0EADB0D4" w14:textId="77777777" w:rsidR="00193F13" w:rsidRDefault="00193F13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2726E746" w14:textId="77777777" w:rsidR="00193F13" w:rsidRDefault="00193F13" w:rsidP="00193F1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A8324C0" w14:textId="77777777" w:rsidR="00193F13" w:rsidRDefault="00193F13" w:rsidP="00193F1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193F13" w14:paraId="2DEEFF0F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42595B2" w14:textId="77777777" w:rsidR="00193F13" w:rsidRPr="00F93680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20EC8D21" w14:textId="58C74A5E" w:rsidR="00193F13" w:rsidRPr="00B07ECE" w:rsidRDefault="00193F13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2_4</w:t>
            </w:r>
          </w:p>
        </w:tc>
      </w:tr>
      <w:tr w:rsidR="00193F13" w14:paraId="6465D420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4BBB4A5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700E01BE" w14:textId="11567AD8" w:rsidR="00193F13" w:rsidRDefault="00F5381B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magazziniere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l’aggiornamento della quantità di un prodotto</w:t>
            </w:r>
          </w:p>
        </w:tc>
      </w:tr>
      <w:tr w:rsidR="00193F13" w14:paraId="37435EF2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3187C470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4087DD58" w14:textId="77777777" w:rsidR="00193F13" w:rsidRPr="006E4CD5" w:rsidRDefault="00193F13" w:rsidP="00193F13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193F13" w14:paraId="2FC47C79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E9E4BEC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9D366B1" w14:textId="77777777" w:rsidR="00193F13" w:rsidRPr="00A64ED0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E17527F" w14:textId="77777777" w:rsidR="00193F13" w:rsidRPr="00A64ED0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193F13" w14:paraId="23AEC0D4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56510C5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14111BB" w14:textId="5A278A3D" w:rsidR="00193F13" w:rsidRDefault="00F5381B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18522DAB" w14:textId="0D406E6D" w:rsidR="00193F13" w:rsidRDefault="00193F13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</w:t>
            </w:r>
            <w:r w:rsidR="002E3B7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000000000001</w:t>
            </w:r>
          </w:p>
        </w:tc>
      </w:tr>
      <w:tr w:rsidR="00193F13" w14:paraId="3EA4033D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285857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0D1B47B" w14:textId="39EF24F2" w:rsidR="00193F13" w:rsidRDefault="00F5381B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6805B956" w14:textId="4EC9CD0E" w:rsidR="00193F13" w:rsidRDefault="002E3B74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</w:t>
            </w:r>
          </w:p>
        </w:tc>
      </w:tr>
      <w:tr w:rsidR="00193F13" w14:paraId="04364FF3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6793A00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03B2FA3B" w14:textId="5755AFFB" w:rsidR="00193F13" w:rsidRPr="006E4CD5" w:rsidRDefault="00193F13" w:rsidP="00193F13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</w:t>
            </w:r>
            <w:r w:rsidR="00F5381B">
              <w:rPr>
                <w:rFonts w:ascii="Garamond" w:eastAsia="Calibri" w:hAnsi="Garamond" w:cs="Times New Roman"/>
                <w:sz w:val="24"/>
              </w:rPr>
              <w:t>Inserisci prodotto</w:t>
            </w:r>
            <w:r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193F13" w14:paraId="5F065D15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2A5DEB1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205CF5BC" w14:textId="2DB4BFFA" w:rsidR="00193F13" w:rsidRPr="001D3AEE" w:rsidRDefault="00193F13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2E3B7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Inserisci una quantità positiva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294BE113" w14:textId="77777777" w:rsidR="00193F13" w:rsidRDefault="00193F13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22DDDE7" w14:textId="77777777" w:rsidR="00193F13" w:rsidRDefault="00193F13" w:rsidP="00193F1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04A69048" w14:textId="77777777" w:rsidR="00193F13" w:rsidRDefault="00193F13" w:rsidP="00193F1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193F13" w14:paraId="560DDC33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4F9D7D3" w14:textId="77777777" w:rsidR="00193F13" w:rsidRPr="00F93680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7FD97FEE" w14:textId="002BE19A" w:rsidR="00193F13" w:rsidRPr="00B07ECE" w:rsidRDefault="00193F13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2_5</w:t>
            </w:r>
          </w:p>
        </w:tc>
      </w:tr>
      <w:tr w:rsidR="00193F13" w14:paraId="36584126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CC56B6A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6CB6A802" w14:textId="417A443B" w:rsidR="00193F13" w:rsidRDefault="00F5381B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magazziniere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l’aggiornamento della quantità di un prodotto</w:t>
            </w:r>
          </w:p>
        </w:tc>
      </w:tr>
      <w:tr w:rsidR="00193F13" w14:paraId="17FE88C3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72C82259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02DA9E7B" w14:textId="77777777" w:rsidR="00193F13" w:rsidRPr="006E4CD5" w:rsidRDefault="00193F13" w:rsidP="00193F13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193F13" w14:paraId="0501AEA3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AD15D89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CFE2031" w14:textId="77777777" w:rsidR="00193F13" w:rsidRPr="00A64ED0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6C25E651" w14:textId="77777777" w:rsidR="00193F13" w:rsidRPr="00A64ED0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193F13" w14:paraId="4520EF0F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176E60A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963D797" w14:textId="2F71468C" w:rsidR="00193F13" w:rsidRDefault="00F5381B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26527A0C" w14:textId="78BE9319" w:rsidR="00193F13" w:rsidRDefault="00193F13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  <w:r w:rsidR="002E3B7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0000000001</w:t>
            </w:r>
          </w:p>
        </w:tc>
      </w:tr>
      <w:tr w:rsidR="00193F13" w14:paraId="1354D252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B7FDDFB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3739D42" w14:textId="27AC40AD" w:rsidR="00193F13" w:rsidRDefault="00F5381B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5564B3DC" w14:textId="106D8895" w:rsidR="00193F13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</w:t>
            </w:r>
          </w:p>
        </w:tc>
      </w:tr>
      <w:tr w:rsidR="00193F13" w14:paraId="006F9F41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10A4301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41B9654A" w14:textId="38419B47" w:rsidR="00193F13" w:rsidRPr="006E4CD5" w:rsidRDefault="00193F13" w:rsidP="00193F13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</w:t>
            </w:r>
            <w:r w:rsidR="00F5381B">
              <w:rPr>
                <w:rFonts w:ascii="Garamond" w:eastAsia="Calibri" w:hAnsi="Garamond" w:cs="Times New Roman"/>
                <w:sz w:val="24"/>
              </w:rPr>
              <w:t>Inserisci prodotto</w:t>
            </w:r>
            <w:r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193F13" w14:paraId="7824CEC4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53D2C25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89BD588" w14:textId="77777777" w:rsidR="002E3B74" w:rsidRPr="001D3AEE" w:rsidRDefault="002E3B74" w:rsidP="002E3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Inserisci una quantità positiva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958A0FD" w14:textId="0D5BC1F0" w:rsidR="00193F13" w:rsidRDefault="002E3B74" w:rsidP="002E3B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371D32A2" w14:textId="77777777" w:rsidR="00193F13" w:rsidRDefault="00193F13" w:rsidP="00193F1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762C4D63" w14:textId="77777777" w:rsidR="00193F13" w:rsidRDefault="00193F13" w:rsidP="00193F13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193F13" w14:paraId="0B43BF14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FCBE820" w14:textId="77777777" w:rsidR="00193F13" w:rsidRPr="00F93680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C950092" w14:textId="69D02C58" w:rsidR="00193F13" w:rsidRPr="00B07ECE" w:rsidRDefault="00193F13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TC_I_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2_6</w:t>
            </w:r>
          </w:p>
        </w:tc>
      </w:tr>
      <w:tr w:rsidR="00193F13" w14:paraId="44A4355A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106142B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21408E6A" w14:textId="5DA3FE43" w:rsidR="00193F13" w:rsidRDefault="00F5381B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magazziniere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l’aggiornamento della quantità di un prodotto</w:t>
            </w:r>
          </w:p>
        </w:tc>
      </w:tr>
      <w:tr w:rsidR="00193F13" w14:paraId="1CB620DF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A9F840D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0499D612" w14:textId="77777777" w:rsidR="00193F13" w:rsidRPr="006E4CD5" w:rsidRDefault="00193F13" w:rsidP="00193F13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inserisce i dati richiesti</w:t>
            </w:r>
          </w:p>
        </w:tc>
      </w:tr>
      <w:tr w:rsidR="00193F13" w14:paraId="25A1FC78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217C48F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34DC689C" w14:textId="77777777" w:rsidR="00193F13" w:rsidRPr="00A64ED0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6A5E72A" w14:textId="77777777" w:rsidR="00193F13" w:rsidRPr="00A64ED0" w:rsidRDefault="00193F13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193F13" w14:paraId="0729CD1F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98CBEA9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77B4238" w14:textId="6663CBC0" w:rsidR="00193F13" w:rsidRDefault="00F5381B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2EA83C9B" w14:textId="33B74C8F" w:rsidR="00193F13" w:rsidRDefault="00193F13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  <w:r w:rsidR="002E3B7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0000000001</w:t>
            </w:r>
          </w:p>
        </w:tc>
      </w:tr>
      <w:tr w:rsidR="00193F13" w14:paraId="66DDE825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9AEC453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0AE887B" w14:textId="1D8C72F9" w:rsidR="00193F13" w:rsidRDefault="00F5381B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Quantità</w:t>
            </w:r>
          </w:p>
        </w:tc>
        <w:tc>
          <w:tcPr>
            <w:tcW w:w="3670" w:type="dxa"/>
            <w:vAlign w:val="center"/>
          </w:tcPr>
          <w:p w14:paraId="72B6B8D6" w14:textId="70CB1A4C" w:rsidR="00193F13" w:rsidRDefault="002E3B74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</w:t>
            </w:r>
          </w:p>
        </w:tc>
      </w:tr>
      <w:tr w:rsidR="00193F13" w14:paraId="54444F10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F27DC7B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47424455" w14:textId="7B2B6044" w:rsidR="00193F13" w:rsidRPr="006E4CD5" w:rsidRDefault="00193F13" w:rsidP="00193F13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magazziniere clicca sul pulsante “</w:t>
            </w:r>
            <w:r w:rsidR="00F5381B">
              <w:rPr>
                <w:rFonts w:ascii="Garamond" w:eastAsia="Calibri" w:hAnsi="Garamond" w:cs="Times New Roman"/>
                <w:sz w:val="24"/>
              </w:rPr>
              <w:t>Inserisci prodotto</w:t>
            </w:r>
            <w:r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193F13" w14:paraId="4AD49CF4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B99FF03" w14:textId="77777777" w:rsidR="00193F13" w:rsidRPr="00B07ECE" w:rsidRDefault="00193F13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DD90D00" w14:textId="514F070A" w:rsidR="00193F13" w:rsidRDefault="00193F13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sistema </w:t>
            </w:r>
            <w:r w:rsidR="002E3B7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aggiorna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correttamente </w:t>
            </w:r>
            <w:r w:rsidR="002E3B74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la quantità del 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</w:t>
            </w:r>
          </w:p>
        </w:tc>
      </w:tr>
    </w:tbl>
    <w:p w14:paraId="74C73382" w14:textId="190FEE47" w:rsidR="00193F13" w:rsidRDefault="00193F13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334CA93" w14:textId="77777777" w:rsidR="00193F13" w:rsidRDefault="00193F13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556DB68B" w14:textId="1F4C0355" w:rsidR="00665AB4" w:rsidRDefault="00665AB4" w:rsidP="00665AB4">
      <w:pPr>
        <w:pStyle w:val="Titolo2"/>
        <w:rPr>
          <w:lang w:eastAsia="en-US"/>
        </w:rPr>
      </w:pPr>
      <w:bookmarkStart w:id="16" w:name="_Toc61859767"/>
      <w:r w:rsidRPr="00665AB4">
        <w:rPr>
          <w:lang w:eastAsia="en-US"/>
        </w:rPr>
        <w:lastRenderedPageBreak/>
        <w:t>2.</w:t>
      </w:r>
      <w:r w:rsidR="00A645E3">
        <w:rPr>
          <w:lang w:eastAsia="en-US"/>
        </w:rPr>
        <w:t>3</w:t>
      </w:r>
      <w:r w:rsidRPr="00665AB4">
        <w:rPr>
          <w:lang w:eastAsia="en-US"/>
        </w:rPr>
        <w:t xml:space="preserve"> </w:t>
      </w:r>
      <w:bookmarkEnd w:id="16"/>
      <w:r w:rsidR="00E03BF9">
        <w:rPr>
          <w:lang w:eastAsia="en-US"/>
        </w:rPr>
        <w:t>Cassa</w:t>
      </w:r>
    </w:p>
    <w:p w14:paraId="66B2A4DD" w14:textId="285BFA0B" w:rsidR="004B1C33" w:rsidRPr="004B1C33" w:rsidRDefault="004B1C33" w:rsidP="004B1C33">
      <w:pPr>
        <w:keepNext/>
        <w:keepLines/>
        <w:spacing w:before="40" w:after="0"/>
        <w:outlineLvl w:val="2"/>
        <w:rPr>
          <w:b/>
          <w:bCs/>
          <w:i/>
          <w:iCs/>
          <w:color w:val="000000" w:themeColor="text1"/>
          <w:sz w:val="24"/>
          <w:szCs w:val="24"/>
        </w:rPr>
      </w:pPr>
      <w:r w:rsidRPr="004B1C33">
        <w:rPr>
          <w:b/>
          <w:bCs/>
          <w:i/>
          <w:iCs/>
          <w:color w:val="000000" w:themeColor="text1"/>
          <w:sz w:val="24"/>
          <w:szCs w:val="24"/>
        </w:rPr>
        <w:t>2.</w:t>
      </w:r>
      <w:r>
        <w:rPr>
          <w:b/>
          <w:bCs/>
          <w:i/>
          <w:iCs/>
          <w:color w:val="000000" w:themeColor="text1"/>
          <w:sz w:val="24"/>
          <w:szCs w:val="24"/>
        </w:rPr>
        <w:t>3</w:t>
      </w:r>
      <w:r w:rsidRPr="004B1C33">
        <w:rPr>
          <w:b/>
          <w:bCs/>
          <w:i/>
          <w:iCs/>
          <w:color w:val="000000" w:themeColor="text1"/>
          <w:sz w:val="24"/>
          <w:szCs w:val="24"/>
        </w:rPr>
        <w:t>.1 TC_</w:t>
      </w:r>
      <w:r w:rsidR="00E03BF9">
        <w:rPr>
          <w:b/>
          <w:bCs/>
          <w:i/>
          <w:iCs/>
          <w:color w:val="000000" w:themeColor="text1"/>
          <w:sz w:val="24"/>
          <w:szCs w:val="24"/>
        </w:rPr>
        <w:t>C</w:t>
      </w:r>
      <w:r w:rsidRPr="004B1C33">
        <w:rPr>
          <w:b/>
          <w:bCs/>
          <w:i/>
          <w:iCs/>
          <w:color w:val="000000" w:themeColor="text1"/>
          <w:sz w:val="24"/>
          <w:szCs w:val="24"/>
        </w:rPr>
        <w:t>_1:</w:t>
      </w:r>
      <w:r>
        <w:rPr>
          <w:b/>
          <w:bCs/>
          <w:i/>
          <w:iCs/>
          <w:color w:val="000000" w:themeColor="text1"/>
          <w:sz w:val="24"/>
          <w:szCs w:val="24"/>
        </w:rPr>
        <w:t>Aggiungi somma versata</w:t>
      </w:r>
    </w:p>
    <w:p w14:paraId="4222F264" w14:textId="77777777" w:rsidR="004B1C33" w:rsidRPr="004B1C33" w:rsidRDefault="004B1C33" w:rsidP="004B1C33">
      <w:pPr>
        <w:rPr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4B1C33" w14:paraId="0ADD51E3" w14:textId="77777777" w:rsidTr="00991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24D1F11" w14:textId="77777777" w:rsidR="004B1C33" w:rsidRPr="00F93680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3ADBAA0" w14:textId="7DA97F5E" w:rsidR="004B1C33" w:rsidRPr="00B07ECE" w:rsidRDefault="004B1C33" w:rsidP="00991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 w:rsidR="0010739C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 w:rsidR="00C4196C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4B1C33" w14:paraId="2EDA3B16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79B290F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46831C1C" w14:textId="1C2E78BA" w:rsidR="004B1C33" w:rsidRDefault="004B1C33" w:rsidP="00991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</w:t>
            </w:r>
            <w:r w:rsidR="0010739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cassiere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l’inserimento </w:t>
            </w:r>
            <w:r w:rsidR="0010739C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della somma versata</w:t>
            </w:r>
          </w:p>
        </w:tc>
      </w:tr>
      <w:tr w:rsidR="004B1C33" w14:paraId="11E483FA" w14:textId="77777777" w:rsidTr="00991BCD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5197777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3D08B3BF" w14:textId="58EE8BAE" w:rsidR="004B1C33" w:rsidRPr="006E4CD5" w:rsidRDefault="004B1C33" w:rsidP="00C63BD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 xml:space="preserve">Il </w:t>
            </w:r>
            <w:r w:rsidR="0010739C">
              <w:rPr>
                <w:rFonts w:ascii="Garamond" w:eastAsia="Calibri" w:hAnsi="Garamond" w:cs="Times New Roman"/>
                <w:sz w:val="24"/>
              </w:rPr>
              <w:t>cassiere</w:t>
            </w:r>
            <w:r>
              <w:rPr>
                <w:rFonts w:ascii="Garamond" w:eastAsia="Calibri" w:hAnsi="Garamond" w:cs="Times New Roman"/>
                <w:sz w:val="24"/>
              </w:rPr>
              <w:t xml:space="preserve"> inserisce i dati richiesti</w:t>
            </w:r>
          </w:p>
        </w:tc>
      </w:tr>
      <w:tr w:rsidR="004B1C33" w14:paraId="0B2264A7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6A7BC48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BEEBAF2" w14:textId="77777777" w:rsidR="004B1C33" w:rsidRPr="00A64ED0" w:rsidRDefault="004B1C33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086B6DF" w14:textId="77777777" w:rsidR="004B1C33" w:rsidRPr="00A64ED0" w:rsidRDefault="004B1C33" w:rsidP="00991B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4B1C33" w14:paraId="6480E987" w14:textId="77777777" w:rsidTr="00991BCD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17C13C3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00F096A" w14:textId="5CBF4EA8" w:rsidR="004B1C33" w:rsidRDefault="0010739C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Somma versata</w:t>
            </w:r>
          </w:p>
        </w:tc>
        <w:tc>
          <w:tcPr>
            <w:tcW w:w="3670" w:type="dxa"/>
            <w:vAlign w:val="center"/>
          </w:tcPr>
          <w:p w14:paraId="6BE8FEB9" w14:textId="2C6E31CA" w:rsidR="004B1C33" w:rsidRDefault="00C4196C" w:rsidP="00991B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aa</w:t>
            </w:r>
          </w:p>
        </w:tc>
      </w:tr>
      <w:tr w:rsidR="004B1C33" w14:paraId="14A5F320" w14:textId="77777777" w:rsidTr="00991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AA0C38A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47A589A" w14:textId="02E34C52" w:rsidR="004B1C33" w:rsidRPr="006E4CD5" w:rsidRDefault="004B1C33" w:rsidP="00C63BD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 xml:space="preserve">Il </w:t>
            </w:r>
            <w:r w:rsidR="0010739C">
              <w:rPr>
                <w:rFonts w:ascii="Garamond" w:eastAsia="Calibri" w:hAnsi="Garamond" w:cs="Times New Roman"/>
                <w:sz w:val="24"/>
              </w:rPr>
              <w:t>cassiere</w:t>
            </w:r>
            <w:r>
              <w:rPr>
                <w:rFonts w:ascii="Garamond" w:eastAsia="Calibri" w:hAnsi="Garamond" w:cs="Times New Roman"/>
                <w:sz w:val="24"/>
              </w:rPr>
              <w:t xml:space="preserve"> clicca sul pulsante “Conferma”</w:t>
            </w:r>
          </w:p>
        </w:tc>
      </w:tr>
      <w:tr w:rsidR="004B1C33" w14:paraId="62F0EE82" w14:textId="77777777" w:rsidTr="00991BCD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D6CCABF" w14:textId="77777777" w:rsidR="004B1C33" w:rsidRPr="00B07ECE" w:rsidRDefault="004B1C33" w:rsidP="00991BCD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8A20E88" w14:textId="66C44734" w:rsidR="00350548" w:rsidRPr="001D3AEE" w:rsidRDefault="00350548" w:rsidP="0035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572ED8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</w:t>
            </w:r>
            <w:r w:rsidR="009F274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una somma valida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1AADD1A" w14:textId="3C14561E" w:rsidR="004B1C33" w:rsidRDefault="00350548" w:rsidP="00350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  <w:bookmarkEnd w:id="11"/>
    </w:tbl>
    <w:p w14:paraId="3AFB84E6" w14:textId="46FBDF37" w:rsidR="00665AB4" w:rsidRDefault="00665AB4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7AF1BF1" w14:textId="23CFDA06" w:rsidR="00C4196C" w:rsidRDefault="00C4196C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4196C" w14:paraId="38D1606C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CE6CCE3" w14:textId="77777777" w:rsidR="00C4196C" w:rsidRPr="00F93680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5D4EF31C" w14:textId="04162597" w:rsidR="00C4196C" w:rsidRPr="00B07ECE" w:rsidRDefault="00C4196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C_1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C4196C" w14:paraId="58F346F4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36CF49D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15F0FBA9" w14:textId="77777777" w:rsidR="00C4196C" w:rsidRDefault="00C4196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cassiere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l’inserimento della somma versata</w:t>
            </w:r>
          </w:p>
        </w:tc>
      </w:tr>
      <w:tr w:rsidR="00C4196C" w14:paraId="5FC7EF2F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07F5E033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7EA6CB08" w14:textId="77777777" w:rsidR="00C4196C" w:rsidRPr="006E4CD5" w:rsidRDefault="00C4196C" w:rsidP="00C63BDE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inserisce i dati richiesti</w:t>
            </w:r>
          </w:p>
        </w:tc>
      </w:tr>
      <w:tr w:rsidR="00C4196C" w14:paraId="33F96C2B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42FD2E4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9BA2F20" w14:textId="77777777" w:rsidR="00C4196C" w:rsidRPr="00A64ED0" w:rsidRDefault="00C4196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46AE9E3D" w14:textId="77777777" w:rsidR="00C4196C" w:rsidRPr="00A64ED0" w:rsidRDefault="00C4196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4196C" w14:paraId="38A6BCEC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2B77794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37326F5" w14:textId="77777777" w:rsidR="00C4196C" w:rsidRDefault="00C4196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Somma versata</w:t>
            </w:r>
          </w:p>
        </w:tc>
        <w:tc>
          <w:tcPr>
            <w:tcW w:w="3670" w:type="dxa"/>
            <w:vAlign w:val="center"/>
          </w:tcPr>
          <w:p w14:paraId="03AA55B5" w14:textId="00912E3C" w:rsidR="00C4196C" w:rsidRDefault="00C4196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0.00</w:t>
            </w:r>
          </w:p>
        </w:tc>
      </w:tr>
      <w:tr w:rsidR="00C4196C" w14:paraId="7D723058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FAA7E1A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7AB49983" w14:textId="77777777" w:rsidR="00C4196C" w:rsidRPr="006E4CD5" w:rsidRDefault="00C4196C" w:rsidP="00C63BDE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clicca sul pulsante “Conferma”</w:t>
            </w:r>
          </w:p>
        </w:tc>
      </w:tr>
      <w:tr w:rsidR="00C4196C" w14:paraId="7D0917C9" w14:textId="77777777" w:rsidTr="00DA02E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0B5A69E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73C5BE9B" w14:textId="32550B3B" w:rsidR="00C4196C" w:rsidRPr="001D3AEE" w:rsidRDefault="00C4196C" w:rsidP="00DA0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572ED8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Inserire</w:t>
            </w:r>
            <w:r w:rsidR="009F274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una somm</w:t>
            </w:r>
            <w:r w:rsidR="00747996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 valida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042E3DE4" w14:textId="77777777" w:rsidR="00C4196C" w:rsidRDefault="00C4196C" w:rsidP="00DA0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77EBDA1D" w14:textId="044AECD8" w:rsidR="00C4196C" w:rsidRDefault="00C4196C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496CCB2C" w14:textId="6DBB335E" w:rsidR="00C4196C" w:rsidRDefault="00C4196C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C4196C" w14:paraId="5526C21A" w14:textId="77777777" w:rsidTr="00DA0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408AA82" w14:textId="77777777" w:rsidR="00C4196C" w:rsidRPr="00F93680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4B81FF2A" w14:textId="55832297" w:rsidR="00C4196C" w:rsidRPr="00B07ECE" w:rsidRDefault="00C4196C" w:rsidP="00DA02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C_1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C4196C" w14:paraId="5D049BDE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AF14319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24A80640" w14:textId="77777777" w:rsidR="00C4196C" w:rsidRDefault="00C4196C" w:rsidP="00DA0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cassiere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l’inserimento della somma versata</w:t>
            </w:r>
          </w:p>
        </w:tc>
      </w:tr>
      <w:tr w:rsidR="00C4196C" w14:paraId="69B1D654" w14:textId="77777777" w:rsidTr="00DA02E4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14DC6C97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673EA7A2" w14:textId="77777777" w:rsidR="00C4196C" w:rsidRPr="006E4CD5" w:rsidRDefault="00C4196C" w:rsidP="00C63BDE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inserisce i dati richiesti</w:t>
            </w:r>
          </w:p>
        </w:tc>
      </w:tr>
      <w:tr w:rsidR="00C4196C" w14:paraId="0747479A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678449B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2EECE452" w14:textId="77777777" w:rsidR="00C4196C" w:rsidRPr="00A64ED0" w:rsidRDefault="00C4196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50FFFAD9" w14:textId="77777777" w:rsidR="00C4196C" w:rsidRPr="00A64ED0" w:rsidRDefault="00C4196C" w:rsidP="00DA0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C4196C" w14:paraId="2DC9AE09" w14:textId="77777777" w:rsidTr="00DA02E4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492A095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8275277" w14:textId="77777777" w:rsidR="00C4196C" w:rsidRDefault="00C4196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Somma versata</w:t>
            </w:r>
          </w:p>
        </w:tc>
        <w:tc>
          <w:tcPr>
            <w:tcW w:w="3670" w:type="dxa"/>
            <w:vAlign w:val="center"/>
          </w:tcPr>
          <w:p w14:paraId="37936D02" w14:textId="49D3F3CE" w:rsidR="00C4196C" w:rsidRDefault="00C4196C" w:rsidP="00DA02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100.00</w:t>
            </w:r>
          </w:p>
        </w:tc>
      </w:tr>
      <w:tr w:rsidR="00C4196C" w14:paraId="0588F1FD" w14:textId="77777777" w:rsidTr="00DA0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D264D9D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317C384F" w14:textId="77777777" w:rsidR="00C4196C" w:rsidRPr="006E4CD5" w:rsidRDefault="00C4196C" w:rsidP="00C63BDE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clicca sul pulsante “Conferma”</w:t>
            </w:r>
          </w:p>
        </w:tc>
      </w:tr>
      <w:tr w:rsidR="00C4196C" w14:paraId="42C6934B" w14:textId="77777777" w:rsidTr="00DA02E4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1B82EBB" w14:textId="77777777" w:rsidR="00C4196C" w:rsidRPr="00B07ECE" w:rsidRDefault="00C4196C" w:rsidP="00DA02E4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2189E944" w14:textId="38BFE2CD" w:rsidR="00C4196C" w:rsidRDefault="00C4196C" w:rsidP="00C4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Sistema 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inserisce correttamente la somma versata</w:t>
            </w:r>
            <w:r w:rsidR="004E7EAD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e mostra il resto da dare al Cliente</w:t>
            </w:r>
          </w:p>
        </w:tc>
      </w:tr>
    </w:tbl>
    <w:p w14:paraId="41AE9BED" w14:textId="7ED496FE" w:rsidR="00C4196C" w:rsidRDefault="00C4196C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02CAAF09" w14:textId="1CF88770" w:rsidR="009D6BAF" w:rsidRPr="004B1C33" w:rsidRDefault="009D6BAF" w:rsidP="009D6BAF">
      <w:pPr>
        <w:keepNext/>
        <w:keepLines/>
        <w:spacing w:before="40" w:after="0"/>
        <w:outlineLvl w:val="2"/>
        <w:rPr>
          <w:b/>
          <w:bCs/>
          <w:i/>
          <w:iCs/>
          <w:color w:val="000000" w:themeColor="text1"/>
          <w:sz w:val="24"/>
          <w:szCs w:val="24"/>
        </w:rPr>
      </w:pPr>
      <w:r w:rsidRPr="004B1C33">
        <w:rPr>
          <w:b/>
          <w:bCs/>
          <w:i/>
          <w:iCs/>
          <w:color w:val="000000" w:themeColor="text1"/>
          <w:sz w:val="24"/>
          <w:szCs w:val="24"/>
        </w:rPr>
        <w:t>2.</w:t>
      </w:r>
      <w:r>
        <w:rPr>
          <w:b/>
          <w:bCs/>
          <w:i/>
          <w:iCs/>
          <w:color w:val="000000" w:themeColor="text1"/>
          <w:sz w:val="24"/>
          <w:szCs w:val="24"/>
        </w:rPr>
        <w:t>3</w:t>
      </w:r>
      <w:r w:rsidRPr="004B1C33">
        <w:rPr>
          <w:b/>
          <w:bCs/>
          <w:i/>
          <w:iCs/>
          <w:color w:val="000000" w:themeColor="text1"/>
          <w:sz w:val="24"/>
          <w:szCs w:val="24"/>
        </w:rPr>
        <w:t>.1 TC_</w:t>
      </w:r>
      <w:r>
        <w:rPr>
          <w:b/>
          <w:bCs/>
          <w:i/>
          <w:iCs/>
          <w:color w:val="000000" w:themeColor="text1"/>
          <w:sz w:val="24"/>
          <w:szCs w:val="24"/>
        </w:rPr>
        <w:t>C</w:t>
      </w:r>
      <w:r w:rsidRPr="004B1C33">
        <w:rPr>
          <w:b/>
          <w:bCs/>
          <w:i/>
          <w:iCs/>
          <w:color w:val="000000" w:themeColor="text1"/>
          <w:sz w:val="24"/>
          <w:szCs w:val="24"/>
        </w:rPr>
        <w:t>_</w:t>
      </w:r>
      <w:r>
        <w:rPr>
          <w:b/>
          <w:bCs/>
          <w:i/>
          <w:iCs/>
          <w:color w:val="000000" w:themeColor="text1"/>
          <w:sz w:val="24"/>
          <w:szCs w:val="24"/>
        </w:rPr>
        <w:t>2</w:t>
      </w:r>
      <w:r w:rsidRPr="004B1C33">
        <w:rPr>
          <w:b/>
          <w:bCs/>
          <w:i/>
          <w:iCs/>
          <w:color w:val="000000" w:themeColor="text1"/>
          <w:sz w:val="24"/>
          <w:szCs w:val="24"/>
        </w:rPr>
        <w:t>:</w:t>
      </w:r>
      <w:r>
        <w:rPr>
          <w:b/>
          <w:bCs/>
          <w:i/>
          <w:iCs/>
          <w:color w:val="000000" w:themeColor="text1"/>
          <w:sz w:val="24"/>
          <w:szCs w:val="24"/>
        </w:rPr>
        <w:t>Inserisci prodotto</w:t>
      </w:r>
    </w:p>
    <w:p w14:paraId="34A9ABA9" w14:textId="77777777" w:rsidR="009D6BAF" w:rsidRPr="004B1C33" w:rsidRDefault="009D6BAF" w:rsidP="009D6BAF">
      <w:pPr>
        <w:rPr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D6BAF" w14:paraId="108FDAF2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C2B3F7F" w14:textId="77777777" w:rsidR="009D6BAF" w:rsidRPr="00F93680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522FD875" w14:textId="537AAEAF" w:rsidR="009D6BAF" w:rsidRPr="00B07ECE" w:rsidRDefault="009D6BAF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 w:rsidR="002F19EF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9D6BAF" w14:paraId="3C7BC104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9CF329A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1CD54318" w14:textId="5B8332A6" w:rsidR="009D6BAF" w:rsidRDefault="009D6BAF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cassiere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l’inserimento del</w:t>
            </w:r>
            <w:r w:rsidR="002F19EF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codice prodotto</w:t>
            </w:r>
          </w:p>
        </w:tc>
      </w:tr>
      <w:tr w:rsidR="009D6BAF" w14:paraId="16F12C5B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72A8935D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482A399E" w14:textId="77777777" w:rsidR="009D6BAF" w:rsidRPr="006E4CD5" w:rsidRDefault="009D6BAF" w:rsidP="009D6BA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inserisce i dati richiesti</w:t>
            </w:r>
          </w:p>
        </w:tc>
      </w:tr>
      <w:tr w:rsidR="009D6BAF" w14:paraId="4B70AD45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D3F5D40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42E930F3" w14:textId="77777777" w:rsidR="009D6BAF" w:rsidRPr="00A64ED0" w:rsidRDefault="009D6BAF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707A5CF" w14:textId="77777777" w:rsidR="009D6BAF" w:rsidRPr="00A64ED0" w:rsidRDefault="009D6BAF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D6BAF" w14:paraId="0DDBD1A7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CB41D50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64D55975" w14:textId="3CED5B2B" w:rsidR="009D6BAF" w:rsidRDefault="002F19EF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67D5BDB6" w14:textId="192F3761" w:rsidR="009D6BAF" w:rsidRDefault="002F19EF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aaaaaaaa</w:t>
            </w:r>
            <w:proofErr w:type="spellEnd"/>
          </w:p>
        </w:tc>
      </w:tr>
      <w:tr w:rsidR="009D6BAF" w14:paraId="6CFAE7E7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506A1AD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A75318E" w14:textId="15086A77" w:rsidR="009D6BAF" w:rsidRPr="006E4CD5" w:rsidRDefault="009D6BAF" w:rsidP="009D6BA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clicca sul pulsante “</w:t>
            </w:r>
            <w:r w:rsidR="00AA7666">
              <w:rPr>
                <w:rFonts w:ascii="Garamond" w:eastAsia="Calibri" w:hAnsi="Garamond" w:cs="Times New Roman"/>
                <w:sz w:val="24"/>
              </w:rPr>
              <w:t>Inserisci</w:t>
            </w:r>
            <w:r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9D6BAF" w14:paraId="78DEE957" w14:textId="77777777" w:rsidTr="00F5381B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09F8885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3453D0B" w14:textId="6ED177E3" w:rsidR="009D6BAF" w:rsidRPr="001D3AEE" w:rsidRDefault="009D6BAF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Inser</w:t>
            </w:r>
            <w:r w:rsidR="002F19EF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isci i campi corr</w:t>
            </w:r>
            <w:r w:rsidR="00AA7666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e</w:t>
            </w:r>
            <w:r w:rsidR="002F19EF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ttamente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0243AA0A" w14:textId="77777777" w:rsidR="009D6BAF" w:rsidRDefault="009D6BAF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1AAAB927" w14:textId="77777777" w:rsidR="009D6BAF" w:rsidRDefault="009D6BAF" w:rsidP="009D6BAF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228DD207" w14:textId="77777777" w:rsidR="009D6BAF" w:rsidRDefault="009D6BAF" w:rsidP="009D6BAF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D6BAF" w14:paraId="429A95DD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5BF2D9C" w14:textId="77777777" w:rsidR="009D6BAF" w:rsidRPr="00F93680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2459610" w14:textId="37F9F5E0" w:rsidR="009D6BAF" w:rsidRPr="00B07ECE" w:rsidRDefault="009D6BAF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C_</w:t>
            </w:r>
            <w:r w:rsidR="002F19EF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9D6BAF" w14:paraId="582A847D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F742604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65E3330E" w14:textId="64264BFD" w:rsidR="009D6BAF" w:rsidRDefault="009D6BAF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cassiere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l’inserimento </w:t>
            </w:r>
            <w:r w:rsidR="002F19EF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del codice prodotto</w:t>
            </w:r>
          </w:p>
        </w:tc>
      </w:tr>
      <w:tr w:rsidR="009D6BAF" w14:paraId="29A1F1F8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72299888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40CD938A" w14:textId="77777777" w:rsidR="009D6BAF" w:rsidRPr="006E4CD5" w:rsidRDefault="009D6BAF" w:rsidP="009D6BAF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inserisce i dati richiesti</w:t>
            </w:r>
          </w:p>
        </w:tc>
      </w:tr>
      <w:tr w:rsidR="009D6BAF" w14:paraId="01703DBF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4CC92F5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772E8F00" w14:textId="77777777" w:rsidR="009D6BAF" w:rsidRPr="00A64ED0" w:rsidRDefault="009D6BAF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5030F693" w14:textId="77777777" w:rsidR="009D6BAF" w:rsidRPr="00A64ED0" w:rsidRDefault="009D6BAF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D6BAF" w14:paraId="4A50DB26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9FD81C8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D68B4BE" w14:textId="52C7B572" w:rsidR="009D6BAF" w:rsidRDefault="002F19EF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54EAAF38" w14:textId="2149811E" w:rsidR="009D6BAF" w:rsidRDefault="002F19EF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</w:t>
            </w:r>
          </w:p>
        </w:tc>
      </w:tr>
      <w:tr w:rsidR="009D6BAF" w14:paraId="4190B47C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AF4188C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15E813D" w14:textId="287D6D29" w:rsidR="009D6BAF" w:rsidRPr="006E4CD5" w:rsidRDefault="009D6BAF" w:rsidP="009D6BAF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clicca sul pulsante “</w:t>
            </w:r>
            <w:r w:rsidR="00AA7666">
              <w:rPr>
                <w:rFonts w:ascii="Garamond" w:eastAsia="Calibri" w:hAnsi="Garamond" w:cs="Times New Roman"/>
                <w:sz w:val="24"/>
              </w:rPr>
              <w:t>Inserisci</w:t>
            </w:r>
            <w:r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9D6BAF" w14:paraId="00C3AE0A" w14:textId="77777777" w:rsidTr="00F5381B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768E325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3DDEE413" w14:textId="144478B4" w:rsidR="009D6BAF" w:rsidRPr="001D3AEE" w:rsidRDefault="009D6BAF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 w:rsidR="002F19EF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Prodotto non trovato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2AE07A61" w14:textId="77777777" w:rsidR="009D6BAF" w:rsidRDefault="009D6BAF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6DF85E17" w14:textId="77777777" w:rsidR="009D6BAF" w:rsidRDefault="009D6BAF" w:rsidP="009D6BAF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C3E9BDA" w14:textId="77777777" w:rsidR="009D6BAF" w:rsidRDefault="009D6BAF" w:rsidP="009D6BAF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9D6BAF" w14:paraId="2235B43E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8EDFD8C" w14:textId="77777777" w:rsidR="009D6BAF" w:rsidRPr="00F93680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D24A75F" w14:textId="25050207" w:rsidR="009D6BAF" w:rsidRPr="00B07ECE" w:rsidRDefault="009D6BAF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C_</w:t>
            </w:r>
            <w:r w:rsidR="002F19EF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9D6BAF" w14:paraId="544B7EE0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1506201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03CC6BAD" w14:textId="5006FFA3" w:rsidR="009D6BAF" w:rsidRDefault="009D6BAF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cassiere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l’inserimento </w:t>
            </w:r>
            <w:r w:rsidR="002F19EF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del codice prodotto</w:t>
            </w:r>
          </w:p>
        </w:tc>
      </w:tr>
      <w:tr w:rsidR="009D6BAF" w14:paraId="5113ACA3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F4F3118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4C1B5EE1" w14:textId="77777777" w:rsidR="009D6BAF" w:rsidRPr="006E4CD5" w:rsidRDefault="009D6BAF" w:rsidP="009D6BAF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inserisce i dati richiesti</w:t>
            </w:r>
          </w:p>
        </w:tc>
      </w:tr>
      <w:tr w:rsidR="009D6BAF" w14:paraId="1511C687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AD2CD51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041B900B" w14:textId="77777777" w:rsidR="009D6BAF" w:rsidRPr="00A64ED0" w:rsidRDefault="009D6BAF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3071B3F7" w14:textId="77777777" w:rsidR="009D6BAF" w:rsidRPr="00A64ED0" w:rsidRDefault="009D6BAF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9D6BAF" w14:paraId="30354CED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5F9DA92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3D42EF5A" w14:textId="595971A0" w:rsidR="009D6BAF" w:rsidRDefault="002F19EF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prodotto</w:t>
            </w:r>
          </w:p>
        </w:tc>
        <w:tc>
          <w:tcPr>
            <w:tcW w:w="3670" w:type="dxa"/>
            <w:vAlign w:val="center"/>
          </w:tcPr>
          <w:p w14:paraId="4BE52124" w14:textId="6C3288AB" w:rsidR="009D6BAF" w:rsidRDefault="00AA7666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1000000000001</w:t>
            </w:r>
          </w:p>
        </w:tc>
      </w:tr>
      <w:tr w:rsidR="009D6BAF" w14:paraId="31631D38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7D4FAB1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10A1FC92" w14:textId="19FE7A68" w:rsidR="009D6BAF" w:rsidRPr="006E4CD5" w:rsidRDefault="009D6BAF" w:rsidP="009D6BAF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cassiere clicca sul pulsante “</w:t>
            </w:r>
            <w:r w:rsidR="00AA7666">
              <w:rPr>
                <w:rFonts w:ascii="Garamond" w:eastAsia="Calibri" w:hAnsi="Garamond" w:cs="Times New Roman"/>
                <w:sz w:val="24"/>
              </w:rPr>
              <w:t>Inserisci</w:t>
            </w:r>
            <w:r>
              <w:rPr>
                <w:rFonts w:ascii="Garamond" w:eastAsia="Calibri" w:hAnsi="Garamond" w:cs="Times New Roman"/>
                <w:sz w:val="24"/>
              </w:rPr>
              <w:t>”</w:t>
            </w:r>
          </w:p>
        </w:tc>
      </w:tr>
      <w:tr w:rsidR="009D6BAF" w14:paraId="2A323542" w14:textId="77777777" w:rsidTr="00F5381B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4264BF51" w14:textId="77777777" w:rsidR="009D6BAF" w:rsidRPr="00B07ECE" w:rsidRDefault="009D6BAF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2E0C5554" w14:textId="345F7621" w:rsidR="009D6BAF" w:rsidRDefault="009D6BAF" w:rsidP="00F53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Sistema 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inserisce correttamente </w:t>
            </w:r>
            <w:r w:rsidR="002F19EF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prodotto nello scontrino.</w:t>
            </w:r>
          </w:p>
        </w:tc>
      </w:tr>
    </w:tbl>
    <w:p w14:paraId="3CB18F13" w14:textId="2C6D8B55" w:rsidR="009D6BAF" w:rsidRDefault="009D6BAF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1A91A81D" w14:textId="4D6CD452" w:rsidR="00AA7666" w:rsidRDefault="00AA7666" w:rsidP="00AA7666">
      <w:pPr>
        <w:pStyle w:val="Titolo2"/>
        <w:rPr>
          <w:lang w:eastAsia="en-US"/>
        </w:rPr>
      </w:pPr>
      <w:r w:rsidRPr="00665AB4">
        <w:rPr>
          <w:lang w:eastAsia="en-US"/>
        </w:rPr>
        <w:t>2.</w:t>
      </w:r>
      <w:r>
        <w:rPr>
          <w:lang w:eastAsia="en-US"/>
        </w:rPr>
        <w:t>4 Utente</w:t>
      </w:r>
    </w:p>
    <w:p w14:paraId="60EB25EB" w14:textId="2B145B24" w:rsidR="00AA7666" w:rsidRPr="004B1C33" w:rsidRDefault="00AA7666" w:rsidP="00AA7666">
      <w:pPr>
        <w:keepNext/>
        <w:keepLines/>
        <w:spacing w:before="40" w:after="0"/>
        <w:outlineLvl w:val="2"/>
        <w:rPr>
          <w:b/>
          <w:bCs/>
          <w:i/>
          <w:iCs/>
          <w:color w:val="000000" w:themeColor="text1"/>
          <w:sz w:val="24"/>
          <w:szCs w:val="24"/>
        </w:rPr>
      </w:pPr>
      <w:r w:rsidRPr="004B1C33">
        <w:rPr>
          <w:b/>
          <w:bCs/>
          <w:i/>
          <w:iCs/>
          <w:color w:val="000000" w:themeColor="text1"/>
          <w:sz w:val="24"/>
          <w:szCs w:val="24"/>
        </w:rPr>
        <w:t>2.</w:t>
      </w:r>
      <w:r>
        <w:rPr>
          <w:b/>
          <w:bCs/>
          <w:i/>
          <w:iCs/>
          <w:color w:val="000000" w:themeColor="text1"/>
          <w:sz w:val="24"/>
          <w:szCs w:val="24"/>
        </w:rPr>
        <w:t>3</w:t>
      </w:r>
      <w:r w:rsidRPr="004B1C33">
        <w:rPr>
          <w:b/>
          <w:bCs/>
          <w:i/>
          <w:iCs/>
          <w:color w:val="000000" w:themeColor="text1"/>
          <w:sz w:val="24"/>
          <w:szCs w:val="24"/>
        </w:rPr>
        <w:t>.1 TC_</w:t>
      </w:r>
      <w:r>
        <w:rPr>
          <w:b/>
          <w:bCs/>
          <w:i/>
          <w:iCs/>
          <w:color w:val="000000" w:themeColor="text1"/>
          <w:sz w:val="24"/>
          <w:szCs w:val="24"/>
        </w:rPr>
        <w:t>U</w:t>
      </w:r>
      <w:r w:rsidRPr="004B1C33">
        <w:rPr>
          <w:b/>
          <w:bCs/>
          <w:i/>
          <w:iCs/>
          <w:color w:val="000000" w:themeColor="text1"/>
          <w:sz w:val="24"/>
          <w:szCs w:val="24"/>
        </w:rPr>
        <w:t>_1:</w:t>
      </w:r>
      <w:r>
        <w:rPr>
          <w:b/>
          <w:bCs/>
          <w:i/>
          <w:iCs/>
          <w:color w:val="000000" w:themeColor="text1"/>
          <w:sz w:val="24"/>
          <w:szCs w:val="24"/>
        </w:rPr>
        <w:t>Login</w:t>
      </w:r>
    </w:p>
    <w:p w14:paraId="381A89DB" w14:textId="77777777" w:rsidR="00AA7666" w:rsidRPr="004B1C33" w:rsidRDefault="00AA7666" w:rsidP="00AA7666">
      <w:pPr>
        <w:rPr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AA7666" w14:paraId="4F55EB69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D275618" w14:textId="77777777" w:rsidR="00AA7666" w:rsidRPr="00F93680" w:rsidRDefault="00AA7666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191ED81F" w14:textId="3D6CD6CC" w:rsidR="00AA7666" w:rsidRPr="00B07ECE" w:rsidRDefault="00AA7666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U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_1</w:t>
            </w:r>
          </w:p>
        </w:tc>
      </w:tr>
      <w:tr w:rsidR="00AA7666" w14:paraId="6BD47F79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2E35064B" w14:textId="77777777" w:rsidR="00AA7666" w:rsidRPr="00B07ECE" w:rsidRDefault="00AA7666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433F3B58" w14:textId="49B0B0EF" w:rsidR="00AA7666" w:rsidRDefault="00AA7666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dipendente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il login</w:t>
            </w:r>
          </w:p>
        </w:tc>
      </w:tr>
      <w:tr w:rsidR="00AA7666" w14:paraId="5BDD118F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522B435C" w14:textId="77777777" w:rsidR="00AA7666" w:rsidRPr="00B07ECE" w:rsidRDefault="00AA7666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60C40ABE" w14:textId="76E477BB" w:rsidR="00AA7666" w:rsidRPr="006E4CD5" w:rsidRDefault="00AA7666" w:rsidP="00AA766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dipendente inserisce i dati richiesti</w:t>
            </w:r>
          </w:p>
        </w:tc>
      </w:tr>
      <w:tr w:rsidR="00AA7666" w14:paraId="32FF5873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AF7826D" w14:textId="77777777" w:rsidR="00AA7666" w:rsidRPr="00B07ECE" w:rsidRDefault="00AA7666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14536385" w14:textId="77777777" w:rsidR="00AA7666" w:rsidRPr="00A64ED0" w:rsidRDefault="00AA7666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5E1DA993" w14:textId="77777777" w:rsidR="00AA7666" w:rsidRPr="00A64ED0" w:rsidRDefault="00AA7666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AA7666" w14:paraId="796C07FA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8F10AC6" w14:textId="77777777" w:rsidR="00AA7666" w:rsidRPr="00B07ECE" w:rsidRDefault="00AA7666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236FCFD" w14:textId="6016AF9F" w:rsidR="00AA7666" w:rsidRDefault="00164631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utente</w:t>
            </w:r>
          </w:p>
        </w:tc>
        <w:tc>
          <w:tcPr>
            <w:tcW w:w="3670" w:type="dxa"/>
            <w:vAlign w:val="center"/>
          </w:tcPr>
          <w:p w14:paraId="32942C16" w14:textId="5442C320" w:rsidR="00AA7666" w:rsidRDefault="00164631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utente</w:t>
            </w:r>
          </w:p>
        </w:tc>
      </w:tr>
      <w:tr w:rsidR="00164631" w14:paraId="5BADC10F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DA0184F" w14:textId="77777777" w:rsidR="00164631" w:rsidRPr="00B07ECE" w:rsidRDefault="00164631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51D1374F" w14:textId="558E73A4" w:rsidR="00164631" w:rsidRDefault="00164631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Password</w:t>
            </w:r>
          </w:p>
        </w:tc>
        <w:tc>
          <w:tcPr>
            <w:tcW w:w="3670" w:type="dxa"/>
            <w:vAlign w:val="center"/>
          </w:tcPr>
          <w:p w14:paraId="6243BCC5" w14:textId="77777777" w:rsidR="00164631" w:rsidRDefault="00164631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</w:p>
        </w:tc>
      </w:tr>
      <w:tr w:rsidR="00AA7666" w14:paraId="1C7216AE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407B06AB" w14:textId="77777777" w:rsidR="00AA7666" w:rsidRPr="00B07ECE" w:rsidRDefault="00AA7666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4ABBA9E8" w14:textId="0D28FFE7" w:rsidR="00AA7666" w:rsidRPr="006E4CD5" w:rsidRDefault="00AA7666" w:rsidP="00AA766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 xml:space="preserve">Il </w:t>
            </w:r>
            <w:r w:rsidR="00164631">
              <w:rPr>
                <w:rFonts w:ascii="Garamond" w:eastAsia="Calibri" w:hAnsi="Garamond" w:cs="Times New Roman"/>
                <w:sz w:val="24"/>
              </w:rPr>
              <w:t>dipendente</w:t>
            </w:r>
            <w:r>
              <w:rPr>
                <w:rFonts w:ascii="Garamond" w:eastAsia="Calibri" w:hAnsi="Garamond" w:cs="Times New Roman"/>
                <w:sz w:val="24"/>
              </w:rPr>
              <w:t xml:space="preserve"> clicca sul pulsante “Accedi”</w:t>
            </w:r>
          </w:p>
        </w:tc>
      </w:tr>
      <w:tr w:rsidR="00AA7666" w14:paraId="5605E750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5FDCCC2E" w14:textId="77777777" w:rsidR="00AA7666" w:rsidRPr="00B07ECE" w:rsidRDefault="00AA7666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6F1022FA" w14:textId="77777777" w:rsidR="009A591F" w:rsidRDefault="00AA7666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</w:t>
            </w:r>
            <w:r w:rsidR="009A591F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Utente non trovato</w:t>
            </w:r>
          </w:p>
          <w:p w14:paraId="3491D8AE" w14:textId="301F2BA2" w:rsidR="00AA7666" w:rsidRPr="001D3AEE" w:rsidRDefault="009A591F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Controlla username e password</w:t>
            </w:r>
            <w:r w:rsidR="00AA7666"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5A324820" w14:textId="77777777" w:rsidR="00AA7666" w:rsidRDefault="00AA7666" w:rsidP="00F538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3B87D349" w14:textId="77777777" w:rsidR="00AA7666" w:rsidRDefault="00AA7666" w:rsidP="00AA7666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4C16E96" w14:textId="77777777" w:rsidR="00AA7666" w:rsidRDefault="00AA7666" w:rsidP="00AA7666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AA7666" w14:paraId="3350BAE5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BBC4CE0" w14:textId="77777777" w:rsidR="00AA7666" w:rsidRPr="00F93680" w:rsidRDefault="00AA7666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31DE2C28" w14:textId="29F204F6" w:rsidR="00AA7666" w:rsidRPr="00B07ECE" w:rsidRDefault="00AA7666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U_1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2</w:t>
            </w:r>
          </w:p>
        </w:tc>
      </w:tr>
      <w:tr w:rsidR="00AA7666" w14:paraId="199E1485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3B1EBE28" w14:textId="77777777" w:rsidR="00AA7666" w:rsidRPr="00B07ECE" w:rsidRDefault="00AA7666" w:rsidP="00AA7666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2571CBA4" w14:textId="12CAFCAD" w:rsidR="00AA7666" w:rsidRDefault="00AA7666" w:rsidP="00AA7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dipendente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il login</w:t>
            </w:r>
          </w:p>
        </w:tc>
      </w:tr>
      <w:tr w:rsidR="00AA7666" w14:paraId="6D10C101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085DFCC" w14:textId="77777777" w:rsidR="00AA7666" w:rsidRPr="00B07ECE" w:rsidRDefault="00AA7666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lastRenderedPageBreak/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0AE778C4" w14:textId="68C18499" w:rsidR="00AA7666" w:rsidRPr="006E4CD5" w:rsidRDefault="00AA7666" w:rsidP="00AA7666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dipendente inserisce i dati richiesti</w:t>
            </w:r>
          </w:p>
        </w:tc>
      </w:tr>
      <w:tr w:rsidR="00AA7666" w14:paraId="13965CB7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36C94058" w14:textId="77777777" w:rsidR="00AA7666" w:rsidRPr="00B07ECE" w:rsidRDefault="00AA7666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61B648E8" w14:textId="77777777" w:rsidR="00AA7666" w:rsidRPr="00A64ED0" w:rsidRDefault="00AA7666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2917DD6D" w14:textId="77777777" w:rsidR="00AA7666" w:rsidRPr="00A64ED0" w:rsidRDefault="00AA7666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AA7666" w14:paraId="5A2A6BC1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0A6FA237" w14:textId="77777777" w:rsidR="00AA7666" w:rsidRPr="00B07ECE" w:rsidRDefault="00AA7666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77AEC143" w14:textId="21591791" w:rsidR="00AA7666" w:rsidRDefault="00164631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Utente</w:t>
            </w:r>
          </w:p>
        </w:tc>
        <w:tc>
          <w:tcPr>
            <w:tcW w:w="3670" w:type="dxa"/>
            <w:vAlign w:val="center"/>
          </w:tcPr>
          <w:p w14:paraId="06392AC5" w14:textId="7F43AC6C" w:rsidR="00AA7666" w:rsidRDefault="00164631" w:rsidP="00F538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cirofu</w:t>
            </w:r>
            <w:proofErr w:type="spellEnd"/>
          </w:p>
        </w:tc>
      </w:tr>
      <w:tr w:rsidR="00164631" w14:paraId="241723A8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65E82115" w14:textId="77777777" w:rsidR="00164631" w:rsidRPr="00B07ECE" w:rsidRDefault="00164631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154A18DE" w14:textId="206F6D64" w:rsidR="00164631" w:rsidRDefault="00164631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Password</w:t>
            </w:r>
          </w:p>
        </w:tc>
        <w:tc>
          <w:tcPr>
            <w:tcW w:w="3670" w:type="dxa"/>
            <w:vAlign w:val="center"/>
          </w:tcPr>
          <w:p w14:paraId="56A8C840" w14:textId="60488C61" w:rsidR="00164631" w:rsidRDefault="00164631" w:rsidP="00F538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ciao</w:t>
            </w:r>
          </w:p>
        </w:tc>
      </w:tr>
      <w:tr w:rsidR="00AA7666" w14:paraId="16635174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2874C10D" w14:textId="77777777" w:rsidR="00AA7666" w:rsidRPr="00B07ECE" w:rsidRDefault="00AA7666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221EE5D1" w14:textId="51024BCF" w:rsidR="00AA7666" w:rsidRPr="006E4CD5" w:rsidRDefault="00AA7666" w:rsidP="00AA7666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 xml:space="preserve">Il </w:t>
            </w:r>
            <w:r w:rsidR="00164631">
              <w:rPr>
                <w:rFonts w:ascii="Garamond" w:eastAsia="Calibri" w:hAnsi="Garamond" w:cs="Times New Roman"/>
                <w:sz w:val="24"/>
              </w:rPr>
              <w:t>dipendente</w:t>
            </w:r>
            <w:r>
              <w:rPr>
                <w:rFonts w:ascii="Garamond" w:eastAsia="Calibri" w:hAnsi="Garamond" w:cs="Times New Roman"/>
                <w:sz w:val="24"/>
              </w:rPr>
              <w:t xml:space="preserve"> clicca sul pulsante “Accedi”</w:t>
            </w:r>
          </w:p>
        </w:tc>
      </w:tr>
      <w:tr w:rsidR="00AA7666" w14:paraId="536C9DBC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7B389066" w14:textId="77777777" w:rsidR="00AA7666" w:rsidRPr="00B07ECE" w:rsidRDefault="00AA7666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082B0874" w14:textId="77777777" w:rsidR="009A591F" w:rsidRDefault="009A591F" w:rsidP="009A5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Il Sistema visualizza un messaggio di errore: “</w:t>
            </w: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Utente non trovato</w:t>
            </w:r>
          </w:p>
          <w:p w14:paraId="75F00B53" w14:textId="77777777" w:rsidR="009A591F" w:rsidRPr="001D3AEE" w:rsidRDefault="009A591F" w:rsidP="009A5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Controlla username e password</w:t>
            </w: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”.</w:t>
            </w:r>
          </w:p>
          <w:p w14:paraId="1A1FDCF7" w14:textId="14EF7068" w:rsidR="00AA7666" w:rsidRDefault="009A591F" w:rsidP="009A59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 non compilata correttamente.</w:t>
            </w:r>
          </w:p>
        </w:tc>
      </w:tr>
    </w:tbl>
    <w:p w14:paraId="08EC235F" w14:textId="77777777" w:rsidR="00AA7666" w:rsidRDefault="00AA7666" w:rsidP="00AA7666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615A077" w14:textId="77777777" w:rsidR="00AA7666" w:rsidRDefault="00AA7666" w:rsidP="00AA7666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tbl>
      <w:tblPr>
        <w:tblStyle w:val="Tabellasemplice4"/>
        <w:tblW w:w="96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3669"/>
        <w:gridCol w:w="3670"/>
      </w:tblGrid>
      <w:tr w:rsidR="00AA7666" w14:paraId="1EA6E4E7" w14:textId="77777777" w:rsidTr="00F538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66B9F4D5" w14:textId="77777777" w:rsidR="00AA7666" w:rsidRPr="00F93680" w:rsidRDefault="00AA7666" w:rsidP="00F5381B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 w:rsidRPr="00F93680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Test case ID</w:t>
            </w:r>
          </w:p>
        </w:tc>
        <w:tc>
          <w:tcPr>
            <w:tcW w:w="7339" w:type="dxa"/>
            <w:gridSpan w:val="2"/>
            <w:vAlign w:val="center"/>
          </w:tcPr>
          <w:p w14:paraId="06F27609" w14:textId="715C2F0F" w:rsidR="00AA7666" w:rsidRPr="00B07ECE" w:rsidRDefault="00AA7666" w:rsidP="00F538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</w:pP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TC_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U_1</w:t>
            </w:r>
            <w:r w:rsidRPr="00B07ECE"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_</w:t>
            </w:r>
            <w:r>
              <w:rPr>
                <w:rFonts w:ascii="Garamond" w:eastAsia="Calibri" w:hAnsi="Garamond" w:cs="Times New Roman"/>
                <w:b w:val="0"/>
                <w:bCs w:val="0"/>
                <w:color w:val="auto"/>
                <w:sz w:val="24"/>
                <w:szCs w:val="22"/>
                <w:lang w:eastAsia="en-US"/>
              </w:rPr>
              <w:t>3</w:t>
            </w:r>
          </w:p>
        </w:tc>
      </w:tr>
      <w:tr w:rsidR="00AA7666" w14:paraId="45019984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03A83D26" w14:textId="77777777" w:rsidR="00AA7666" w:rsidRPr="00B07ECE" w:rsidRDefault="00AA7666" w:rsidP="00AA7666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proofErr w:type="spellStart"/>
            <w:r w:rsidRPr="00B07ECE"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Pre-condition</w:t>
            </w:r>
            <w:proofErr w:type="spellEnd"/>
          </w:p>
        </w:tc>
        <w:tc>
          <w:tcPr>
            <w:tcW w:w="7339" w:type="dxa"/>
            <w:gridSpan w:val="2"/>
            <w:vAlign w:val="center"/>
          </w:tcPr>
          <w:p w14:paraId="683E9C5D" w14:textId="11BB85AB" w:rsidR="00AA7666" w:rsidRDefault="00AA7666" w:rsidP="00AA7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dipendente si trova nella sezione per la compilazione del </w:t>
            </w: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form</w:t>
            </w:r>
            <w:proofErr w:type="spellEnd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 per il login</w:t>
            </w:r>
          </w:p>
        </w:tc>
      </w:tr>
      <w:tr w:rsidR="00AA7666" w14:paraId="71C398D9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 w:val="restart"/>
            <w:shd w:val="clear" w:color="auto" w:fill="4472C4" w:themeFill="accent1"/>
            <w:vAlign w:val="center"/>
          </w:tcPr>
          <w:p w14:paraId="696B2ED9" w14:textId="77777777" w:rsidR="00AA7666" w:rsidRPr="00B07ECE" w:rsidRDefault="00AA7666" w:rsidP="00AA7666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Flow of events</w:t>
            </w:r>
          </w:p>
        </w:tc>
        <w:tc>
          <w:tcPr>
            <w:tcW w:w="7339" w:type="dxa"/>
            <w:gridSpan w:val="2"/>
            <w:vAlign w:val="center"/>
          </w:tcPr>
          <w:p w14:paraId="4FF12920" w14:textId="5AFFFFAF" w:rsidR="00AA7666" w:rsidRPr="006E4CD5" w:rsidRDefault="00AA7666" w:rsidP="00AA7666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dipendente inserisce i dati richiesti</w:t>
            </w:r>
          </w:p>
        </w:tc>
      </w:tr>
      <w:tr w:rsidR="00AA7666" w14:paraId="353F755A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7CBB012" w14:textId="77777777" w:rsidR="00AA7666" w:rsidRPr="00B07ECE" w:rsidRDefault="00AA7666" w:rsidP="00AA7666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shd w:val="clear" w:color="auto" w:fill="4472C4" w:themeFill="accent1"/>
            <w:vAlign w:val="center"/>
          </w:tcPr>
          <w:p w14:paraId="5C2E8A77" w14:textId="77777777" w:rsidR="00AA7666" w:rsidRPr="00A64ED0" w:rsidRDefault="00AA7666" w:rsidP="00AA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Input</w:t>
            </w:r>
          </w:p>
        </w:tc>
        <w:tc>
          <w:tcPr>
            <w:tcW w:w="3670" w:type="dxa"/>
            <w:shd w:val="clear" w:color="auto" w:fill="4472C4" w:themeFill="accent1"/>
            <w:vAlign w:val="center"/>
          </w:tcPr>
          <w:p w14:paraId="0082CEAD" w14:textId="77777777" w:rsidR="00AA7666" w:rsidRPr="00A64ED0" w:rsidRDefault="00AA7666" w:rsidP="00AA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</w:pPr>
            <w:r w:rsidRPr="00A64ED0">
              <w:rPr>
                <w:rFonts w:asciiTheme="majorHAnsi" w:eastAsia="Calibri" w:hAnsiTheme="majorHAnsi" w:cs="Times New Roman"/>
                <w:b/>
                <w:bCs/>
                <w:color w:val="FFFFFF" w:themeColor="background1"/>
                <w:sz w:val="24"/>
                <w:szCs w:val="22"/>
                <w:lang w:eastAsia="en-US"/>
              </w:rPr>
              <w:t>Valore</w:t>
            </w:r>
          </w:p>
        </w:tc>
      </w:tr>
      <w:tr w:rsidR="00AA7666" w14:paraId="26AB6BF2" w14:textId="77777777" w:rsidTr="00F5381B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5E85C181" w14:textId="77777777" w:rsidR="00AA7666" w:rsidRPr="00B07ECE" w:rsidRDefault="00AA7666" w:rsidP="00AA7666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4C5D65F7" w14:textId="538E1D8B" w:rsidR="00AA7666" w:rsidRDefault="00164631" w:rsidP="00AA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Codice Utente</w:t>
            </w:r>
          </w:p>
        </w:tc>
        <w:tc>
          <w:tcPr>
            <w:tcW w:w="3670" w:type="dxa"/>
            <w:vAlign w:val="center"/>
          </w:tcPr>
          <w:p w14:paraId="361D8CB2" w14:textId="49EB1FF6" w:rsidR="00AA7666" w:rsidRDefault="00164631" w:rsidP="00AA76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cirofu</w:t>
            </w:r>
            <w:proofErr w:type="spellEnd"/>
          </w:p>
        </w:tc>
      </w:tr>
      <w:tr w:rsidR="00164631" w14:paraId="1629F5A4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7D57D8C1" w14:textId="77777777" w:rsidR="00164631" w:rsidRPr="00B07ECE" w:rsidRDefault="00164631" w:rsidP="00AA7666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3669" w:type="dxa"/>
            <w:vAlign w:val="center"/>
          </w:tcPr>
          <w:p w14:paraId="2E236823" w14:textId="6F6AA765" w:rsidR="00164631" w:rsidRDefault="00164631" w:rsidP="00AA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Password</w:t>
            </w:r>
          </w:p>
        </w:tc>
        <w:tc>
          <w:tcPr>
            <w:tcW w:w="3670" w:type="dxa"/>
            <w:vAlign w:val="center"/>
          </w:tcPr>
          <w:p w14:paraId="1F5EE2A7" w14:textId="3BCF9524" w:rsidR="00164631" w:rsidRDefault="00164631" w:rsidP="00AA76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proofErr w:type="spellStart"/>
            <w:r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cirofu</w:t>
            </w:r>
            <w:proofErr w:type="spellEnd"/>
          </w:p>
        </w:tc>
      </w:tr>
      <w:tr w:rsidR="00AA7666" w14:paraId="585D69AB" w14:textId="77777777" w:rsidTr="00F5381B">
        <w:trPr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vMerge/>
            <w:shd w:val="clear" w:color="auto" w:fill="4472C4" w:themeFill="accent1"/>
            <w:vAlign w:val="center"/>
          </w:tcPr>
          <w:p w14:paraId="1958F03E" w14:textId="77777777" w:rsidR="00AA7666" w:rsidRPr="00B07ECE" w:rsidRDefault="00AA7666" w:rsidP="00AA7666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</w:p>
        </w:tc>
        <w:tc>
          <w:tcPr>
            <w:tcW w:w="7339" w:type="dxa"/>
            <w:gridSpan w:val="2"/>
            <w:vAlign w:val="center"/>
          </w:tcPr>
          <w:p w14:paraId="04053F63" w14:textId="19B11F4E" w:rsidR="00AA7666" w:rsidRPr="006E4CD5" w:rsidRDefault="00AA7666" w:rsidP="00AA7666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eastAsia="Calibri" w:hAnsi="Garamond" w:cs="Times New Roman"/>
                <w:sz w:val="24"/>
              </w:rPr>
            </w:pPr>
            <w:r>
              <w:rPr>
                <w:rFonts w:ascii="Garamond" w:eastAsia="Calibri" w:hAnsi="Garamond" w:cs="Times New Roman"/>
                <w:sz w:val="24"/>
              </w:rPr>
              <w:t>Il dipendente clicca sul pulsante “Accedi”</w:t>
            </w:r>
          </w:p>
        </w:tc>
      </w:tr>
      <w:tr w:rsidR="00AA7666" w14:paraId="3FD40A4E" w14:textId="77777777" w:rsidTr="00F538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1" w:type="dxa"/>
            <w:shd w:val="clear" w:color="auto" w:fill="4472C4" w:themeFill="accent1"/>
            <w:vAlign w:val="center"/>
          </w:tcPr>
          <w:p w14:paraId="12ABA183" w14:textId="77777777" w:rsidR="00AA7666" w:rsidRPr="00B07ECE" w:rsidRDefault="00AA7666" w:rsidP="00AA7666">
            <w:pPr>
              <w:jc w:val="center"/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</w:pPr>
            <w:r>
              <w:rPr>
                <w:rFonts w:asciiTheme="majorHAnsi" w:eastAsia="Calibri" w:hAnsiTheme="majorHAnsi" w:cs="Times New Roman"/>
                <w:color w:val="FFFFFF" w:themeColor="background1"/>
                <w:sz w:val="24"/>
                <w:szCs w:val="22"/>
                <w:lang w:eastAsia="en-US"/>
              </w:rPr>
              <w:t>Oracolo</w:t>
            </w:r>
          </w:p>
        </w:tc>
        <w:tc>
          <w:tcPr>
            <w:tcW w:w="7339" w:type="dxa"/>
            <w:gridSpan w:val="2"/>
            <w:vAlign w:val="center"/>
          </w:tcPr>
          <w:p w14:paraId="5D5FD0A4" w14:textId="41FBFCC1" w:rsidR="00AA7666" w:rsidRDefault="00AA7666" w:rsidP="00AA7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</w:pPr>
            <w:r w:rsidRPr="001D3AEE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 xml:space="preserve">Il Sistema </w:t>
            </w:r>
            <w:r w:rsidR="009A591F">
              <w:rPr>
                <w:rFonts w:ascii="Garamond" w:eastAsia="Calibri" w:hAnsi="Garamond" w:cs="Times New Roman"/>
                <w:color w:val="auto"/>
                <w:sz w:val="24"/>
                <w:szCs w:val="22"/>
                <w:lang w:eastAsia="en-US"/>
              </w:rPr>
              <w:t>accede correttamente</w:t>
            </w:r>
          </w:p>
        </w:tc>
      </w:tr>
    </w:tbl>
    <w:p w14:paraId="018704A3" w14:textId="33C9A301" w:rsidR="00AA7666" w:rsidRDefault="00AA7666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597F2345" w14:textId="77777777" w:rsidR="00AA7666" w:rsidRDefault="00AA7666" w:rsidP="00C664BC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p w14:paraId="6B217B7C" w14:textId="77777777" w:rsidR="008126A4" w:rsidRPr="008126A4" w:rsidRDefault="008126A4" w:rsidP="008126A4">
      <w:pPr>
        <w:pStyle w:val="Titolo1"/>
        <w:rPr>
          <w:lang w:eastAsia="en-US"/>
        </w:rPr>
      </w:pPr>
      <w:bookmarkStart w:id="17" w:name="_Toc61859768"/>
      <w:r w:rsidRPr="008126A4">
        <w:rPr>
          <w:lang w:eastAsia="en-US"/>
        </w:rPr>
        <w:t>Glossario</w:t>
      </w:r>
      <w:bookmarkEnd w:id="17"/>
      <w:r w:rsidRPr="008126A4">
        <w:rPr>
          <w:lang w:eastAsia="en-US"/>
        </w:rPr>
        <w:t xml:space="preserve"> </w:t>
      </w:r>
    </w:p>
    <w:p w14:paraId="3BCF6AB9" w14:textId="37D76ADC" w:rsidR="008126A4" w:rsidRPr="008126A4" w:rsidRDefault="008126A4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8126A4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Test Case ID: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Rappresenta l’identificatore del caso di test. La convenzione è TC_[X]</w:t>
      </w:r>
      <w:r w:rsidR="0035054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_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[N]_[M], dove X è la sigla del</w:t>
      </w:r>
      <w:r w:rsidR="001659EC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sottosistema,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N è il numero del caso di test ed M è un numero progressivo in funzione di N che varia a seconda della combinazione scelta </w:t>
      </w:r>
    </w:p>
    <w:p w14:paraId="441B409F" w14:textId="2D4CACED" w:rsidR="008126A4" w:rsidRPr="00665AB4" w:rsidRDefault="008126A4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8126A4">
        <w:rPr>
          <w:rFonts w:ascii="Garamond" w:eastAsia="Calibri" w:hAnsi="Garamond" w:cs="Times New Roman"/>
          <w:b/>
          <w:bCs/>
          <w:color w:val="auto"/>
          <w:sz w:val="24"/>
          <w:szCs w:val="22"/>
          <w:lang w:eastAsia="en-US"/>
        </w:rPr>
        <w:t xml:space="preserve">Oracolo: </w:t>
      </w:r>
      <w:r w:rsidRPr="008126A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Rappresenta lo stato finale del caso di test.</w:t>
      </w:r>
    </w:p>
    <w:sectPr w:rsidR="008126A4" w:rsidRPr="00665AB4" w:rsidSect="007D6A83">
      <w:footerReference w:type="default" r:id="rId16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E4A39" w14:textId="77777777" w:rsidR="003C12C3" w:rsidRDefault="003C12C3">
      <w:pPr>
        <w:spacing w:after="0" w:line="240" w:lineRule="auto"/>
      </w:pPr>
      <w:r>
        <w:separator/>
      </w:r>
    </w:p>
  </w:endnote>
  <w:endnote w:type="continuationSeparator" w:id="0">
    <w:p w14:paraId="08863B75" w14:textId="77777777" w:rsidR="003C12C3" w:rsidRDefault="003C1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2651135"/>
      <w:docPartObj>
        <w:docPartGallery w:val="Page Numbers (Bottom of Page)"/>
        <w:docPartUnique/>
      </w:docPartObj>
    </w:sdtPr>
    <w:sdtEndPr>
      <w:rPr>
        <w:color w:val="0070C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color w:val="0070C0"/>
          </w:rPr>
        </w:sdtEndPr>
        <w:sdtContent>
          <w:p w14:paraId="27248CF6" w14:textId="127A8A88" w:rsidR="00F5381B" w:rsidRPr="0067614F" w:rsidRDefault="00F5381B">
            <w:pPr>
              <w:pStyle w:val="Pidipagina"/>
              <w:jc w:val="right"/>
              <w:rPr>
                <w:color w:val="0070C0"/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3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436F336D" w14:textId="03BF1261" w:rsidR="00F5381B" w:rsidRPr="0067614F" w:rsidRDefault="00F5381B" w:rsidP="00483E09">
    <w:pPr>
      <w:pStyle w:val="Pidipagina"/>
      <w:rPr>
        <w:color w:val="0070C0"/>
        <w:lang w:val="en-GB"/>
      </w:rPr>
    </w:pPr>
    <w:r>
      <w:rPr>
        <w:color w:val="0070C0"/>
        <w:lang w:val="en-GB"/>
      </w:rPr>
      <w:t>TCS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Test CASE SPECIFICATION</w:t>
    </w:r>
  </w:p>
  <w:p w14:paraId="58012EBE" w14:textId="77777777" w:rsidR="00F5381B" w:rsidRPr="0067614F" w:rsidRDefault="00F5381B">
    <w:pPr>
      <w:pStyle w:val="Pidipagina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4517022"/>
      <w:docPartObj>
        <w:docPartGallery w:val="Page Numbers (Bottom of Page)"/>
        <w:docPartUnique/>
      </w:docPartObj>
    </w:sdtPr>
    <w:sdtContent>
      <w:sdt>
        <w:sdtPr>
          <w:id w:val="-2069109644"/>
          <w:docPartObj>
            <w:docPartGallery w:val="Page Numbers (Top of Page)"/>
            <w:docPartUnique/>
          </w:docPartObj>
        </w:sdtPr>
        <w:sdtContent>
          <w:p w14:paraId="4E1AE12C" w14:textId="7F142EEF" w:rsidR="00F5381B" w:rsidRPr="0067614F" w:rsidRDefault="00F5381B">
            <w:pPr>
              <w:pStyle w:val="Pidipagina"/>
              <w:jc w:val="right"/>
              <w:rPr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022CB6D2" w14:textId="07FEB3FA" w:rsidR="00F5381B" w:rsidRPr="0067614F" w:rsidRDefault="00F5381B">
    <w:pPr>
      <w:pStyle w:val="Pidipagina"/>
      <w:rPr>
        <w:color w:val="0070C0"/>
        <w:lang w:val="en-GB"/>
      </w:rPr>
    </w:pPr>
    <w:r>
      <w:rPr>
        <w:color w:val="0070C0"/>
        <w:lang w:val="en-GB"/>
      </w:rPr>
      <w:t>TCS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TEST CASE SPECIFICATION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AFFCE0" w14:textId="77777777" w:rsidR="003C12C3" w:rsidRDefault="003C12C3">
      <w:pPr>
        <w:spacing w:after="0" w:line="240" w:lineRule="auto"/>
      </w:pPr>
      <w:r>
        <w:separator/>
      </w:r>
    </w:p>
  </w:footnote>
  <w:footnote w:type="continuationSeparator" w:id="0">
    <w:p w14:paraId="0781CBCE" w14:textId="77777777" w:rsidR="003C12C3" w:rsidRDefault="003C1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112D1" w14:textId="242BF52F" w:rsidR="00F5381B" w:rsidRPr="00251814" w:rsidRDefault="00F5381B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6192" behindDoc="0" locked="0" layoutInCell="1" allowOverlap="0" wp14:anchorId="41F089FA" wp14:editId="43EA1702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3BC81F" w14:textId="77777777" w:rsidR="00F5381B" w:rsidRPr="00251814" w:rsidRDefault="00F5381B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4C793231" w14:textId="0C4C024C" w:rsidR="00F5381B" w:rsidRPr="00251814" w:rsidRDefault="00F5381B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3B68A67F" w14:textId="63D2AC61" w:rsidR="00F5381B" w:rsidRDefault="00F5381B" w:rsidP="00251814">
    <w:pPr>
      <w:pStyle w:val="Intestazione"/>
      <w:jc w:val="center"/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- Prof.ssa </w:t>
    </w:r>
    <w:proofErr w:type="spellStart"/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F.Ferrucci</w:t>
    </w:r>
    <w:proofErr w:type="spellEnd"/>
  </w:p>
  <w:p w14:paraId="5BB3F5D0" w14:textId="77777777" w:rsidR="00F5381B" w:rsidRDefault="00F5381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05057" w14:textId="394EE554" w:rsidR="00F5381B" w:rsidRPr="00251814" w:rsidRDefault="00F5381B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9264" behindDoc="0" locked="0" layoutInCell="1" allowOverlap="0" wp14:anchorId="0B59E0FF" wp14:editId="545D1A4C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E6D76C" w14:textId="77777777" w:rsidR="00F5381B" w:rsidRPr="00251814" w:rsidRDefault="00F5381B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1FE31E75" w14:textId="4D011C47" w:rsidR="00F5381B" w:rsidRPr="00251814" w:rsidRDefault="00F5381B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006C2B36" w14:textId="0B626261" w:rsidR="00F5381B" w:rsidRDefault="00F5381B" w:rsidP="00251814">
    <w:pPr>
      <w:pStyle w:val="Intestazione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- Prof.ssa </w:t>
    </w:r>
    <w:proofErr w:type="spellStart"/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F.Ferrucci</w:t>
    </w:r>
    <w:proofErr w:type="spellEnd"/>
  </w:p>
  <w:p w14:paraId="5864D43D" w14:textId="77777777" w:rsidR="00F5381B" w:rsidRPr="00251814" w:rsidRDefault="00F5381B" w:rsidP="00251814">
    <w:pPr>
      <w:pStyle w:val="Intestazione"/>
      <w:jc w:val="cent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25AE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206D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0605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56DA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A05E5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964B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2389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61B40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56075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2292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673BB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4112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35562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1455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050E2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85DC2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56D5E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87DA8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D5348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E56C24"/>
    <w:multiLevelType w:val="hybridMultilevel"/>
    <w:tmpl w:val="74C4FB2E"/>
    <w:lvl w:ilvl="0" w:tplc="9F540A1A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AA7810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B281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C6B1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A650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3183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A65BC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3031D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53046C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960EB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C3D70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8412D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E7058B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3E407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E16A0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116610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70586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FF7084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8F42FA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DF47D5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470ADC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4"/>
  </w:num>
  <w:num w:numId="3">
    <w:abstractNumId w:val="28"/>
  </w:num>
  <w:num w:numId="4">
    <w:abstractNumId w:val="23"/>
  </w:num>
  <w:num w:numId="5">
    <w:abstractNumId w:val="35"/>
  </w:num>
  <w:num w:numId="6">
    <w:abstractNumId w:val="39"/>
  </w:num>
  <w:num w:numId="7">
    <w:abstractNumId w:val="21"/>
  </w:num>
  <w:num w:numId="8">
    <w:abstractNumId w:val="17"/>
  </w:num>
  <w:num w:numId="9">
    <w:abstractNumId w:val="6"/>
  </w:num>
  <w:num w:numId="10">
    <w:abstractNumId w:val="7"/>
  </w:num>
  <w:num w:numId="11">
    <w:abstractNumId w:val="9"/>
  </w:num>
  <w:num w:numId="12">
    <w:abstractNumId w:val="36"/>
  </w:num>
  <w:num w:numId="13">
    <w:abstractNumId w:val="0"/>
  </w:num>
  <w:num w:numId="14">
    <w:abstractNumId w:val="3"/>
  </w:num>
  <w:num w:numId="15">
    <w:abstractNumId w:val="27"/>
  </w:num>
  <w:num w:numId="16">
    <w:abstractNumId w:val="15"/>
  </w:num>
  <w:num w:numId="17">
    <w:abstractNumId w:val="4"/>
  </w:num>
  <w:num w:numId="18">
    <w:abstractNumId w:val="11"/>
  </w:num>
  <w:num w:numId="19">
    <w:abstractNumId w:val="18"/>
  </w:num>
  <w:num w:numId="20">
    <w:abstractNumId w:val="30"/>
  </w:num>
  <w:num w:numId="21">
    <w:abstractNumId w:val="10"/>
  </w:num>
  <w:num w:numId="22">
    <w:abstractNumId w:val="14"/>
  </w:num>
  <w:num w:numId="23">
    <w:abstractNumId w:val="2"/>
  </w:num>
  <w:num w:numId="24">
    <w:abstractNumId w:val="16"/>
  </w:num>
  <w:num w:numId="25">
    <w:abstractNumId w:val="12"/>
  </w:num>
  <w:num w:numId="26">
    <w:abstractNumId w:val="25"/>
  </w:num>
  <w:num w:numId="27">
    <w:abstractNumId w:val="13"/>
  </w:num>
  <w:num w:numId="28">
    <w:abstractNumId w:val="33"/>
  </w:num>
  <w:num w:numId="29">
    <w:abstractNumId w:val="29"/>
  </w:num>
  <w:num w:numId="30">
    <w:abstractNumId w:val="31"/>
  </w:num>
  <w:num w:numId="31">
    <w:abstractNumId w:val="8"/>
  </w:num>
  <w:num w:numId="32">
    <w:abstractNumId w:val="1"/>
  </w:num>
  <w:num w:numId="33">
    <w:abstractNumId w:val="34"/>
  </w:num>
  <w:num w:numId="34">
    <w:abstractNumId w:val="20"/>
  </w:num>
  <w:num w:numId="35">
    <w:abstractNumId w:val="32"/>
  </w:num>
  <w:num w:numId="36">
    <w:abstractNumId w:val="38"/>
  </w:num>
  <w:num w:numId="37">
    <w:abstractNumId w:val="5"/>
  </w:num>
  <w:num w:numId="38">
    <w:abstractNumId w:val="22"/>
  </w:num>
  <w:num w:numId="39">
    <w:abstractNumId w:val="37"/>
  </w:num>
  <w:num w:numId="40">
    <w:abstractNumId w:val="2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05BFE"/>
    <w:rsid w:val="000151A9"/>
    <w:rsid w:val="000157A5"/>
    <w:rsid w:val="00017A77"/>
    <w:rsid w:val="00033CDE"/>
    <w:rsid w:val="00036F26"/>
    <w:rsid w:val="0004504B"/>
    <w:rsid w:val="0005557B"/>
    <w:rsid w:val="00063304"/>
    <w:rsid w:val="00064E81"/>
    <w:rsid w:val="00072E55"/>
    <w:rsid w:val="00074C8B"/>
    <w:rsid w:val="000832DA"/>
    <w:rsid w:val="00090AB1"/>
    <w:rsid w:val="00096DF1"/>
    <w:rsid w:val="000A2E3D"/>
    <w:rsid w:val="000A331D"/>
    <w:rsid w:val="000A573B"/>
    <w:rsid w:val="000A743A"/>
    <w:rsid w:val="000C1120"/>
    <w:rsid w:val="000C2B04"/>
    <w:rsid w:val="000D0C87"/>
    <w:rsid w:val="000D2668"/>
    <w:rsid w:val="000D6C2D"/>
    <w:rsid w:val="000F39BD"/>
    <w:rsid w:val="00102CA8"/>
    <w:rsid w:val="0010739C"/>
    <w:rsid w:val="00110692"/>
    <w:rsid w:val="00111188"/>
    <w:rsid w:val="00111305"/>
    <w:rsid w:val="00111870"/>
    <w:rsid w:val="00111B34"/>
    <w:rsid w:val="0011272D"/>
    <w:rsid w:val="001131D0"/>
    <w:rsid w:val="00115F5C"/>
    <w:rsid w:val="00127419"/>
    <w:rsid w:val="00131218"/>
    <w:rsid w:val="00136C8D"/>
    <w:rsid w:val="00143B49"/>
    <w:rsid w:val="00153A27"/>
    <w:rsid w:val="00162EC1"/>
    <w:rsid w:val="00164631"/>
    <w:rsid w:val="0016468E"/>
    <w:rsid w:val="001659EC"/>
    <w:rsid w:val="00170781"/>
    <w:rsid w:val="0017286B"/>
    <w:rsid w:val="00192483"/>
    <w:rsid w:val="00192B6B"/>
    <w:rsid w:val="00193F13"/>
    <w:rsid w:val="001953E7"/>
    <w:rsid w:val="001A02E7"/>
    <w:rsid w:val="001A1EC4"/>
    <w:rsid w:val="001A5188"/>
    <w:rsid w:val="001D1703"/>
    <w:rsid w:val="001D23B0"/>
    <w:rsid w:val="001D32DD"/>
    <w:rsid w:val="001D3AEE"/>
    <w:rsid w:val="001E373A"/>
    <w:rsid w:val="001E37C2"/>
    <w:rsid w:val="001E5A7E"/>
    <w:rsid w:val="001F36A5"/>
    <w:rsid w:val="002021CB"/>
    <w:rsid w:val="0020443E"/>
    <w:rsid w:val="00206055"/>
    <w:rsid w:val="002114A2"/>
    <w:rsid w:val="002124F1"/>
    <w:rsid w:val="00226D93"/>
    <w:rsid w:val="00231F04"/>
    <w:rsid w:val="00240C03"/>
    <w:rsid w:val="0024194F"/>
    <w:rsid w:val="00245C49"/>
    <w:rsid w:val="00246C96"/>
    <w:rsid w:val="002472F5"/>
    <w:rsid w:val="00251814"/>
    <w:rsid w:val="0026167D"/>
    <w:rsid w:val="00267B22"/>
    <w:rsid w:val="002B77AA"/>
    <w:rsid w:val="002C5716"/>
    <w:rsid w:val="002C6DD5"/>
    <w:rsid w:val="002D1575"/>
    <w:rsid w:val="002D3745"/>
    <w:rsid w:val="002D4033"/>
    <w:rsid w:val="002E3B74"/>
    <w:rsid w:val="002F19EF"/>
    <w:rsid w:val="002F646F"/>
    <w:rsid w:val="002F67FE"/>
    <w:rsid w:val="002F69D2"/>
    <w:rsid w:val="002F7F31"/>
    <w:rsid w:val="003005F4"/>
    <w:rsid w:val="00305F80"/>
    <w:rsid w:val="003070E3"/>
    <w:rsid w:val="003170C7"/>
    <w:rsid w:val="003173D8"/>
    <w:rsid w:val="00321735"/>
    <w:rsid w:val="00337D97"/>
    <w:rsid w:val="00340C92"/>
    <w:rsid w:val="00342532"/>
    <w:rsid w:val="00343AB4"/>
    <w:rsid w:val="003440C3"/>
    <w:rsid w:val="00350548"/>
    <w:rsid w:val="00353C36"/>
    <w:rsid w:val="00354536"/>
    <w:rsid w:val="0035657B"/>
    <w:rsid w:val="00357EA4"/>
    <w:rsid w:val="0036154E"/>
    <w:rsid w:val="00364150"/>
    <w:rsid w:val="00365A06"/>
    <w:rsid w:val="00366BD7"/>
    <w:rsid w:val="003766AA"/>
    <w:rsid w:val="00377126"/>
    <w:rsid w:val="00384A57"/>
    <w:rsid w:val="00386DD9"/>
    <w:rsid w:val="00387657"/>
    <w:rsid w:val="0039770B"/>
    <w:rsid w:val="003A414E"/>
    <w:rsid w:val="003B2DC6"/>
    <w:rsid w:val="003B4B87"/>
    <w:rsid w:val="003B5E81"/>
    <w:rsid w:val="003C12C3"/>
    <w:rsid w:val="003C6B51"/>
    <w:rsid w:val="003E00C9"/>
    <w:rsid w:val="003E7B9B"/>
    <w:rsid w:val="003E7C95"/>
    <w:rsid w:val="003F029D"/>
    <w:rsid w:val="003F1036"/>
    <w:rsid w:val="004023F9"/>
    <w:rsid w:val="00415207"/>
    <w:rsid w:val="004300F1"/>
    <w:rsid w:val="00430921"/>
    <w:rsid w:val="004310EF"/>
    <w:rsid w:val="00440942"/>
    <w:rsid w:val="00444A2F"/>
    <w:rsid w:val="00447C65"/>
    <w:rsid w:val="00462550"/>
    <w:rsid w:val="00462CA1"/>
    <w:rsid w:val="0046340C"/>
    <w:rsid w:val="004672E3"/>
    <w:rsid w:val="004763EA"/>
    <w:rsid w:val="00483E09"/>
    <w:rsid w:val="00491E05"/>
    <w:rsid w:val="00491E10"/>
    <w:rsid w:val="004A29E6"/>
    <w:rsid w:val="004A4AAD"/>
    <w:rsid w:val="004B03B3"/>
    <w:rsid w:val="004B1C33"/>
    <w:rsid w:val="004B1E5F"/>
    <w:rsid w:val="004B5274"/>
    <w:rsid w:val="004B5700"/>
    <w:rsid w:val="004C0587"/>
    <w:rsid w:val="004D0BA2"/>
    <w:rsid w:val="004D2908"/>
    <w:rsid w:val="004D3AFE"/>
    <w:rsid w:val="004E12E2"/>
    <w:rsid w:val="004E1527"/>
    <w:rsid w:val="004E36AF"/>
    <w:rsid w:val="004E53EE"/>
    <w:rsid w:val="004E7EAD"/>
    <w:rsid w:val="004F6624"/>
    <w:rsid w:val="00523C3A"/>
    <w:rsid w:val="00526EE0"/>
    <w:rsid w:val="0052791B"/>
    <w:rsid w:val="00531141"/>
    <w:rsid w:val="0053435D"/>
    <w:rsid w:val="00537453"/>
    <w:rsid w:val="00541480"/>
    <w:rsid w:val="00543756"/>
    <w:rsid w:val="00545763"/>
    <w:rsid w:val="00545EE8"/>
    <w:rsid w:val="00545EFC"/>
    <w:rsid w:val="0054672D"/>
    <w:rsid w:val="00564D17"/>
    <w:rsid w:val="00565C86"/>
    <w:rsid w:val="005666B0"/>
    <w:rsid w:val="00572ED8"/>
    <w:rsid w:val="00584F42"/>
    <w:rsid w:val="005A09DF"/>
    <w:rsid w:val="005B0748"/>
    <w:rsid w:val="005B4A06"/>
    <w:rsid w:val="005B6069"/>
    <w:rsid w:val="005B708C"/>
    <w:rsid w:val="005C3EE2"/>
    <w:rsid w:val="005C646A"/>
    <w:rsid w:val="005D42BE"/>
    <w:rsid w:val="005D6110"/>
    <w:rsid w:val="005D67B3"/>
    <w:rsid w:val="005F21E8"/>
    <w:rsid w:val="0060548C"/>
    <w:rsid w:val="006330BD"/>
    <w:rsid w:val="006453DE"/>
    <w:rsid w:val="00665AB4"/>
    <w:rsid w:val="00672E6F"/>
    <w:rsid w:val="00673C2B"/>
    <w:rsid w:val="006756C0"/>
    <w:rsid w:val="0067614F"/>
    <w:rsid w:val="00682D30"/>
    <w:rsid w:val="00684AC4"/>
    <w:rsid w:val="00685074"/>
    <w:rsid w:val="006858EA"/>
    <w:rsid w:val="0069499F"/>
    <w:rsid w:val="00697C5A"/>
    <w:rsid w:val="006A5E94"/>
    <w:rsid w:val="006A6497"/>
    <w:rsid w:val="006B0A01"/>
    <w:rsid w:val="006B0C53"/>
    <w:rsid w:val="006B4A8D"/>
    <w:rsid w:val="006B719A"/>
    <w:rsid w:val="006C4199"/>
    <w:rsid w:val="006C7A6A"/>
    <w:rsid w:val="006D24B9"/>
    <w:rsid w:val="006D5FDF"/>
    <w:rsid w:val="006E1EEC"/>
    <w:rsid w:val="006E369B"/>
    <w:rsid w:val="006E4CD5"/>
    <w:rsid w:val="00724AD5"/>
    <w:rsid w:val="00733962"/>
    <w:rsid w:val="00734922"/>
    <w:rsid w:val="00734F6D"/>
    <w:rsid w:val="00745DD7"/>
    <w:rsid w:val="00747996"/>
    <w:rsid w:val="00752606"/>
    <w:rsid w:val="007540C8"/>
    <w:rsid w:val="00761225"/>
    <w:rsid w:val="007742B7"/>
    <w:rsid w:val="00774466"/>
    <w:rsid w:val="00774C44"/>
    <w:rsid w:val="00776AF5"/>
    <w:rsid w:val="007803E2"/>
    <w:rsid w:val="007934F7"/>
    <w:rsid w:val="007A1959"/>
    <w:rsid w:val="007A52BA"/>
    <w:rsid w:val="007D331D"/>
    <w:rsid w:val="007D5C6E"/>
    <w:rsid w:val="007D6A83"/>
    <w:rsid w:val="007F0746"/>
    <w:rsid w:val="007F54B3"/>
    <w:rsid w:val="0081265D"/>
    <w:rsid w:val="008126A4"/>
    <w:rsid w:val="00813DC0"/>
    <w:rsid w:val="00817C84"/>
    <w:rsid w:val="00820D1A"/>
    <w:rsid w:val="008359B3"/>
    <w:rsid w:val="0084255E"/>
    <w:rsid w:val="00845065"/>
    <w:rsid w:val="00845537"/>
    <w:rsid w:val="00870AEA"/>
    <w:rsid w:val="0087310B"/>
    <w:rsid w:val="00880D67"/>
    <w:rsid w:val="00887D58"/>
    <w:rsid w:val="008A09C6"/>
    <w:rsid w:val="008A14E9"/>
    <w:rsid w:val="008A36DC"/>
    <w:rsid w:val="008A4635"/>
    <w:rsid w:val="008A7796"/>
    <w:rsid w:val="008B5A1C"/>
    <w:rsid w:val="008C178B"/>
    <w:rsid w:val="008C36F8"/>
    <w:rsid w:val="008C5C39"/>
    <w:rsid w:val="008C78D2"/>
    <w:rsid w:val="008D4D9D"/>
    <w:rsid w:val="008F5249"/>
    <w:rsid w:val="008F7838"/>
    <w:rsid w:val="00907AA6"/>
    <w:rsid w:val="00910CB4"/>
    <w:rsid w:val="00914709"/>
    <w:rsid w:val="009148B8"/>
    <w:rsid w:val="009448BE"/>
    <w:rsid w:val="00950C1A"/>
    <w:rsid w:val="00954F56"/>
    <w:rsid w:val="00962AEF"/>
    <w:rsid w:val="00970098"/>
    <w:rsid w:val="009743D9"/>
    <w:rsid w:val="00981572"/>
    <w:rsid w:val="00991BCD"/>
    <w:rsid w:val="00993F0C"/>
    <w:rsid w:val="009A2830"/>
    <w:rsid w:val="009A591F"/>
    <w:rsid w:val="009A658D"/>
    <w:rsid w:val="009A7039"/>
    <w:rsid w:val="009B0B10"/>
    <w:rsid w:val="009B1CDC"/>
    <w:rsid w:val="009C6F35"/>
    <w:rsid w:val="009C70C9"/>
    <w:rsid w:val="009D6BAF"/>
    <w:rsid w:val="009D72DE"/>
    <w:rsid w:val="009D7A22"/>
    <w:rsid w:val="009F274D"/>
    <w:rsid w:val="00A0171B"/>
    <w:rsid w:val="00A11C49"/>
    <w:rsid w:val="00A155DD"/>
    <w:rsid w:val="00A20225"/>
    <w:rsid w:val="00A22731"/>
    <w:rsid w:val="00A26366"/>
    <w:rsid w:val="00A3662D"/>
    <w:rsid w:val="00A45382"/>
    <w:rsid w:val="00A52C44"/>
    <w:rsid w:val="00A63EB2"/>
    <w:rsid w:val="00A645E3"/>
    <w:rsid w:val="00A64ED0"/>
    <w:rsid w:val="00A723A0"/>
    <w:rsid w:val="00A7256B"/>
    <w:rsid w:val="00A75C6B"/>
    <w:rsid w:val="00A81EAD"/>
    <w:rsid w:val="00A96E29"/>
    <w:rsid w:val="00AA1625"/>
    <w:rsid w:val="00AA5FDD"/>
    <w:rsid w:val="00AA7666"/>
    <w:rsid w:val="00AB667F"/>
    <w:rsid w:val="00AB6BF8"/>
    <w:rsid w:val="00AC0AC4"/>
    <w:rsid w:val="00AD1B06"/>
    <w:rsid w:val="00AD399D"/>
    <w:rsid w:val="00AE5233"/>
    <w:rsid w:val="00AF0A65"/>
    <w:rsid w:val="00AF2A94"/>
    <w:rsid w:val="00AF5893"/>
    <w:rsid w:val="00AF6782"/>
    <w:rsid w:val="00B0274A"/>
    <w:rsid w:val="00B07ECE"/>
    <w:rsid w:val="00B120F1"/>
    <w:rsid w:val="00B16929"/>
    <w:rsid w:val="00B24F06"/>
    <w:rsid w:val="00B25EC7"/>
    <w:rsid w:val="00B548B3"/>
    <w:rsid w:val="00B5730D"/>
    <w:rsid w:val="00B6001B"/>
    <w:rsid w:val="00B75B0E"/>
    <w:rsid w:val="00B85C8F"/>
    <w:rsid w:val="00B908C7"/>
    <w:rsid w:val="00B94AAE"/>
    <w:rsid w:val="00B95299"/>
    <w:rsid w:val="00BA3539"/>
    <w:rsid w:val="00BA7CB2"/>
    <w:rsid w:val="00BC3BA7"/>
    <w:rsid w:val="00BC7784"/>
    <w:rsid w:val="00BE0E7F"/>
    <w:rsid w:val="00BF24A5"/>
    <w:rsid w:val="00C12CB8"/>
    <w:rsid w:val="00C136C3"/>
    <w:rsid w:val="00C15947"/>
    <w:rsid w:val="00C16008"/>
    <w:rsid w:val="00C17A01"/>
    <w:rsid w:val="00C21466"/>
    <w:rsid w:val="00C23ED6"/>
    <w:rsid w:val="00C244B3"/>
    <w:rsid w:val="00C30F1A"/>
    <w:rsid w:val="00C34A41"/>
    <w:rsid w:val="00C4196C"/>
    <w:rsid w:val="00C41AAD"/>
    <w:rsid w:val="00C4695F"/>
    <w:rsid w:val="00C54EE2"/>
    <w:rsid w:val="00C57445"/>
    <w:rsid w:val="00C63BBA"/>
    <w:rsid w:val="00C63BDE"/>
    <w:rsid w:val="00C664BC"/>
    <w:rsid w:val="00C66C0E"/>
    <w:rsid w:val="00C67FEE"/>
    <w:rsid w:val="00C71201"/>
    <w:rsid w:val="00C86F3F"/>
    <w:rsid w:val="00C95E6D"/>
    <w:rsid w:val="00C96A54"/>
    <w:rsid w:val="00CA1B17"/>
    <w:rsid w:val="00CB019C"/>
    <w:rsid w:val="00CB1E67"/>
    <w:rsid w:val="00CB550B"/>
    <w:rsid w:val="00CB7BC3"/>
    <w:rsid w:val="00CC660A"/>
    <w:rsid w:val="00CD4E96"/>
    <w:rsid w:val="00CD5527"/>
    <w:rsid w:val="00CD7CAB"/>
    <w:rsid w:val="00CE1566"/>
    <w:rsid w:val="00CE7847"/>
    <w:rsid w:val="00CF029D"/>
    <w:rsid w:val="00CF199E"/>
    <w:rsid w:val="00CF1BB8"/>
    <w:rsid w:val="00CF5069"/>
    <w:rsid w:val="00CF6EDC"/>
    <w:rsid w:val="00D00D76"/>
    <w:rsid w:val="00D01992"/>
    <w:rsid w:val="00D07F2F"/>
    <w:rsid w:val="00D23685"/>
    <w:rsid w:val="00D271DC"/>
    <w:rsid w:val="00D46EA7"/>
    <w:rsid w:val="00D5491D"/>
    <w:rsid w:val="00D56FCD"/>
    <w:rsid w:val="00D5766C"/>
    <w:rsid w:val="00D62CF7"/>
    <w:rsid w:val="00D67432"/>
    <w:rsid w:val="00D71FDA"/>
    <w:rsid w:val="00D76012"/>
    <w:rsid w:val="00D76DE1"/>
    <w:rsid w:val="00D77562"/>
    <w:rsid w:val="00D84608"/>
    <w:rsid w:val="00D87A03"/>
    <w:rsid w:val="00D90EB9"/>
    <w:rsid w:val="00D92E89"/>
    <w:rsid w:val="00D96A94"/>
    <w:rsid w:val="00DA02E4"/>
    <w:rsid w:val="00DA62F7"/>
    <w:rsid w:val="00DA6CDD"/>
    <w:rsid w:val="00DB4612"/>
    <w:rsid w:val="00DC3A2A"/>
    <w:rsid w:val="00DC4E3F"/>
    <w:rsid w:val="00DC67AC"/>
    <w:rsid w:val="00DD6882"/>
    <w:rsid w:val="00DD7791"/>
    <w:rsid w:val="00DF3166"/>
    <w:rsid w:val="00DF5010"/>
    <w:rsid w:val="00DF503D"/>
    <w:rsid w:val="00DF69A6"/>
    <w:rsid w:val="00E009E6"/>
    <w:rsid w:val="00E03BF9"/>
    <w:rsid w:val="00E06621"/>
    <w:rsid w:val="00E12D7F"/>
    <w:rsid w:val="00E30086"/>
    <w:rsid w:val="00E31BE8"/>
    <w:rsid w:val="00E32BA5"/>
    <w:rsid w:val="00E4397A"/>
    <w:rsid w:val="00E50410"/>
    <w:rsid w:val="00E5253F"/>
    <w:rsid w:val="00E5431E"/>
    <w:rsid w:val="00E60944"/>
    <w:rsid w:val="00E7099C"/>
    <w:rsid w:val="00E73BA8"/>
    <w:rsid w:val="00E743CA"/>
    <w:rsid w:val="00E80DBA"/>
    <w:rsid w:val="00E844F0"/>
    <w:rsid w:val="00E94B4F"/>
    <w:rsid w:val="00E94D91"/>
    <w:rsid w:val="00EA0941"/>
    <w:rsid w:val="00EA0C01"/>
    <w:rsid w:val="00EB1A90"/>
    <w:rsid w:val="00EB5F8F"/>
    <w:rsid w:val="00EC3BEA"/>
    <w:rsid w:val="00EC447C"/>
    <w:rsid w:val="00EC7303"/>
    <w:rsid w:val="00ED14D7"/>
    <w:rsid w:val="00ED182B"/>
    <w:rsid w:val="00ED2E24"/>
    <w:rsid w:val="00EE4F96"/>
    <w:rsid w:val="00EF0153"/>
    <w:rsid w:val="00EF3A8B"/>
    <w:rsid w:val="00F01CCE"/>
    <w:rsid w:val="00F07285"/>
    <w:rsid w:val="00F1610C"/>
    <w:rsid w:val="00F16ACC"/>
    <w:rsid w:val="00F24940"/>
    <w:rsid w:val="00F26D2F"/>
    <w:rsid w:val="00F30E02"/>
    <w:rsid w:val="00F34290"/>
    <w:rsid w:val="00F46D63"/>
    <w:rsid w:val="00F47F5D"/>
    <w:rsid w:val="00F5381B"/>
    <w:rsid w:val="00F708C7"/>
    <w:rsid w:val="00F92804"/>
    <w:rsid w:val="00F93680"/>
    <w:rsid w:val="00FA093B"/>
    <w:rsid w:val="00FA7FE1"/>
    <w:rsid w:val="00FB6579"/>
    <w:rsid w:val="00FC1B9C"/>
    <w:rsid w:val="00FC6AFF"/>
    <w:rsid w:val="00FD58EA"/>
    <w:rsid w:val="00FD73AF"/>
    <w:rsid w:val="00FE5B8D"/>
    <w:rsid w:val="3E502052"/>
    <w:rsid w:val="65F7D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6F6A14"/>
  <w15:docId w15:val="{9432E893-0064-40C2-A0E6-8B558842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4546A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3B74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0171B"/>
    <w:pPr>
      <w:keepNext/>
      <w:keepLines/>
      <w:pBdr>
        <w:bottom w:val="single" w:sz="8" w:space="0" w:color="D9E2F3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1F4E79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1EEC"/>
    <w:pPr>
      <w:keepNext/>
      <w:keepLines/>
      <w:spacing w:before="120" w:after="120" w:line="240" w:lineRule="auto"/>
      <w:outlineLvl w:val="1"/>
    </w:pPr>
    <w:rPr>
      <w:b/>
      <w:bCs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1EEC"/>
    <w:pPr>
      <w:keepNext/>
      <w:keepLines/>
      <w:spacing w:before="40" w:after="0"/>
      <w:outlineLvl w:val="2"/>
    </w:pPr>
    <w:rPr>
      <w:b/>
      <w:bCs/>
      <w:i/>
      <w:iCs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171B"/>
    <w:rPr>
      <w:rFonts w:asciiTheme="majorHAnsi" w:eastAsiaTheme="majorEastAsia" w:hAnsiTheme="majorHAnsi" w:cstheme="majorBidi"/>
      <w:color w:val="1F4E79"/>
      <w:sz w:val="36"/>
      <w:szCs w:val="3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1EEC"/>
    <w:rPr>
      <w:b/>
      <w:bCs/>
      <w:color w:val="000000" w:themeColor="text1"/>
      <w:sz w:val="26"/>
      <w:szCs w:val="26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CB019C"/>
    <w:pPr>
      <w:numPr>
        <w:numId w:val="1"/>
      </w:numPr>
      <w:tabs>
        <w:tab w:val="right" w:leader="dot" w:pos="9061"/>
      </w:tabs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1EEC"/>
    <w:rPr>
      <w:b/>
      <w:bCs/>
      <w:i/>
      <w:iCs/>
      <w:color w:val="000000" w:themeColor="text1"/>
      <w:sz w:val="24"/>
      <w:szCs w:val="24"/>
      <w:lang w:val="it-IT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CB019C"/>
    <w:pPr>
      <w:spacing w:after="100"/>
      <w:ind w:left="144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e"/>
    <w:rsid w:val="004E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4E1527"/>
  </w:style>
  <w:style w:type="character" w:customStyle="1" w:styleId="eop">
    <w:name w:val="eop"/>
    <w:basedOn w:val="Carpredefinitoparagrafo"/>
    <w:rsid w:val="004E1527"/>
  </w:style>
  <w:style w:type="character" w:customStyle="1" w:styleId="contextualspellingandgrammarerror">
    <w:name w:val="contextualspellingandgrammarerror"/>
    <w:basedOn w:val="Carpredefinitoparagrafo"/>
    <w:rsid w:val="004E1527"/>
  </w:style>
  <w:style w:type="paragraph" w:customStyle="1" w:styleId="Default">
    <w:name w:val="Default"/>
    <w:rsid w:val="00AA162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customStyle="1" w:styleId="spellingerror">
    <w:name w:val="spellingerror"/>
    <w:basedOn w:val="Carpredefinitoparagrafo"/>
    <w:rsid w:val="004E36AF"/>
  </w:style>
  <w:style w:type="paragraph" w:styleId="Paragrafoelenco">
    <w:name w:val="List Paragraph"/>
    <w:basedOn w:val="Normale"/>
    <w:uiPriority w:val="34"/>
    <w:qFormat/>
    <w:rsid w:val="002C6DD5"/>
    <w:pPr>
      <w:spacing w:after="200" w:line="276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table" w:customStyle="1" w:styleId="Tabellafinanziaria1">
    <w:name w:val="Tabella finanziaria1"/>
    <w:basedOn w:val="Tabellanormale"/>
    <w:uiPriority w:val="99"/>
    <w:rsid w:val="00CB550B"/>
    <w:pPr>
      <w:spacing w:before="60" w:after="60" w:line="240" w:lineRule="auto"/>
    </w:pPr>
    <w:tblPr>
      <w:tblStyleRowBandSize w:val="1"/>
      <w:tblBorders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  <w:insideV w:val="single" w:sz="4" w:space="0" w:color="ACB9CA"/>
      </w:tblBorders>
    </w:tblPr>
    <w:tblStylePr w:type="firstRow">
      <w:rPr>
        <w:rFonts w:ascii="Calibri Light" w:hAnsi="Calibri Light"/>
        <w:color w:val="FFFFFF"/>
        <w:sz w:val="16"/>
      </w:rPr>
      <w:tblPr/>
      <w:tcPr>
        <w:shd w:val="clear" w:color="auto" w:fill="4472C4"/>
      </w:tcPr>
    </w:tblStylePr>
    <w:tblStylePr w:type="lastRow">
      <w:rPr>
        <w:rFonts w:ascii="Calibri Light" w:hAnsi="Calibri Light"/>
        <w:b/>
        <w:caps/>
        <w:smallCaps w:val="0"/>
        <w:color w:val="4472C4"/>
        <w:sz w:val="16"/>
      </w:rPr>
      <w:tblPr/>
      <w:tcPr>
        <w:tcBorders>
          <w:top w:val="nil"/>
        </w:tcBorders>
      </w:tcPr>
    </w:tblStylePr>
    <w:tblStylePr w:type="firstCol">
      <w:rPr>
        <w:rFonts w:ascii="Calibri Light" w:hAnsi="Calibri Light"/>
        <w:sz w:val="16"/>
      </w:rPr>
    </w:tblStylePr>
    <w:tblStylePr w:type="band2Horz">
      <w:tblPr/>
      <w:tcPr>
        <w:shd w:val="clear" w:color="auto" w:fill="D5DCE4"/>
      </w:tcPr>
    </w:tblStylePr>
  </w:style>
  <w:style w:type="table" w:styleId="Tabellagriglia5scura-colore1">
    <w:name w:val="Grid Table 5 Dark Accent 1"/>
    <w:basedOn w:val="Tabellanormale"/>
    <w:uiPriority w:val="50"/>
    <w:rsid w:val="00E94D91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ED2E24"/>
    <w:pPr>
      <w:spacing w:after="0" w:line="240" w:lineRule="auto"/>
    </w:pPr>
    <w:rPr>
      <w:color w:val="auto"/>
      <w:sz w:val="22"/>
      <w:szCs w:val="22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F936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6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4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9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640AF7-34B6-48E9-8C2A-C480C5D3D6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E16F7D-B6E2-4FD1-9F73-053F941DA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EF1F08F-7FAD-494A-A181-358746C6C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009ADF1-36D5-4F11-8B27-0E70A6113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0</TotalTime>
  <Pages>27</Pages>
  <Words>3385</Words>
  <Characters>19300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TCS           Test Case Specification</vt:lpstr>
    </vt:vector>
  </TitlesOfParts>
  <Company/>
  <LinksUpToDate>false</LinksUpToDate>
  <CharactersWithSpaces>22640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TCS           Test Case Specification</dc:title>
  <dc:subject>NewDM</dc:subject>
  <dc:creator>margar</dc:creator>
  <cp:keywords/>
  <dc:description/>
  <cp:lastModifiedBy>FRANCO CIRILLO</cp:lastModifiedBy>
  <cp:revision>92</cp:revision>
  <dcterms:created xsi:type="dcterms:W3CDTF">2015-10-30T11:24:00Z</dcterms:created>
  <dcterms:modified xsi:type="dcterms:W3CDTF">2021-02-01T23:13:00Z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ContentTypeId">
    <vt:lpwstr>0x010100840053E01BAC1847A33C5CEC6AC3E775</vt:lpwstr>
  </property>
</Properties>
</file>