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443EB152">
                    <wp:simplePos x="0" y="0"/>
                    <wp:positionH relativeFrom="margin">
                      <wp:posOffset>4380230</wp:posOffset>
                    </wp:positionH>
                    <wp:positionV relativeFrom="margin">
                      <wp:posOffset>2376170</wp:posOffset>
                    </wp:positionV>
                    <wp:extent cx="1698625" cy="2964180"/>
                    <wp:effectExtent l="0" t="0" r="0" b="762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1698625" cy="2964180"/>
                            </a:xfrm>
                            <a:prstGeom prst="rect">
                              <a:avLst/>
                            </a:prstGeom>
                            <a:noFill/>
                            <a:ln w="6350">
                              <a:noFill/>
                            </a:ln>
                            <a:effectLst/>
                          </wps:spPr>
                          <wps:txbx>
                            <w:txbxContent>
                              <w:p w14:paraId="50B06914" w14:textId="7B8FBD71" w:rsidR="00835F8C" w:rsidRPr="0060548C" w:rsidRDefault="00814B04"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835F8C">
                                      <w:rPr>
                                        <w:color w:val="1F4E79"/>
                                        <w:lang w:val="en-GB"/>
                                      </w:rPr>
                                      <w:t>TP Test Plan</w:t>
                                    </w:r>
                                  </w:sdtContent>
                                </w:sdt>
                              </w:p>
                              <w:p w14:paraId="1ABC13FC" w14:textId="77777777" w:rsidR="00835F8C" w:rsidRPr="00EA0C01" w:rsidRDefault="00814B04"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35F8C" w:rsidRPr="00EA0C01">
                                      <w:rPr>
                                        <w:color w:val="1F4E79"/>
                                        <w:sz w:val="44"/>
                                        <w:szCs w:val="44"/>
                                        <w:lang w:val="en-GB"/>
                                      </w:rPr>
                                      <w:t>NewDM</w:t>
                                    </w:r>
                                  </w:sdtContent>
                                </w:sdt>
                              </w:p>
                              <w:p w14:paraId="3C577DB8" w14:textId="77777777" w:rsidR="00835F8C" w:rsidRPr="00EA0C01" w:rsidRDefault="00835F8C" w:rsidP="003005F4">
                                <w:pPr>
                                  <w:jc w:val="right"/>
                                  <w:rPr>
                                    <w:lang w:val="en-GB"/>
                                  </w:rPr>
                                </w:pPr>
                              </w:p>
                              <w:p w14:paraId="037EC727" w14:textId="77777777" w:rsidR="00835F8C" w:rsidRPr="00EA0C01" w:rsidRDefault="00835F8C" w:rsidP="0024194F">
                                <w:pPr>
                                  <w:pStyle w:val="Sottotitolo"/>
                                  <w:jc w:val="right"/>
                                  <w:rPr>
                                    <w:color w:val="1F4E79"/>
                                    <w:lang w:val="en-GB"/>
                                  </w:rPr>
                                </w:pPr>
                                <w:r w:rsidRPr="00EA0C01">
                                  <w:rPr>
                                    <w:b/>
                                    <w:bCs/>
                                    <w:color w:val="1F4E79"/>
                                    <w:lang w:val="en-GB"/>
                                  </w:rPr>
                                  <w:t xml:space="preserve"> </w:t>
                                </w:r>
                              </w:p>
                              <w:p w14:paraId="31AAC556" w14:textId="77777777" w:rsidR="00835F8C" w:rsidRPr="00EA0C01" w:rsidRDefault="00835F8C">
                                <w:pPr>
                                  <w:rPr>
                                    <w:lang w:val="en-GB"/>
                                  </w:rPr>
                                </w:pPr>
                              </w:p>
                              <w:p w14:paraId="16C55830" w14:textId="18E53E1A" w:rsidR="00835F8C" w:rsidRPr="0060548C" w:rsidRDefault="00835F8C" w:rsidP="0024194F">
                                <w:pPr>
                                  <w:pStyle w:val="Titolo"/>
                                  <w:jc w:val="right"/>
                                  <w:rPr>
                                    <w:color w:val="1F4E79"/>
                                    <w:lang w:val="en-GB"/>
                                  </w:rPr>
                                </w:pPr>
                                <w:r w:rsidRPr="0060548C">
                                  <w:rPr>
                                    <w:color w:val="1F4E79"/>
                                    <w:lang w:val="en-GB"/>
                                  </w:rPr>
                                  <w:t xml:space="preserve"> </w:t>
                                </w:r>
                              </w:p>
                              <w:p w14:paraId="15B8697A" w14:textId="24CEC7ED" w:rsidR="00835F8C" w:rsidRPr="0052791B" w:rsidRDefault="00814B04"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35F8C" w:rsidRPr="0052791B">
                                      <w:rPr>
                                        <w:b/>
                                        <w:bCs/>
                                        <w:color w:val="1F4E79"/>
                                        <w:sz w:val="44"/>
                                        <w:szCs w:val="44"/>
                                        <w:lang w:val="en-GB"/>
                                      </w:rPr>
                                      <w:t>NewDM</w:t>
                                    </w:r>
                                  </w:sdtContent>
                                </w:sdt>
                              </w:p>
                              <w:p w14:paraId="5EB31C60" w14:textId="07440CCF" w:rsidR="00835F8C" w:rsidRPr="0052791B" w:rsidRDefault="00835F8C" w:rsidP="003005F4">
                                <w:pPr>
                                  <w:jc w:val="right"/>
                                  <w:rPr>
                                    <w:lang w:val="en-GB"/>
                                  </w:rPr>
                                </w:pPr>
                              </w:p>
                              <w:p w14:paraId="4B6280BC" w14:textId="4CC8F372" w:rsidR="00835F8C" w:rsidRPr="0052791B" w:rsidRDefault="00835F8C" w:rsidP="0024194F">
                                <w:pPr>
                                  <w:pStyle w:val="Sottotitolo"/>
                                  <w:jc w:val="right"/>
                                  <w:rPr>
                                    <w:color w:val="1F4E79"/>
                                    <w:lang w:val="en-GB"/>
                                  </w:rPr>
                                </w:pPr>
                                <w:r w:rsidRPr="0052791B">
                                  <w:rPr>
                                    <w:b/>
                                    <w:bCs/>
                                    <w:color w:val="1F4E79"/>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344.9pt;margin-top:187.1pt;width:133.75pt;height:233.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" filled="f" stroked="f" strokeweight=".5pt">
                    <v:textbox inset="0,0,0,0">
                      <w:txbxContent>
                        <w:p w14:paraId="50B06914" w14:textId="7B8FBD71" w:rsidR="00835F8C" w:rsidRPr="0060548C" w:rsidRDefault="00814B04"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835F8C">
                                <w:rPr>
                                  <w:color w:val="1F4E79"/>
                                  <w:lang w:val="en-GB"/>
                                </w:rPr>
                                <w:t>TP Test Plan</w:t>
                              </w:r>
                            </w:sdtContent>
                          </w:sdt>
                        </w:p>
                        <w:p w14:paraId="1ABC13FC" w14:textId="77777777" w:rsidR="00835F8C" w:rsidRPr="00EA0C01" w:rsidRDefault="00814B04"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35F8C" w:rsidRPr="00EA0C01">
                                <w:rPr>
                                  <w:color w:val="1F4E79"/>
                                  <w:sz w:val="44"/>
                                  <w:szCs w:val="44"/>
                                  <w:lang w:val="en-GB"/>
                                </w:rPr>
                                <w:t>NewDM</w:t>
                              </w:r>
                            </w:sdtContent>
                          </w:sdt>
                        </w:p>
                        <w:p w14:paraId="3C577DB8" w14:textId="77777777" w:rsidR="00835F8C" w:rsidRPr="00EA0C01" w:rsidRDefault="00835F8C" w:rsidP="003005F4">
                          <w:pPr>
                            <w:jc w:val="right"/>
                            <w:rPr>
                              <w:lang w:val="en-GB"/>
                            </w:rPr>
                          </w:pPr>
                        </w:p>
                        <w:p w14:paraId="037EC727" w14:textId="77777777" w:rsidR="00835F8C" w:rsidRPr="00EA0C01" w:rsidRDefault="00835F8C" w:rsidP="0024194F">
                          <w:pPr>
                            <w:pStyle w:val="Sottotitolo"/>
                            <w:jc w:val="right"/>
                            <w:rPr>
                              <w:color w:val="1F4E79"/>
                              <w:lang w:val="en-GB"/>
                            </w:rPr>
                          </w:pPr>
                          <w:r w:rsidRPr="00EA0C01">
                            <w:rPr>
                              <w:b/>
                              <w:bCs/>
                              <w:color w:val="1F4E79"/>
                              <w:lang w:val="en-GB"/>
                            </w:rPr>
                            <w:t xml:space="preserve"> </w:t>
                          </w:r>
                        </w:p>
                        <w:p w14:paraId="31AAC556" w14:textId="77777777" w:rsidR="00835F8C" w:rsidRPr="00EA0C01" w:rsidRDefault="00835F8C">
                          <w:pPr>
                            <w:rPr>
                              <w:lang w:val="en-GB"/>
                            </w:rPr>
                          </w:pPr>
                        </w:p>
                        <w:p w14:paraId="16C55830" w14:textId="18E53E1A" w:rsidR="00835F8C" w:rsidRPr="0060548C" w:rsidRDefault="00835F8C" w:rsidP="0024194F">
                          <w:pPr>
                            <w:pStyle w:val="Titolo"/>
                            <w:jc w:val="right"/>
                            <w:rPr>
                              <w:color w:val="1F4E79"/>
                              <w:lang w:val="en-GB"/>
                            </w:rPr>
                          </w:pPr>
                          <w:r w:rsidRPr="0060548C">
                            <w:rPr>
                              <w:color w:val="1F4E79"/>
                              <w:lang w:val="en-GB"/>
                            </w:rPr>
                            <w:t xml:space="preserve"> </w:t>
                          </w:r>
                        </w:p>
                        <w:p w14:paraId="15B8697A" w14:textId="24CEC7ED" w:rsidR="00835F8C" w:rsidRPr="0052791B" w:rsidRDefault="00814B04" w:rsidP="0024194F">
                          <w:pPr>
                            <w:pStyle w:val="Sottotitolo"/>
                            <w:jc w:val="right"/>
                            <w:rPr>
                              <w:color w:val="1F4E79"/>
                              <w:lang w:val="en-GB"/>
                            </w:rPr>
                          </w:pPr>
                          <w:sdt>
                            <w:sdtPr>
                              <w:rPr>
                                <w:b/>
                                <w:bCs/>
                                <w:color w:val="1F4E79"/>
                                <w:sz w:val="44"/>
                                <w:szCs w:val="44"/>
                                <w:lang w:val="en-GB"/>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35F8C" w:rsidRPr="0052791B">
                                <w:rPr>
                                  <w:b/>
                                  <w:bCs/>
                                  <w:color w:val="1F4E79"/>
                                  <w:sz w:val="44"/>
                                  <w:szCs w:val="44"/>
                                  <w:lang w:val="en-GB"/>
                                </w:rPr>
                                <w:t>NewDM</w:t>
                              </w:r>
                            </w:sdtContent>
                          </w:sdt>
                        </w:p>
                        <w:p w14:paraId="5EB31C60" w14:textId="07440CCF" w:rsidR="00835F8C" w:rsidRPr="0052791B" w:rsidRDefault="00835F8C" w:rsidP="003005F4">
                          <w:pPr>
                            <w:jc w:val="right"/>
                            <w:rPr>
                              <w:lang w:val="en-GB"/>
                            </w:rPr>
                          </w:pPr>
                        </w:p>
                        <w:p w14:paraId="4B6280BC" w14:textId="4CC8F372" w:rsidR="00835F8C" w:rsidRPr="0052791B" w:rsidRDefault="00835F8C" w:rsidP="0024194F">
                          <w:pPr>
                            <w:pStyle w:val="Sottotitolo"/>
                            <w:jc w:val="right"/>
                            <w:rPr>
                              <w:color w:val="1F4E79"/>
                              <w:lang w:val="en-GB"/>
                            </w:rPr>
                          </w:pPr>
                          <w:r w:rsidRPr="0052791B">
                            <w:rPr>
                              <w:b/>
                              <w:bCs/>
                              <w:color w:val="1F4E79"/>
                              <w:lang w:val="en-GB"/>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64CB6920" w:rsidR="003005F4" w:rsidRPr="00845537" w:rsidRDefault="00AD1B06"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1.0</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62AE2A26" w:rsidR="003005F4" w:rsidRPr="00845537" w:rsidRDefault="008E755B"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3</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w:t>
                </w:r>
                <w:r>
                  <w:rPr>
                    <w:rFonts w:ascii="Century Gothic" w:eastAsia="Calibri" w:hAnsi="Century Gothic" w:cs="Arial"/>
                    <w:color w:val="auto"/>
                    <w:sz w:val="22"/>
                    <w:szCs w:val="22"/>
                    <w:lang w:eastAsia="en-US"/>
                  </w:rPr>
                  <w:t>0</w:t>
                </w:r>
                <w:r w:rsidR="00AD1B06">
                  <w:rPr>
                    <w:rFonts w:ascii="Century Gothic" w:eastAsia="Calibri" w:hAnsi="Century Gothic" w:cs="Arial"/>
                    <w:color w:val="auto"/>
                    <w:sz w:val="22"/>
                    <w:szCs w:val="22"/>
                    <w:lang w:eastAsia="en-US"/>
                  </w:rPr>
                  <w:t>2</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1027B8DF" w:rsidR="003005F4" w:rsidRPr="004A29E6" w:rsidRDefault="0052791B" w:rsidP="00A81EAD">
                <w:pPr>
                  <w:pStyle w:val="Logo"/>
                  <w:spacing w:before="0" w:after="0"/>
                  <w:jc w:val="center"/>
                  <w:rPr>
                    <w:sz w:val="24"/>
                  </w:rPr>
                </w:pPr>
                <w:r>
                  <w:rPr>
                    <w:sz w:val="24"/>
                  </w:rPr>
                  <w:t>17</w:t>
                </w:r>
                <w:r w:rsidR="003005F4" w:rsidRPr="004A29E6">
                  <w:rPr>
                    <w:sz w:val="24"/>
                  </w:rPr>
                  <w:t>/</w:t>
                </w:r>
                <w:r>
                  <w:rPr>
                    <w:sz w:val="24"/>
                  </w:rPr>
                  <w:t>01</w:t>
                </w:r>
                <w:r w:rsidR="003005F4" w:rsidRPr="004A29E6">
                  <w:rPr>
                    <w:sz w:val="24"/>
                  </w:rPr>
                  <w:t>/20</w:t>
                </w:r>
                <w:r w:rsidR="003005F4">
                  <w:rPr>
                    <w:sz w:val="24"/>
                  </w:rPr>
                  <w:t>20</w:t>
                </w:r>
              </w:p>
            </w:tc>
            <w:tc>
              <w:tcPr>
                <w:tcW w:w="1701" w:type="dxa"/>
              </w:tcPr>
              <w:p w14:paraId="13B35D0F" w14:textId="3FD437C8"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1.0</w:t>
                </w:r>
              </w:p>
            </w:tc>
            <w:tc>
              <w:tcPr>
                <w:tcW w:w="3550" w:type="dxa"/>
              </w:tcPr>
              <w:p w14:paraId="06980505" w14:textId="2045CE23" w:rsidR="003005F4" w:rsidRPr="004A29E6" w:rsidRDefault="0052791B" w:rsidP="00AD1B06">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Prima stesura</w:t>
                </w:r>
              </w:p>
            </w:tc>
            <w:tc>
              <w:tcPr>
                <w:tcW w:w="2266" w:type="dxa"/>
              </w:tcPr>
              <w:p w14:paraId="11053CA7" w14:textId="717A6109" w:rsidR="003005F4" w:rsidRPr="004A29E6" w:rsidRDefault="0052791B"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Cirillo Franco</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bookmarkStart w:id="6" w:name="_Toc61790202"/>
          <w:bookmarkStart w:id="7" w:name="_Toc62141156"/>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3101CD23" w:rsidR="00C664BC" w:rsidRDefault="00C664BC" w:rsidP="00584F42">
          <w:pPr>
            <w:pStyle w:val="Logo"/>
            <w:spacing w:before="0" w:after="0"/>
          </w:pPr>
        </w:p>
        <w:p w14:paraId="2D2788F0" w14:textId="60BD3521" w:rsidR="0052791B" w:rsidRDefault="0052791B" w:rsidP="00584F42">
          <w:pPr>
            <w:pStyle w:val="Logo"/>
            <w:spacing w:before="0" w:after="0"/>
          </w:pPr>
        </w:p>
        <w:p w14:paraId="55AC19F0" w14:textId="466BFC0E" w:rsidR="0052791B" w:rsidRDefault="0052791B" w:rsidP="00584F42">
          <w:pPr>
            <w:pStyle w:val="Logo"/>
            <w:spacing w:before="0" w:after="0"/>
          </w:pPr>
        </w:p>
        <w:p w14:paraId="37B18632" w14:textId="3075EF3A" w:rsidR="0052791B" w:rsidRDefault="0052791B" w:rsidP="00584F42">
          <w:pPr>
            <w:pStyle w:val="Logo"/>
            <w:spacing w:before="0" w:after="0"/>
          </w:pPr>
        </w:p>
        <w:p w14:paraId="37674D5A" w14:textId="110F41E7" w:rsidR="0052791B" w:rsidRDefault="0052791B" w:rsidP="00584F42">
          <w:pPr>
            <w:pStyle w:val="Logo"/>
            <w:spacing w:before="0" w:after="0"/>
          </w:pPr>
        </w:p>
        <w:p w14:paraId="115FE3FB" w14:textId="26B9DC57" w:rsidR="0052791B" w:rsidRDefault="0052791B" w:rsidP="00584F42">
          <w:pPr>
            <w:pStyle w:val="Logo"/>
            <w:spacing w:before="0" w:after="0"/>
          </w:pPr>
        </w:p>
        <w:p w14:paraId="4346CC5F" w14:textId="77777777" w:rsidR="0052791B" w:rsidRDefault="0052791B" w:rsidP="00584F42">
          <w:pPr>
            <w:pStyle w:val="Logo"/>
            <w:spacing w:before="0" w:after="0"/>
          </w:pPr>
        </w:p>
        <w:p w14:paraId="4F464C32" w14:textId="77777777" w:rsidR="00C664BC" w:rsidRDefault="00C664BC" w:rsidP="00584F42">
          <w:pPr>
            <w:pStyle w:val="Logo"/>
            <w:spacing w:before="0" w:after="0"/>
          </w:pPr>
        </w:p>
        <w:p w14:paraId="6B62F1B3" w14:textId="29B03819" w:rsidR="00F01CCE" w:rsidRPr="00543756" w:rsidRDefault="00814B04"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14DFD40D" w14:textId="4DA9A035" w:rsidR="00005F53" w:rsidRPr="00005F53" w:rsidRDefault="00DA6CDD" w:rsidP="00561891">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62141157" w:history="1">
            <w:r w:rsidR="00005F53" w:rsidRPr="007B507E">
              <w:rPr>
                <w:rStyle w:val="Collegamentoipertestuale"/>
                <w:noProof/>
              </w:rPr>
              <w:t>1. Introduzione</w:t>
            </w:r>
            <w:r w:rsidR="00005F53">
              <w:rPr>
                <w:noProof/>
                <w:webHidden/>
              </w:rPr>
              <w:tab/>
            </w:r>
            <w:r w:rsidR="00005F53">
              <w:rPr>
                <w:noProof/>
                <w:webHidden/>
              </w:rPr>
              <w:fldChar w:fldCharType="begin"/>
            </w:r>
            <w:r w:rsidR="00005F53">
              <w:rPr>
                <w:noProof/>
                <w:webHidden/>
              </w:rPr>
              <w:instrText xml:space="preserve"> PAGEREF _Toc62141157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9D6BBE1" w14:textId="239ED72B" w:rsidR="00005F53" w:rsidRDefault="00814B04">
          <w:pPr>
            <w:pStyle w:val="Sommario1"/>
            <w:rPr>
              <w:b w:val="0"/>
              <w:bCs w:val="0"/>
              <w:noProof/>
              <w:color w:val="auto"/>
              <w:sz w:val="22"/>
              <w:szCs w:val="22"/>
              <w:lang w:eastAsia="it-IT"/>
            </w:rPr>
          </w:pPr>
          <w:hyperlink w:anchor="_Toc62141158" w:history="1">
            <w:r w:rsidR="00005F53" w:rsidRPr="007B507E">
              <w:rPr>
                <w:rStyle w:val="Collegamentoipertestuale"/>
                <w:noProof/>
              </w:rPr>
              <w:t>2. Documenti correlati</w:t>
            </w:r>
            <w:r w:rsidR="00005F53">
              <w:rPr>
                <w:noProof/>
                <w:webHidden/>
              </w:rPr>
              <w:tab/>
            </w:r>
            <w:r w:rsidR="00005F53">
              <w:rPr>
                <w:noProof/>
                <w:webHidden/>
              </w:rPr>
              <w:fldChar w:fldCharType="begin"/>
            </w:r>
            <w:r w:rsidR="00005F53">
              <w:rPr>
                <w:noProof/>
                <w:webHidden/>
              </w:rPr>
              <w:instrText xml:space="preserve"> PAGEREF _Toc62141158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6DF299AD" w14:textId="3FFBE006" w:rsidR="00005F53" w:rsidRDefault="00814B04">
          <w:pPr>
            <w:pStyle w:val="Sommario2"/>
            <w:rPr>
              <w:noProof/>
              <w:color w:val="auto"/>
              <w:lang w:eastAsia="it-IT"/>
            </w:rPr>
          </w:pPr>
          <w:hyperlink w:anchor="_Toc62141159" w:history="1">
            <w:r w:rsidR="00005F53" w:rsidRPr="007B507E">
              <w:rPr>
                <w:rStyle w:val="Collegamentoipertestuale"/>
                <w:noProof/>
                <w:lang w:eastAsia="en-US"/>
              </w:rPr>
              <w:t>2.1 Relazione con il documento di analisi</w:t>
            </w:r>
            <w:r w:rsidR="00005F53">
              <w:rPr>
                <w:noProof/>
                <w:webHidden/>
              </w:rPr>
              <w:tab/>
            </w:r>
            <w:r w:rsidR="00005F53">
              <w:rPr>
                <w:noProof/>
                <w:webHidden/>
              </w:rPr>
              <w:fldChar w:fldCharType="begin"/>
            </w:r>
            <w:r w:rsidR="00005F53">
              <w:rPr>
                <w:noProof/>
                <w:webHidden/>
              </w:rPr>
              <w:instrText xml:space="preserve"> PAGEREF _Toc62141159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0EFE741E" w14:textId="316C1B8E" w:rsidR="00005F53" w:rsidRDefault="00814B04">
          <w:pPr>
            <w:pStyle w:val="Sommario2"/>
            <w:rPr>
              <w:noProof/>
              <w:color w:val="auto"/>
              <w:lang w:eastAsia="it-IT"/>
            </w:rPr>
          </w:pPr>
          <w:hyperlink w:anchor="_Toc62141160" w:history="1">
            <w:r w:rsidR="00005F53" w:rsidRPr="007B507E">
              <w:rPr>
                <w:rStyle w:val="Collegamentoipertestuale"/>
                <w:noProof/>
                <w:lang w:eastAsia="en-US"/>
              </w:rPr>
              <w:t>2.2 Relazione con il System Design Document</w:t>
            </w:r>
            <w:r w:rsidR="00005F53">
              <w:rPr>
                <w:noProof/>
                <w:webHidden/>
              </w:rPr>
              <w:tab/>
            </w:r>
            <w:r w:rsidR="00005F53">
              <w:rPr>
                <w:noProof/>
                <w:webHidden/>
              </w:rPr>
              <w:fldChar w:fldCharType="begin"/>
            </w:r>
            <w:r w:rsidR="00005F53">
              <w:rPr>
                <w:noProof/>
                <w:webHidden/>
              </w:rPr>
              <w:instrText xml:space="preserve"> PAGEREF _Toc62141160 \h </w:instrText>
            </w:r>
            <w:r w:rsidR="00005F53">
              <w:rPr>
                <w:noProof/>
                <w:webHidden/>
              </w:rPr>
            </w:r>
            <w:r w:rsidR="00005F53">
              <w:rPr>
                <w:noProof/>
                <w:webHidden/>
              </w:rPr>
              <w:fldChar w:fldCharType="separate"/>
            </w:r>
            <w:r w:rsidR="00005F53">
              <w:rPr>
                <w:noProof/>
                <w:webHidden/>
              </w:rPr>
              <w:t>4</w:t>
            </w:r>
            <w:r w:rsidR="00005F53">
              <w:rPr>
                <w:noProof/>
                <w:webHidden/>
              </w:rPr>
              <w:fldChar w:fldCharType="end"/>
            </w:r>
          </w:hyperlink>
        </w:p>
        <w:p w14:paraId="52B95686" w14:textId="175971B4" w:rsidR="00005F53" w:rsidRDefault="00814B04">
          <w:pPr>
            <w:pStyle w:val="Sommario2"/>
            <w:rPr>
              <w:noProof/>
              <w:color w:val="auto"/>
              <w:lang w:eastAsia="it-IT"/>
            </w:rPr>
          </w:pPr>
          <w:hyperlink w:anchor="_Toc62141161" w:history="1">
            <w:r w:rsidR="00005F53" w:rsidRPr="007B507E">
              <w:rPr>
                <w:rStyle w:val="Collegamentoipertestuale"/>
                <w:noProof/>
                <w:lang w:eastAsia="en-US"/>
              </w:rPr>
              <w:t>2.3 Relazione con l’Object Design Document</w:t>
            </w:r>
            <w:r w:rsidR="00005F53">
              <w:rPr>
                <w:noProof/>
                <w:webHidden/>
              </w:rPr>
              <w:tab/>
            </w:r>
            <w:r w:rsidR="00005F53">
              <w:rPr>
                <w:noProof/>
                <w:webHidden/>
              </w:rPr>
              <w:fldChar w:fldCharType="begin"/>
            </w:r>
            <w:r w:rsidR="00005F53">
              <w:rPr>
                <w:noProof/>
                <w:webHidden/>
              </w:rPr>
              <w:instrText xml:space="preserve"> PAGEREF _Toc62141161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2B39324A" w14:textId="16AB2A19" w:rsidR="00005F53" w:rsidRDefault="00814B04">
          <w:pPr>
            <w:pStyle w:val="Sommario1"/>
            <w:rPr>
              <w:b w:val="0"/>
              <w:bCs w:val="0"/>
              <w:noProof/>
              <w:color w:val="auto"/>
              <w:sz w:val="22"/>
              <w:szCs w:val="22"/>
              <w:lang w:eastAsia="it-IT"/>
            </w:rPr>
          </w:pPr>
          <w:hyperlink w:anchor="_Toc62141162" w:history="1">
            <w:r w:rsidR="00005F53" w:rsidRPr="007B507E">
              <w:rPr>
                <w:rStyle w:val="Collegamentoipertestuale"/>
                <w:noProof/>
              </w:rPr>
              <w:t>3. Panoramica del sistema</w:t>
            </w:r>
            <w:r w:rsidR="00005F53">
              <w:rPr>
                <w:noProof/>
                <w:webHidden/>
              </w:rPr>
              <w:tab/>
            </w:r>
            <w:r w:rsidR="00005F53">
              <w:rPr>
                <w:noProof/>
                <w:webHidden/>
              </w:rPr>
              <w:fldChar w:fldCharType="begin"/>
            </w:r>
            <w:r w:rsidR="00005F53">
              <w:rPr>
                <w:noProof/>
                <w:webHidden/>
              </w:rPr>
              <w:instrText xml:space="preserve"> PAGEREF _Toc62141162 \h </w:instrText>
            </w:r>
            <w:r w:rsidR="00005F53">
              <w:rPr>
                <w:noProof/>
                <w:webHidden/>
              </w:rPr>
            </w:r>
            <w:r w:rsidR="00005F53">
              <w:rPr>
                <w:noProof/>
                <w:webHidden/>
              </w:rPr>
              <w:fldChar w:fldCharType="separate"/>
            </w:r>
            <w:r w:rsidR="00005F53">
              <w:rPr>
                <w:noProof/>
                <w:webHidden/>
              </w:rPr>
              <w:t>5</w:t>
            </w:r>
            <w:r w:rsidR="00005F53">
              <w:rPr>
                <w:noProof/>
                <w:webHidden/>
              </w:rPr>
              <w:fldChar w:fldCharType="end"/>
            </w:r>
          </w:hyperlink>
        </w:p>
        <w:p w14:paraId="4C4B1208" w14:textId="5FD2E7B2" w:rsidR="00005F53" w:rsidRDefault="00814B04">
          <w:pPr>
            <w:pStyle w:val="Sommario1"/>
            <w:rPr>
              <w:b w:val="0"/>
              <w:bCs w:val="0"/>
              <w:noProof/>
              <w:color w:val="auto"/>
              <w:sz w:val="22"/>
              <w:szCs w:val="22"/>
              <w:lang w:eastAsia="it-IT"/>
            </w:rPr>
          </w:pPr>
          <w:hyperlink w:anchor="_Toc62141163" w:history="1">
            <w:r w:rsidR="00005F53" w:rsidRPr="007B507E">
              <w:rPr>
                <w:rStyle w:val="Collegamentoipertestuale"/>
                <w:noProof/>
              </w:rPr>
              <w:t>4. Funzionalità da testare</w:t>
            </w:r>
            <w:r w:rsidR="00005F53">
              <w:rPr>
                <w:noProof/>
                <w:webHidden/>
              </w:rPr>
              <w:tab/>
            </w:r>
            <w:r w:rsidR="00005F53">
              <w:rPr>
                <w:noProof/>
                <w:webHidden/>
              </w:rPr>
              <w:fldChar w:fldCharType="begin"/>
            </w:r>
            <w:r w:rsidR="00005F53">
              <w:rPr>
                <w:noProof/>
                <w:webHidden/>
              </w:rPr>
              <w:instrText xml:space="preserve"> PAGEREF _Toc62141163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76FF8BE1" w14:textId="4D28FD6B" w:rsidR="00005F53" w:rsidRDefault="00814B04">
          <w:pPr>
            <w:pStyle w:val="Sommario1"/>
            <w:rPr>
              <w:b w:val="0"/>
              <w:bCs w:val="0"/>
              <w:noProof/>
              <w:color w:val="auto"/>
              <w:sz w:val="22"/>
              <w:szCs w:val="22"/>
              <w:lang w:eastAsia="it-IT"/>
            </w:rPr>
          </w:pPr>
          <w:hyperlink w:anchor="_Toc62141164" w:history="1">
            <w:r w:rsidR="00005F53" w:rsidRPr="007B507E">
              <w:rPr>
                <w:rStyle w:val="Collegamentoipertestuale"/>
                <w:noProof/>
              </w:rPr>
              <w:t>5. Criteri Pass/Failed</w:t>
            </w:r>
            <w:r w:rsidR="00005F53">
              <w:rPr>
                <w:noProof/>
                <w:webHidden/>
              </w:rPr>
              <w:tab/>
            </w:r>
            <w:r w:rsidR="00005F53">
              <w:rPr>
                <w:noProof/>
                <w:webHidden/>
              </w:rPr>
              <w:fldChar w:fldCharType="begin"/>
            </w:r>
            <w:r w:rsidR="00005F53">
              <w:rPr>
                <w:noProof/>
                <w:webHidden/>
              </w:rPr>
              <w:instrText xml:space="preserve"> PAGEREF _Toc62141164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44A621D0" w14:textId="41B30924" w:rsidR="00005F53" w:rsidRDefault="00814B04">
          <w:pPr>
            <w:pStyle w:val="Sommario1"/>
            <w:rPr>
              <w:b w:val="0"/>
              <w:bCs w:val="0"/>
              <w:noProof/>
              <w:color w:val="auto"/>
              <w:sz w:val="22"/>
              <w:szCs w:val="22"/>
              <w:lang w:eastAsia="it-IT"/>
            </w:rPr>
          </w:pPr>
          <w:hyperlink w:anchor="_Toc62141165" w:history="1">
            <w:r w:rsidR="00005F53" w:rsidRPr="007B507E">
              <w:rPr>
                <w:rStyle w:val="Collegamentoipertestuale"/>
                <w:noProof/>
              </w:rPr>
              <w:t>6. Approccio</w:t>
            </w:r>
            <w:r w:rsidR="00005F53">
              <w:rPr>
                <w:noProof/>
                <w:webHidden/>
              </w:rPr>
              <w:tab/>
            </w:r>
            <w:r w:rsidR="00005F53">
              <w:rPr>
                <w:noProof/>
                <w:webHidden/>
              </w:rPr>
              <w:fldChar w:fldCharType="begin"/>
            </w:r>
            <w:r w:rsidR="00005F53">
              <w:rPr>
                <w:noProof/>
                <w:webHidden/>
              </w:rPr>
              <w:instrText xml:space="preserve"> PAGEREF _Toc62141165 \h </w:instrText>
            </w:r>
            <w:r w:rsidR="00005F53">
              <w:rPr>
                <w:noProof/>
                <w:webHidden/>
              </w:rPr>
            </w:r>
            <w:r w:rsidR="00005F53">
              <w:rPr>
                <w:noProof/>
                <w:webHidden/>
              </w:rPr>
              <w:fldChar w:fldCharType="separate"/>
            </w:r>
            <w:r w:rsidR="00005F53">
              <w:rPr>
                <w:noProof/>
                <w:webHidden/>
              </w:rPr>
              <w:t>6</w:t>
            </w:r>
            <w:r w:rsidR="00005F53">
              <w:rPr>
                <w:noProof/>
                <w:webHidden/>
              </w:rPr>
              <w:fldChar w:fldCharType="end"/>
            </w:r>
          </w:hyperlink>
        </w:p>
        <w:p w14:paraId="346BF1C5" w14:textId="00B907F5" w:rsidR="00005F53" w:rsidRDefault="00814B04">
          <w:pPr>
            <w:pStyle w:val="Sommario2"/>
            <w:rPr>
              <w:noProof/>
              <w:color w:val="auto"/>
              <w:lang w:eastAsia="it-IT"/>
            </w:rPr>
          </w:pPr>
          <w:hyperlink w:anchor="_Toc62141166" w:history="1">
            <w:r w:rsidR="00005F53" w:rsidRPr="007B507E">
              <w:rPr>
                <w:rStyle w:val="Collegamentoipertestuale"/>
                <w:noProof/>
              </w:rPr>
              <w:t>6.1 Testing di unità</w:t>
            </w:r>
            <w:r w:rsidR="00005F53">
              <w:rPr>
                <w:noProof/>
                <w:webHidden/>
              </w:rPr>
              <w:tab/>
            </w:r>
            <w:r w:rsidR="00005F53">
              <w:rPr>
                <w:noProof/>
                <w:webHidden/>
              </w:rPr>
              <w:fldChar w:fldCharType="begin"/>
            </w:r>
            <w:r w:rsidR="00005F53">
              <w:rPr>
                <w:noProof/>
                <w:webHidden/>
              </w:rPr>
              <w:instrText xml:space="preserve"> PAGEREF _Toc62141166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2C26D7CD" w14:textId="05088672" w:rsidR="00005F53" w:rsidRDefault="00814B04">
          <w:pPr>
            <w:pStyle w:val="Sommario2"/>
            <w:rPr>
              <w:noProof/>
              <w:color w:val="auto"/>
              <w:lang w:eastAsia="it-IT"/>
            </w:rPr>
          </w:pPr>
          <w:hyperlink w:anchor="_Toc62141167" w:history="1">
            <w:r w:rsidR="00005F53" w:rsidRPr="007B507E">
              <w:rPr>
                <w:rStyle w:val="Collegamentoipertestuale"/>
                <w:noProof/>
              </w:rPr>
              <w:t>6.2 Testing di integrazione</w:t>
            </w:r>
            <w:r w:rsidR="00005F53">
              <w:rPr>
                <w:noProof/>
                <w:webHidden/>
              </w:rPr>
              <w:tab/>
            </w:r>
            <w:r w:rsidR="00005F53">
              <w:rPr>
                <w:noProof/>
                <w:webHidden/>
              </w:rPr>
              <w:fldChar w:fldCharType="begin"/>
            </w:r>
            <w:r w:rsidR="00005F53">
              <w:rPr>
                <w:noProof/>
                <w:webHidden/>
              </w:rPr>
              <w:instrText xml:space="preserve"> PAGEREF _Toc62141167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6931A704" w14:textId="0D4F532F" w:rsidR="00005F53" w:rsidRDefault="00814B04">
          <w:pPr>
            <w:pStyle w:val="Sommario2"/>
            <w:rPr>
              <w:noProof/>
              <w:color w:val="auto"/>
              <w:lang w:eastAsia="it-IT"/>
            </w:rPr>
          </w:pPr>
          <w:hyperlink w:anchor="_Toc62141168" w:history="1">
            <w:r w:rsidR="00005F53" w:rsidRPr="007B507E">
              <w:rPr>
                <w:rStyle w:val="Collegamentoipertestuale"/>
                <w:noProof/>
              </w:rPr>
              <w:t>6.3 Testing di sistema</w:t>
            </w:r>
            <w:r w:rsidR="00005F53">
              <w:rPr>
                <w:noProof/>
                <w:webHidden/>
              </w:rPr>
              <w:tab/>
            </w:r>
            <w:r w:rsidR="00005F53">
              <w:rPr>
                <w:noProof/>
                <w:webHidden/>
              </w:rPr>
              <w:fldChar w:fldCharType="begin"/>
            </w:r>
            <w:r w:rsidR="00005F53">
              <w:rPr>
                <w:noProof/>
                <w:webHidden/>
              </w:rPr>
              <w:instrText xml:space="preserve"> PAGEREF _Toc62141168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30E13299" w14:textId="4739EF72" w:rsidR="00005F53" w:rsidRDefault="00814B04">
          <w:pPr>
            <w:pStyle w:val="Sommario2"/>
            <w:rPr>
              <w:noProof/>
              <w:color w:val="auto"/>
              <w:lang w:eastAsia="it-IT"/>
            </w:rPr>
          </w:pPr>
          <w:hyperlink w:anchor="_Toc62141169" w:history="1">
            <w:r w:rsidR="00005F53" w:rsidRPr="007B507E">
              <w:rPr>
                <w:rStyle w:val="Collegamentoipertestuale"/>
                <w:noProof/>
              </w:rPr>
              <w:t>6.4 Testing di usablità</w:t>
            </w:r>
            <w:r w:rsidR="00005F53">
              <w:rPr>
                <w:noProof/>
                <w:webHidden/>
              </w:rPr>
              <w:tab/>
            </w:r>
            <w:r w:rsidR="00005F53">
              <w:rPr>
                <w:noProof/>
                <w:webHidden/>
              </w:rPr>
              <w:fldChar w:fldCharType="begin"/>
            </w:r>
            <w:r w:rsidR="00005F53">
              <w:rPr>
                <w:noProof/>
                <w:webHidden/>
              </w:rPr>
              <w:instrText xml:space="preserve"> PAGEREF _Toc62141169 \h </w:instrText>
            </w:r>
            <w:r w:rsidR="00005F53">
              <w:rPr>
                <w:noProof/>
                <w:webHidden/>
              </w:rPr>
            </w:r>
            <w:r w:rsidR="00005F53">
              <w:rPr>
                <w:noProof/>
                <w:webHidden/>
              </w:rPr>
              <w:fldChar w:fldCharType="separate"/>
            </w:r>
            <w:r w:rsidR="00005F53">
              <w:rPr>
                <w:noProof/>
                <w:webHidden/>
              </w:rPr>
              <w:t>7</w:t>
            </w:r>
            <w:r w:rsidR="00005F53">
              <w:rPr>
                <w:noProof/>
                <w:webHidden/>
              </w:rPr>
              <w:fldChar w:fldCharType="end"/>
            </w:r>
          </w:hyperlink>
        </w:p>
        <w:p w14:paraId="4A5EF1DF" w14:textId="400F1DFC" w:rsidR="00005F53" w:rsidRDefault="00814B04">
          <w:pPr>
            <w:pStyle w:val="Sommario1"/>
            <w:rPr>
              <w:b w:val="0"/>
              <w:bCs w:val="0"/>
              <w:noProof/>
              <w:color w:val="auto"/>
              <w:sz w:val="22"/>
              <w:szCs w:val="22"/>
              <w:lang w:eastAsia="it-IT"/>
            </w:rPr>
          </w:pPr>
          <w:hyperlink w:anchor="_Toc62141170" w:history="1">
            <w:r w:rsidR="00005F53" w:rsidRPr="007B507E">
              <w:rPr>
                <w:rStyle w:val="Collegamentoipertestuale"/>
                <w:noProof/>
              </w:rPr>
              <w:t>7. Sospensione e ripresa</w:t>
            </w:r>
            <w:r w:rsidR="00005F53">
              <w:rPr>
                <w:noProof/>
                <w:webHidden/>
              </w:rPr>
              <w:tab/>
            </w:r>
            <w:r w:rsidR="00005F53">
              <w:rPr>
                <w:noProof/>
                <w:webHidden/>
              </w:rPr>
              <w:fldChar w:fldCharType="begin"/>
            </w:r>
            <w:r w:rsidR="00005F53">
              <w:rPr>
                <w:noProof/>
                <w:webHidden/>
              </w:rPr>
              <w:instrText xml:space="preserve"> PAGEREF _Toc62141170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771CD22" w14:textId="7DD455E0" w:rsidR="00005F53" w:rsidRDefault="00814B04">
          <w:pPr>
            <w:pStyle w:val="Sommario2"/>
            <w:rPr>
              <w:noProof/>
              <w:color w:val="auto"/>
              <w:lang w:eastAsia="it-IT"/>
            </w:rPr>
          </w:pPr>
          <w:hyperlink w:anchor="_Toc62141171" w:history="1">
            <w:r w:rsidR="00005F53" w:rsidRPr="007B507E">
              <w:rPr>
                <w:rStyle w:val="Collegamentoipertestuale"/>
                <w:noProof/>
              </w:rPr>
              <w:t>7.1 Criteri di sospensione</w:t>
            </w:r>
            <w:r w:rsidR="00005F53">
              <w:rPr>
                <w:noProof/>
                <w:webHidden/>
              </w:rPr>
              <w:tab/>
            </w:r>
            <w:r w:rsidR="00005F53">
              <w:rPr>
                <w:noProof/>
                <w:webHidden/>
              </w:rPr>
              <w:fldChar w:fldCharType="begin"/>
            </w:r>
            <w:r w:rsidR="00005F53">
              <w:rPr>
                <w:noProof/>
                <w:webHidden/>
              </w:rPr>
              <w:instrText xml:space="preserve"> PAGEREF _Toc62141171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3D75204" w14:textId="2D0E7A76" w:rsidR="00005F53" w:rsidRDefault="00814B04">
          <w:pPr>
            <w:pStyle w:val="Sommario2"/>
            <w:rPr>
              <w:noProof/>
              <w:color w:val="auto"/>
              <w:lang w:eastAsia="it-IT"/>
            </w:rPr>
          </w:pPr>
          <w:hyperlink w:anchor="_Toc62141172" w:history="1">
            <w:r w:rsidR="00005F53" w:rsidRPr="007B507E">
              <w:rPr>
                <w:rStyle w:val="Collegamentoipertestuale"/>
                <w:noProof/>
              </w:rPr>
              <w:t>7.2 Criteri di ripresa</w:t>
            </w:r>
            <w:r w:rsidR="00005F53">
              <w:rPr>
                <w:noProof/>
                <w:webHidden/>
              </w:rPr>
              <w:tab/>
            </w:r>
            <w:r w:rsidR="00005F53">
              <w:rPr>
                <w:noProof/>
                <w:webHidden/>
              </w:rPr>
              <w:fldChar w:fldCharType="begin"/>
            </w:r>
            <w:r w:rsidR="00005F53">
              <w:rPr>
                <w:noProof/>
                <w:webHidden/>
              </w:rPr>
              <w:instrText xml:space="preserve"> PAGEREF _Toc62141172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167233EE" w14:textId="1D398D95" w:rsidR="00005F53" w:rsidRDefault="00814B04">
          <w:pPr>
            <w:pStyle w:val="Sommario2"/>
            <w:rPr>
              <w:noProof/>
              <w:color w:val="auto"/>
              <w:lang w:eastAsia="it-IT"/>
            </w:rPr>
          </w:pPr>
          <w:hyperlink w:anchor="_Toc62141173" w:history="1">
            <w:r w:rsidR="00005F53" w:rsidRPr="007B507E">
              <w:rPr>
                <w:rStyle w:val="Collegamentoipertestuale"/>
                <w:noProof/>
              </w:rPr>
              <w:t>7.3 Criteri di terminazione</w:t>
            </w:r>
            <w:r w:rsidR="00005F53">
              <w:rPr>
                <w:noProof/>
                <w:webHidden/>
              </w:rPr>
              <w:tab/>
            </w:r>
            <w:r w:rsidR="00005F53">
              <w:rPr>
                <w:noProof/>
                <w:webHidden/>
              </w:rPr>
              <w:fldChar w:fldCharType="begin"/>
            </w:r>
            <w:r w:rsidR="00005F53">
              <w:rPr>
                <w:noProof/>
                <w:webHidden/>
              </w:rPr>
              <w:instrText xml:space="preserve"> PAGEREF _Toc62141173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363EE816" w14:textId="1C3E6FB6" w:rsidR="00005F53" w:rsidRDefault="00814B04">
          <w:pPr>
            <w:pStyle w:val="Sommario1"/>
            <w:rPr>
              <w:b w:val="0"/>
              <w:bCs w:val="0"/>
              <w:noProof/>
              <w:color w:val="auto"/>
              <w:sz w:val="22"/>
              <w:szCs w:val="22"/>
              <w:lang w:eastAsia="it-IT"/>
            </w:rPr>
          </w:pPr>
          <w:hyperlink w:anchor="_Toc62141174" w:history="1">
            <w:r w:rsidR="00005F53" w:rsidRPr="007B507E">
              <w:rPr>
                <w:rStyle w:val="Collegamentoipertestuale"/>
                <w:noProof/>
              </w:rPr>
              <w:t>8. Materiale per il testing</w:t>
            </w:r>
            <w:r w:rsidR="00005F53">
              <w:rPr>
                <w:noProof/>
                <w:webHidden/>
              </w:rPr>
              <w:tab/>
            </w:r>
            <w:r w:rsidR="00005F53">
              <w:rPr>
                <w:noProof/>
                <w:webHidden/>
              </w:rPr>
              <w:fldChar w:fldCharType="begin"/>
            </w:r>
            <w:r w:rsidR="00005F53">
              <w:rPr>
                <w:noProof/>
                <w:webHidden/>
              </w:rPr>
              <w:instrText xml:space="preserve"> PAGEREF _Toc62141174 \h </w:instrText>
            </w:r>
            <w:r w:rsidR="00005F53">
              <w:rPr>
                <w:noProof/>
                <w:webHidden/>
              </w:rPr>
            </w:r>
            <w:r w:rsidR="00005F53">
              <w:rPr>
                <w:noProof/>
                <w:webHidden/>
              </w:rPr>
              <w:fldChar w:fldCharType="separate"/>
            </w:r>
            <w:r w:rsidR="00005F53">
              <w:rPr>
                <w:noProof/>
                <w:webHidden/>
              </w:rPr>
              <w:t>8</w:t>
            </w:r>
            <w:r w:rsidR="00005F53">
              <w:rPr>
                <w:noProof/>
                <w:webHidden/>
              </w:rPr>
              <w:fldChar w:fldCharType="end"/>
            </w:r>
          </w:hyperlink>
        </w:p>
        <w:p w14:paraId="265A576E" w14:textId="6453BE08" w:rsidR="00005F53" w:rsidRDefault="00814B04">
          <w:pPr>
            <w:pStyle w:val="Sommario1"/>
            <w:rPr>
              <w:b w:val="0"/>
              <w:bCs w:val="0"/>
              <w:noProof/>
              <w:color w:val="auto"/>
              <w:sz w:val="22"/>
              <w:szCs w:val="22"/>
              <w:lang w:eastAsia="it-IT"/>
            </w:rPr>
          </w:pPr>
          <w:hyperlink w:anchor="_Toc62141175" w:history="1">
            <w:r w:rsidR="00005F53" w:rsidRPr="007B507E">
              <w:rPr>
                <w:rStyle w:val="Collegamentoipertestuale"/>
                <w:noProof/>
              </w:rPr>
              <w:t>9. Test cases</w:t>
            </w:r>
            <w:r w:rsidR="00005F53">
              <w:rPr>
                <w:noProof/>
                <w:webHidden/>
              </w:rPr>
              <w:tab/>
            </w:r>
            <w:r w:rsidR="00005F53">
              <w:rPr>
                <w:noProof/>
                <w:webHidden/>
              </w:rPr>
              <w:fldChar w:fldCharType="begin"/>
            </w:r>
            <w:r w:rsidR="00005F53">
              <w:rPr>
                <w:noProof/>
                <w:webHidden/>
              </w:rPr>
              <w:instrText xml:space="preserve"> PAGEREF _Toc62141175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72D8DCB7" w14:textId="6D68E9AC" w:rsidR="00005F53" w:rsidRDefault="00814B04">
          <w:pPr>
            <w:pStyle w:val="Sommario2"/>
            <w:rPr>
              <w:noProof/>
              <w:color w:val="auto"/>
              <w:lang w:eastAsia="it-IT"/>
            </w:rPr>
          </w:pPr>
          <w:hyperlink w:anchor="_Toc62141176" w:history="1">
            <w:r w:rsidR="00005F53" w:rsidRPr="007B507E">
              <w:rPr>
                <w:rStyle w:val="Collegamentoipertestuale"/>
                <w:noProof/>
              </w:rPr>
              <w:t>9.1 Assistenza</w:t>
            </w:r>
            <w:r w:rsidR="00005F53">
              <w:rPr>
                <w:noProof/>
                <w:webHidden/>
              </w:rPr>
              <w:tab/>
            </w:r>
            <w:r w:rsidR="00005F53">
              <w:rPr>
                <w:noProof/>
                <w:webHidden/>
              </w:rPr>
              <w:fldChar w:fldCharType="begin"/>
            </w:r>
            <w:r w:rsidR="00005F53">
              <w:rPr>
                <w:noProof/>
                <w:webHidden/>
              </w:rPr>
              <w:instrText xml:space="preserve"> PAGEREF _Toc62141176 \h </w:instrText>
            </w:r>
            <w:r w:rsidR="00005F53">
              <w:rPr>
                <w:noProof/>
                <w:webHidden/>
              </w:rPr>
            </w:r>
            <w:r w:rsidR="00005F53">
              <w:rPr>
                <w:noProof/>
                <w:webHidden/>
              </w:rPr>
              <w:fldChar w:fldCharType="separate"/>
            </w:r>
            <w:r w:rsidR="00005F53">
              <w:rPr>
                <w:noProof/>
                <w:webHidden/>
              </w:rPr>
              <w:t>9</w:t>
            </w:r>
            <w:r w:rsidR="00005F53">
              <w:rPr>
                <w:noProof/>
                <w:webHidden/>
              </w:rPr>
              <w:fldChar w:fldCharType="end"/>
            </w:r>
          </w:hyperlink>
        </w:p>
        <w:p w14:paraId="04985CCF" w14:textId="359DE09D" w:rsidR="00005F53" w:rsidRDefault="00814B04">
          <w:pPr>
            <w:pStyle w:val="Sommario2"/>
            <w:rPr>
              <w:noProof/>
              <w:color w:val="auto"/>
              <w:lang w:eastAsia="it-IT"/>
            </w:rPr>
          </w:pPr>
          <w:hyperlink w:anchor="_Toc62141177" w:history="1">
            <w:r w:rsidR="00005F53" w:rsidRPr="007B507E">
              <w:rPr>
                <w:rStyle w:val="Collegamentoipertestuale"/>
                <w:noProof/>
              </w:rPr>
              <w:t>9.2 Inventario</w:t>
            </w:r>
            <w:r w:rsidR="00005F53">
              <w:rPr>
                <w:noProof/>
                <w:webHidden/>
              </w:rPr>
              <w:tab/>
            </w:r>
            <w:r w:rsidR="00005F53">
              <w:rPr>
                <w:noProof/>
                <w:webHidden/>
              </w:rPr>
              <w:fldChar w:fldCharType="begin"/>
            </w:r>
            <w:r w:rsidR="00005F53">
              <w:rPr>
                <w:noProof/>
                <w:webHidden/>
              </w:rPr>
              <w:instrText xml:space="preserve"> PAGEREF _Toc62141177 \h </w:instrText>
            </w:r>
            <w:r w:rsidR="00005F53">
              <w:rPr>
                <w:noProof/>
                <w:webHidden/>
              </w:rPr>
            </w:r>
            <w:r w:rsidR="00005F53">
              <w:rPr>
                <w:noProof/>
                <w:webHidden/>
              </w:rPr>
              <w:fldChar w:fldCharType="separate"/>
            </w:r>
            <w:r w:rsidR="00005F53">
              <w:rPr>
                <w:noProof/>
                <w:webHidden/>
              </w:rPr>
              <w:t>12</w:t>
            </w:r>
            <w:r w:rsidR="00005F53">
              <w:rPr>
                <w:noProof/>
                <w:webHidden/>
              </w:rPr>
              <w:fldChar w:fldCharType="end"/>
            </w:r>
          </w:hyperlink>
        </w:p>
        <w:p w14:paraId="642D1C48" w14:textId="73BBC82B" w:rsidR="00005F53" w:rsidRDefault="00814B04">
          <w:pPr>
            <w:pStyle w:val="Sommario2"/>
            <w:rPr>
              <w:noProof/>
              <w:color w:val="auto"/>
              <w:lang w:eastAsia="it-IT"/>
            </w:rPr>
          </w:pPr>
          <w:hyperlink w:anchor="_Toc62141178" w:history="1">
            <w:r w:rsidR="00005F53" w:rsidRPr="007B507E">
              <w:rPr>
                <w:rStyle w:val="Collegamentoipertestuale"/>
                <w:noProof/>
              </w:rPr>
              <w:t>9.3 Cassa</w:t>
            </w:r>
            <w:r w:rsidR="00005F53">
              <w:rPr>
                <w:noProof/>
                <w:webHidden/>
              </w:rPr>
              <w:tab/>
            </w:r>
            <w:r w:rsidR="00005F53">
              <w:rPr>
                <w:noProof/>
                <w:webHidden/>
              </w:rPr>
              <w:fldChar w:fldCharType="begin"/>
            </w:r>
            <w:r w:rsidR="00005F53">
              <w:rPr>
                <w:noProof/>
                <w:webHidden/>
              </w:rPr>
              <w:instrText xml:space="preserve"> PAGEREF _Toc62141178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31A2E101" w14:textId="455921C7" w:rsidR="00005F53" w:rsidRDefault="00814B04">
          <w:pPr>
            <w:pStyle w:val="Sommario1"/>
            <w:rPr>
              <w:b w:val="0"/>
              <w:bCs w:val="0"/>
              <w:noProof/>
              <w:color w:val="auto"/>
              <w:sz w:val="22"/>
              <w:szCs w:val="22"/>
              <w:lang w:eastAsia="it-IT"/>
            </w:rPr>
          </w:pPr>
          <w:hyperlink w:anchor="_Toc62141179" w:history="1">
            <w:r w:rsidR="00005F53" w:rsidRPr="007B507E">
              <w:rPr>
                <w:rStyle w:val="Collegamentoipertestuale"/>
                <w:noProof/>
              </w:rPr>
              <w:t>10. Riferimenti ad altri documenti di test</w:t>
            </w:r>
            <w:r w:rsidR="00005F53">
              <w:rPr>
                <w:noProof/>
                <w:webHidden/>
              </w:rPr>
              <w:tab/>
            </w:r>
            <w:r w:rsidR="00005F53">
              <w:rPr>
                <w:noProof/>
                <w:webHidden/>
              </w:rPr>
              <w:fldChar w:fldCharType="begin"/>
            </w:r>
            <w:r w:rsidR="00005F53">
              <w:rPr>
                <w:noProof/>
                <w:webHidden/>
              </w:rPr>
              <w:instrText xml:space="preserve"> PAGEREF _Toc62141179 \h </w:instrText>
            </w:r>
            <w:r w:rsidR="00005F53">
              <w:rPr>
                <w:noProof/>
                <w:webHidden/>
              </w:rPr>
            </w:r>
            <w:r w:rsidR="00005F53">
              <w:rPr>
                <w:noProof/>
                <w:webHidden/>
              </w:rPr>
              <w:fldChar w:fldCharType="separate"/>
            </w:r>
            <w:r w:rsidR="00005F53">
              <w:rPr>
                <w:noProof/>
                <w:webHidden/>
              </w:rPr>
              <w:t>14</w:t>
            </w:r>
            <w:r w:rsidR="00005F53">
              <w:rPr>
                <w:noProof/>
                <w:webHidden/>
              </w:rPr>
              <w:fldChar w:fldCharType="end"/>
            </w:r>
          </w:hyperlink>
        </w:p>
        <w:p w14:paraId="02F2C34E" w14:textId="509EBDF3"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8" w:name="_Toc62141157"/>
      <w:r w:rsidRPr="00880D67">
        <w:lastRenderedPageBreak/>
        <w:t xml:space="preserve">1. </w:t>
      </w:r>
      <w:r w:rsidRPr="006453DE">
        <w:t>Int</w:t>
      </w:r>
      <w:r w:rsidR="004A29E6" w:rsidRPr="006453DE">
        <w:t>roduzione</w:t>
      </w:r>
      <w:bookmarkEnd w:id="8"/>
    </w:p>
    <w:p w14:paraId="12E23468" w14:textId="398CFFC9"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Al fine di consentire ad </w:t>
      </w:r>
      <w:r w:rsidR="004A4AAD">
        <w:rPr>
          <w:rFonts w:ascii="Garamond" w:hAnsi="Garamond" w:cs="Garamond"/>
          <w:color w:val="000000"/>
          <w:sz w:val="24"/>
          <w:szCs w:val="24"/>
        </w:rPr>
        <w:t>una catena di supermercati di gestire al meglio i servizi offerti alla clientela</w:t>
      </w:r>
      <w:r w:rsidRPr="0052791B">
        <w:rPr>
          <w:rFonts w:ascii="Garamond" w:hAnsi="Garamond" w:cs="Garamond"/>
          <w:color w:val="000000"/>
          <w:sz w:val="24"/>
          <w:szCs w:val="24"/>
        </w:rPr>
        <w:t>, abbiamo messo in campo un sistema in grad</w:t>
      </w:r>
      <w:r w:rsidR="00761225">
        <w:rPr>
          <w:rFonts w:ascii="Garamond" w:hAnsi="Garamond" w:cs="Garamond"/>
          <w:color w:val="000000"/>
          <w:sz w:val="24"/>
          <w:szCs w:val="24"/>
        </w:rPr>
        <w:t>o</w:t>
      </w:r>
      <w:r w:rsidRPr="0052791B">
        <w:rPr>
          <w:rFonts w:ascii="Garamond" w:hAnsi="Garamond" w:cs="Garamond"/>
          <w:color w:val="000000"/>
          <w:sz w:val="24"/>
          <w:szCs w:val="24"/>
        </w:rPr>
        <w:t xml:space="preserve"> di offrire supporto </w:t>
      </w:r>
      <w:r w:rsidR="00761225">
        <w:rPr>
          <w:rFonts w:ascii="Garamond" w:hAnsi="Garamond" w:cs="Garamond"/>
          <w:color w:val="000000"/>
          <w:sz w:val="24"/>
          <w:szCs w:val="24"/>
        </w:rPr>
        <w:t>a tutti gli addetti del punto vendita: cassieri, magazzinieri e addetti assistenza.</w:t>
      </w:r>
      <w:r w:rsidRPr="0052791B">
        <w:rPr>
          <w:rFonts w:ascii="Garamond" w:hAnsi="Garamond" w:cs="Garamond"/>
          <w:color w:val="000000"/>
          <w:sz w:val="24"/>
          <w:szCs w:val="24"/>
        </w:rPr>
        <w:t xml:space="preserve"> </w:t>
      </w:r>
    </w:p>
    <w:p w14:paraId="0B0127CA" w14:textId="51ED87B5"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Nell’affrontare alcuni aspetti fondamentali del sistema </w:t>
      </w:r>
      <w:r w:rsidR="004A4AAD">
        <w:rPr>
          <w:rFonts w:ascii="Garamond" w:hAnsi="Garamond" w:cs="Garamond"/>
          <w:color w:val="000000"/>
          <w:sz w:val="24"/>
          <w:szCs w:val="24"/>
        </w:rPr>
        <w:t>NewDM</w:t>
      </w:r>
      <w:r w:rsidRPr="0052791B">
        <w:rPr>
          <w:rFonts w:ascii="Garamond" w:hAnsi="Garamond" w:cs="Garamond"/>
          <w:color w:val="000000"/>
          <w:sz w:val="24"/>
          <w:szCs w:val="24"/>
        </w:rPr>
        <w:t xml:space="preserve"> ci siamo posti delle domande: </w:t>
      </w:r>
    </w:p>
    <w:p w14:paraId="46603817" w14:textId="14476164"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i/>
          <w:iCs/>
          <w:color w:val="000000"/>
          <w:sz w:val="24"/>
          <w:szCs w:val="24"/>
        </w:rPr>
        <w:t>Come ottenere un buon prodotto?</w:t>
      </w:r>
      <w:r w:rsidR="004A4AAD">
        <w:rPr>
          <w:rFonts w:ascii="Garamond" w:hAnsi="Garamond" w:cs="Garamond"/>
          <w:i/>
          <w:iCs/>
          <w:color w:val="000000"/>
          <w:sz w:val="24"/>
          <w:szCs w:val="24"/>
        </w:rPr>
        <w:t xml:space="preserve"> Come essere sicuri che sia un buon prodotto?</w:t>
      </w:r>
    </w:p>
    <w:p w14:paraId="6D31CF16"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Nasce così la necessità di rilevare eventuali errori prodotti durante la fase di implementazione per evitare che essi si presentino nel momento in cui sistema verrà utilizzato dall’utente finale. </w:t>
      </w:r>
    </w:p>
    <w:p w14:paraId="2AE265B8"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 tal proposito definiamo un piano di test il cui obiettivo principale è quello di analizzare e gestire lo sviluppo delle attività di testing relative al sistema proposto. </w:t>
      </w:r>
    </w:p>
    <w:p w14:paraId="4A651EE2"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In questa fase occorre verificare il corretto funzionamento del sistema sotto determinate condizioni. </w:t>
      </w:r>
    </w:p>
    <w:p w14:paraId="245E922E" w14:textId="77777777"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 xml:space="preserve">Abbiamo pensato a opportuni casi e dati di input specifici in grado di mettere alla prova ogni singola funzionalità e caratteristica offerta dalla piattaforma. </w:t>
      </w:r>
    </w:p>
    <w:p w14:paraId="5B1AAC87" w14:textId="700F1516" w:rsidR="0052791B" w:rsidRPr="0052791B" w:rsidRDefault="0052791B" w:rsidP="00F46D63">
      <w:pPr>
        <w:autoSpaceDE w:val="0"/>
        <w:autoSpaceDN w:val="0"/>
        <w:adjustRightInd w:val="0"/>
        <w:spacing w:after="120" w:line="240" w:lineRule="auto"/>
        <w:jc w:val="both"/>
        <w:rPr>
          <w:rFonts w:ascii="Garamond" w:hAnsi="Garamond" w:cs="Garamond"/>
          <w:color w:val="000000"/>
          <w:sz w:val="24"/>
          <w:szCs w:val="24"/>
        </w:rPr>
      </w:pPr>
      <w:r w:rsidRPr="0052791B">
        <w:rPr>
          <w:rFonts w:ascii="Garamond" w:hAnsi="Garamond" w:cs="Garamond"/>
          <w:color w:val="000000"/>
          <w:sz w:val="24"/>
          <w:szCs w:val="24"/>
        </w:rPr>
        <w:t>I risultati dei test che ve</w:t>
      </w:r>
      <w:r w:rsidR="00665AB4">
        <w:rPr>
          <w:rFonts w:ascii="Garamond" w:hAnsi="Garamond" w:cs="Garamond"/>
          <w:color w:val="000000"/>
          <w:sz w:val="24"/>
          <w:szCs w:val="24"/>
        </w:rPr>
        <w:t>r</w:t>
      </w:r>
      <w:r w:rsidRPr="0052791B">
        <w:rPr>
          <w:rFonts w:ascii="Garamond" w:hAnsi="Garamond" w:cs="Garamond"/>
          <w:color w:val="000000"/>
          <w:sz w:val="24"/>
          <w:szCs w:val="24"/>
        </w:rPr>
        <w:t xml:space="preserve">ranno eseguiti saranno il punto cruciale nell’analisi delle failure e delle loro cause (fault) per individuare dove bisognerà intervenire per correggere gli errori o apportare modifiche per il miglioramento dei vari sottosistemi. </w:t>
      </w:r>
    </w:p>
    <w:p w14:paraId="55C119A0" w14:textId="37C7BBD4" w:rsidR="0052791B" w:rsidRPr="00F46D63" w:rsidRDefault="0052791B" w:rsidP="00F46D63">
      <w:pPr>
        <w:spacing w:after="120" w:line="259" w:lineRule="auto"/>
        <w:jc w:val="both"/>
        <w:rPr>
          <w:rFonts w:ascii="Garamond" w:eastAsia="Calibri" w:hAnsi="Garamond" w:cs="Times New Roman"/>
          <w:color w:val="auto"/>
          <w:sz w:val="24"/>
          <w:szCs w:val="24"/>
          <w:lang w:eastAsia="en-US"/>
        </w:rPr>
      </w:pPr>
      <w:r w:rsidRPr="00F46D63">
        <w:rPr>
          <w:rFonts w:ascii="Garamond" w:hAnsi="Garamond" w:cs="Garamond"/>
          <w:color w:val="000000"/>
          <w:sz w:val="24"/>
          <w:szCs w:val="24"/>
        </w:rPr>
        <w:t xml:space="preserve">Lo scopo è quindi stabilire la verità sulla corrispondenza tra comportamento atteso e comportamento osservato da </w:t>
      </w:r>
      <w:r w:rsidR="007742B7">
        <w:rPr>
          <w:rFonts w:ascii="Garamond" w:hAnsi="Garamond" w:cs="Garamond"/>
          <w:color w:val="000000"/>
          <w:sz w:val="24"/>
          <w:szCs w:val="24"/>
        </w:rPr>
        <w:t>NewDM</w:t>
      </w:r>
      <w:r w:rsidRPr="00F46D63">
        <w:rPr>
          <w:rFonts w:ascii="Garamond" w:hAnsi="Garamond" w:cs="Garamond"/>
          <w:color w:val="000000"/>
          <w:sz w:val="24"/>
          <w:szCs w:val="24"/>
        </w:rPr>
        <w:t>.</w:t>
      </w:r>
    </w:p>
    <w:p w14:paraId="7C0CC558" w14:textId="77777777" w:rsidR="0052791B" w:rsidRPr="008A4635" w:rsidRDefault="0052791B" w:rsidP="0052791B">
      <w:pPr>
        <w:spacing w:after="160" w:line="259" w:lineRule="auto"/>
        <w:jc w:val="both"/>
        <w:rPr>
          <w:color w:val="000000" w:themeColor="text1"/>
          <w:sz w:val="24"/>
          <w:szCs w:val="24"/>
        </w:rPr>
      </w:pPr>
    </w:p>
    <w:p w14:paraId="63C18EE2" w14:textId="2009E83D" w:rsidR="0026167D" w:rsidRDefault="0026167D" w:rsidP="003E7B9B">
      <w:pPr>
        <w:pStyle w:val="Titolo1"/>
        <w:pBdr>
          <w:bottom w:val="single" w:sz="2" w:space="0" w:color="DEEAF6"/>
        </w:pBdr>
      </w:pPr>
      <w:bookmarkStart w:id="9" w:name="_Toc62141158"/>
      <w:r w:rsidRPr="00E06621">
        <w:t xml:space="preserve">2. </w:t>
      </w:r>
      <w:r w:rsidR="00665AB4">
        <w:t>Documenti correlati</w:t>
      </w:r>
      <w:bookmarkEnd w:id="9"/>
    </w:p>
    <w:p w14:paraId="601414BA" w14:textId="72A219B3" w:rsidR="00665AB4" w:rsidRPr="00665AB4" w:rsidRDefault="00665AB4" w:rsidP="00665AB4">
      <w:pPr>
        <w:pStyle w:val="Titolo2"/>
        <w:rPr>
          <w:lang w:eastAsia="en-US"/>
        </w:rPr>
      </w:pPr>
      <w:bookmarkStart w:id="10" w:name="_Toc62141159"/>
      <w:r w:rsidRPr="00665AB4">
        <w:rPr>
          <w:lang w:eastAsia="en-US"/>
        </w:rPr>
        <w:t xml:space="preserve">2.1 Relazione con il </w:t>
      </w:r>
      <w:bookmarkEnd w:id="10"/>
      <w:r w:rsidR="000B651A">
        <w:rPr>
          <w:lang w:eastAsia="en-US"/>
        </w:rPr>
        <w:t>Requirement Analysis Document</w:t>
      </w:r>
      <w:r w:rsidRPr="00665AB4">
        <w:rPr>
          <w:lang w:eastAsia="en-US"/>
        </w:rPr>
        <w:t xml:space="preserve"> </w:t>
      </w:r>
    </w:p>
    <w:p w14:paraId="7D6C069F"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La progettazione dei casi di test avviene prescindendo dalla conoscenza della struttura interna del prodotto ed operando solo sulle specifiche. </w:t>
      </w:r>
    </w:p>
    <w:p w14:paraId="344706E9"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Per questo motivo facciamo riferimento al contenuto del documento di analisi che descrive dettagliatamente le funzionalità del sistema attraverso scenari e use case. </w:t>
      </w:r>
    </w:p>
    <w:p w14:paraId="23E0E9F2" w14:textId="77777777" w:rsidR="00665AB4" w:rsidRPr="00665AB4" w:rsidRDefault="00665AB4" w:rsidP="00665AB4">
      <w:pPr>
        <w:pStyle w:val="Titolo2"/>
        <w:rPr>
          <w:lang w:eastAsia="en-US"/>
        </w:rPr>
      </w:pPr>
      <w:bookmarkStart w:id="11" w:name="_Toc62141160"/>
      <w:r w:rsidRPr="00665AB4">
        <w:rPr>
          <w:lang w:eastAsia="en-US"/>
        </w:rPr>
        <w:t>2.2 Relazione con il System Design Document</w:t>
      </w:r>
      <w:bookmarkEnd w:id="11"/>
      <w:r w:rsidRPr="00665AB4">
        <w:rPr>
          <w:lang w:eastAsia="en-US"/>
        </w:rPr>
        <w:t xml:space="preserve"> </w:t>
      </w:r>
    </w:p>
    <w:p w14:paraId="067B9F77"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 xml:space="preserve">Nel system design document abbiamo definito la suddivisione in sottosistemi relativamente al prodotto che intendiamo presentare. </w:t>
      </w:r>
    </w:p>
    <w:p w14:paraId="4FA154B2" w14:textId="72929405"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Il sistema è suddiviso in tre livelli logici: presentazione, business e persistenza. Ogni livello è composta da vari sottosistemi.</w:t>
      </w:r>
    </w:p>
    <w:p w14:paraId="7B3B20E7" w14:textId="77777777" w:rsidR="00665AB4" w:rsidRPr="00665AB4" w:rsidRDefault="00665AB4" w:rsidP="00665AB4">
      <w:pPr>
        <w:rPr>
          <w:rFonts w:ascii="Garamond" w:eastAsia="Calibri" w:hAnsi="Garamond" w:cs="Times New Roman"/>
          <w:color w:val="auto"/>
          <w:sz w:val="24"/>
          <w:szCs w:val="22"/>
          <w:lang w:eastAsia="en-US"/>
        </w:rPr>
      </w:pPr>
    </w:p>
    <w:p w14:paraId="266A41DE" w14:textId="77777777" w:rsidR="00665AB4" w:rsidRPr="00665AB4" w:rsidRDefault="00665AB4" w:rsidP="00665AB4">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lastRenderedPageBreak/>
        <w:t xml:space="preserve">In questa fase è importante focalizzare la nostra attenzione sul layer di business. Infatti, pianificheremo le attività di testing relative alle funzionalità garantite nei sottosistemi specificati all’interno nel System Design Document relativamente al livello business. </w:t>
      </w:r>
    </w:p>
    <w:p w14:paraId="556DB68B" w14:textId="76FB3554" w:rsidR="00665AB4" w:rsidRPr="00665AB4" w:rsidRDefault="00665AB4" w:rsidP="00665AB4">
      <w:pPr>
        <w:pStyle w:val="Titolo2"/>
        <w:rPr>
          <w:lang w:eastAsia="en-US"/>
        </w:rPr>
      </w:pPr>
      <w:bookmarkStart w:id="12" w:name="_Toc62141161"/>
      <w:r w:rsidRPr="00665AB4">
        <w:rPr>
          <w:lang w:eastAsia="en-US"/>
        </w:rPr>
        <w:t>2.</w:t>
      </w:r>
      <w:r w:rsidR="001B3668">
        <w:rPr>
          <w:lang w:eastAsia="en-US"/>
        </w:rPr>
        <w:t>3</w:t>
      </w:r>
      <w:r w:rsidRPr="00665AB4">
        <w:rPr>
          <w:lang w:eastAsia="en-US"/>
        </w:rPr>
        <w:t xml:space="preserve"> Relazione con l’Object Design Document</w:t>
      </w:r>
      <w:bookmarkEnd w:id="12"/>
      <w:r w:rsidRPr="00665AB4">
        <w:rPr>
          <w:lang w:eastAsia="en-US"/>
        </w:rPr>
        <w:t xml:space="preserve"> </w:t>
      </w:r>
    </w:p>
    <w:p w14:paraId="3AFB84E6" w14:textId="516F1158" w:rsidR="00665AB4" w:rsidRPr="00665AB4" w:rsidRDefault="00665AB4" w:rsidP="00C664BC">
      <w:pPr>
        <w:rPr>
          <w:rFonts w:ascii="Garamond" w:eastAsia="Calibri" w:hAnsi="Garamond" w:cs="Times New Roman"/>
          <w:color w:val="auto"/>
          <w:sz w:val="24"/>
          <w:szCs w:val="22"/>
          <w:lang w:eastAsia="en-US"/>
        </w:rPr>
      </w:pPr>
      <w:r w:rsidRPr="00665AB4">
        <w:rPr>
          <w:rFonts w:ascii="Garamond" w:eastAsia="Calibri" w:hAnsi="Garamond" w:cs="Times New Roman"/>
          <w:color w:val="auto"/>
          <w:sz w:val="24"/>
          <w:szCs w:val="22"/>
          <w:lang w:eastAsia="en-US"/>
        </w:rPr>
        <w:t>Nel documento di Object Design sono state definite le classi che compongono il sistema e le loro mansioni. Faremo riferimento ad esse nel corso del documento per associare i test al codice prodotto.</w:t>
      </w:r>
    </w:p>
    <w:p w14:paraId="3B38756E" w14:textId="152A2F24" w:rsidR="0026167D" w:rsidRPr="00E06621" w:rsidRDefault="0026167D" w:rsidP="003E7B9B">
      <w:pPr>
        <w:pStyle w:val="Titolo1"/>
        <w:pBdr>
          <w:bottom w:val="single" w:sz="2" w:space="0" w:color="DEEAF6"/>
        </w:pBdr>
      </w:pPr>
      <w:bookmarkStart w:id="13" w:name="_Toc62141162"/>
      <w:r w:rsidRPr="00E06621">
        <w:t xml:space="preserve">3. </w:t>
      </w:r>
      <w:r w:rsidR="00CF199E">
        <w:t>Panoramica del sistema</w:t>
      </w:r>
      <w:bookmarkEnd w:id="13"/>
    </w:p>
    <w:p w14:paraId="4E201785" w14:textId="1ACB09EB" w:rsidR="00E80DBA" w:rsidRDefault="00E80DBA" w:rsidP="00CF199E">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una 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 la gestione dell’utenza, dei ticket, dell’emissione scontrini e del magazzino</w:t>
      </w:r>
      <w:r w:rsidRPr="00C30F1A">
        <w:rPr>
          <w:color w:val="000000" w:themeColor="text1"/>
          <w:sz w:val="24"/>
          <w:szCs w:val="24"/>
          <w:lang w:val="it-IT"/>
        </w:rPr>
        <w:t xml:space="preserve">. </w:t>
      </w:r>
    </w:p>
    <w:p w14:paraId="586B6E09" w14:textId="77777777" w:rsidR="00E80DBA" w:rsidRDefault="00E80DBA" w:rsidP="00CF199E">
      <w:pPr>
        <w:pStyle w:val="Nessunaspaziatura"/>
        <w:jc w:val="both"/>
        <w:rPr>
          <w:color w:val="000000" w:themeColor="text1"/>
          <w:sz w:val="24"/>
          <w:szCs w:val="24"/>
          <w:lang w:val="it-IT"/>
        </w:rPr>
      </w:pPr>
    </w:p>
    <w:p w14:paraId="7F1070A8" w14:textId="77AA3976"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Il sistema che proponiamo prevede tre attori principali: </w:t>
      </w:r>
    </w:p>
    <w:p w14:paraId="57B2D092" w14:textId="4E7F88C2" w:rsid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Cassiere</w:t>
      </w:r>
      <w:r w:rsidR="00CF199E" w:rsidRPr="00E80DBA">
        <w:rPr>
          <w:color w:val="000000" w:themeColor="text1"/>
          <w:sz w:val="24"/>
          <w:szCs w:val="24"/>
          <w:lang w:val="it-IT"/>
        </w:rPr>
        <w:t xml:space="preserve">: </w:t>
      </w:r>
      <w:r>
        <w:rPr>
          <w:color w:val="000000" w:themeColor="text1"/>
          <w:sz w:val="24"/>
          <w:szCs w:val="24"/>
          <w:lang w:val="it-IT"/>
        </w:rPr>
        <w:t>potrà scansionare i prodotti selezionati dal cliente, calcolare il totale della spesa e stampare lo scontrino dopo aver ricevuto il pagamento.</w:t>
      </w:r>
    </w:p>
    <w:p w14:paraId="164EBA2C" w14:textId="6ACB61B5" w:rsidR="00CF199E" w:rsidRPr="00E80DBA" w:rsidRDefault="00E80DBA" w:rsidP="00115F5C">
      <w:pPr>
        <w:pStyle w:val="Nessunaspaziatura"/>
        <w:numPr>
          <w:ilvl w:val="0"/>
          <w:numId w:val="33"/>
        </w:numPr>
        <w:jc w:val="both"/>
        <w:rPr>
          <w:color w:val="000000" w:themeColor="text1"/>
          <w:sz w:val="24"/>
          <w:szCs w:val="24"/>
          <w:lang w:val="it-IT"/>
        </w:rPr>
      </w:pPr>
      <w:r w:rsidRPr="00E80DBA">
        <w:rPr>
          <w:color w:val="000000" w:themeColor="text1"/>
          <w:sz w:val="24"/>
          <w:szCs w:val="24"/>
          <w:lang w:val="it-IT"/>
        </w:rPr>
        <w:t>Magazziniere</w:t>
      </w:r>
      <w:r w:rsidR="00CF199E" w:rsidRPr="00E80DBA">
        <w:rPr>
          <w:color w:val="000000" w:themeColor="text1"/>
          <w:sz w:val="24"/>
          <w:szCs w:val="24"/>
          <w:lang w:val="it-IT"/>
        </w:rPr>
        <w:t xml:space="preserve">: </w:t>
      </w:r>
      <w:r>
        <w:rPr>
          <w:color w:val="000000" w:themeColor="text1"/>
          <w:sz w:val="24"/>
          <w:szCs w:val="24"/>
          <w:lang w:val="it-IT"/>
        </w:rPr>
        <w:t>potrà inserire stock di prodotti appena arrivati e potrà registrare anche un nuovo prodotto. Potrebbe altresì modificare il prezzo di un prodotto oppure fare una richiesta di rifornimento facendosi consigliare da una previsione della quantità di prodotto da acquistare.</w:t>
      </w:r>
    </w:p>
    <w:p w14:paraId="6548E148" w14:textId="7BE8564D" w:rsidR="00CF199E" w:rsidRPr="00CF199E" w:rsidRDefault="00E80DBA" w:rsidP="00E80DBA">
      <w:pPr>
        <w:pStyle w:val="Nessunaspaziatura"/>
        <w:numPr>
          <w:ilvl w:val="0"/>
          <w:numId w:val="33"/>
        </w:numPr>
        <w:jc w:val="both"/>
        <w:rPr>
          <w:color w:val="000000" w:themeColor="text1"/>
          <w:sz w:val="24"/>
          <w:szCs w:val="24"/>
          <w:lang w:val="it-IT"/>
        </w:rPr>
      </w:pPr>
      <w:r>
        <w:rPr>
          <w:color w:val="000000" w:themeColor="text1"/>
          <w:sz w:val="24"/>
          <w:szCs w:val="24"/>
          <w:lang w:val="it-IT"/>
        </w:rPr>
        <w:t>Addetto assistenza</w:t>
      </w:r>
      <w:r w:rsidR="00CF199E" w:rsidRPr="00CF199E">
        <w:rPr>
          <w:color w:val="000000" w:themeColor="text1"/>
          <w:sz w:val="24"/>
          <w:szCs w:val="24"/>
          <w:lang w:val="it-IT"/>
        </w:rPr>
        <w:t xml:space="preserve">: </w:t>
      </w:r>
      <w:r>
        <w:rPr>
          <w:color w:val="000000" w:themeColor="text1"/>
          <w:sz w:val="24"/>
          <w:szCs w:val="24"/>
          <w:lang w:val="it-IT"/>
        </w:rPr>
        <w:t>potrà aprire un nuovo ticket per l’assistenza relativa ad un prodotto, validarne degli aspetti ed eventualmente salvarlo.</w:t>
      </w:r>
    </w:p>
    <w:p w14:paraId="37F762F2" w14:textId="77777777" w:rsidR="00CF199E" w:rsidRPr="00CF199E" w:rsidRDefault="00CF199E" w:rsidP="00CF199E">
      <w:pPr>
        <w:pStyle w:val="Nessunaspaziatura"/>
        <w:jc w:val="both"/>
        <w:rPr>
          <w:color w:val="000000" w:themeColor="text1"/>
          <w:sz w:val="24"/>
          <w:szCs w:val="24"/>
          <w:lang w:val="it-IT"/>
        </w:rPr>
      </w:pPr>
    </w:p>
    <w:p w14:paraId="289BA4F3" w14:textId="77777777" w:rsidR="00CF199E" w:rsidRPr="00CF199E" w:rsidRDefault="00CF199E" w:rsidP="00CF199E">
      <w:pPr>
        <w:pStyle w:val="Nessunaspaziatura"/>
        <w:jc w:val="both"/>
        <w:rPr>
          <w:color w:val="000000" w:themeColor="text1"/>
          <w:sz w:val="24"/>
          <w:szCs w:val="24"/>
          <w:lang w:val="it-IT"/>
        </w:rPr>
      </w:pPr>
      <w:r w:rsidRPr="00CF199E">
        <w:rPr>
          <w:color w:val="000000" w:themeColor="text1"/>
          <w:sz w:val="24"/>
          <w:szCs w:val="24"/>
          <w:lang w:val="it-IT"/>
        </w:rPr>
        <w:t xml:space="preserve">Nel System Design abbiamo definito l’architettura della piattaforma che si articola in tre layer: presentazione, business e persistenza. I sottosistemi che compongono i vari livelli logici collaborano tra loro cercando però di garantire il più possibile basso accoppiamento ed alta coesione. </w:t>
      </w:r>
    </w:p>
    <w:p w14:paraId="0949B261" w14:textId="77777777" w:rsidR="00CF199E" w:rsidRPr="00AF0A65" w:rsidRDefault="00CF199E" w:rsidP="00CF199E">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B4CD7BA"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FCE604" w14:textId="4750D452"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Cassa</w:t>
      </w:r>
      <w:r w:rsidR="00CF199E" w:rsidRPr="00AF0A65">
        <w:rPr>
          <w:rFonts w:ascii="Garamond" w:eastAsia="Calibri" w:hAnsi="Garamond" w:cs="Times New Roman"/>
          <w:color w:val="auto"/>
          <w:sz w:val="24"/>
          <w:szCs w:val="22"/>
          <w:lang w:eastAsia="en-US"/>
        </w:rPr>
        <w:t>: modella tutto ciò che riguarda il processo di acquisto dei prodotti ed emissione scontrino</w:t>
      </w:r>
    </w:p>
    <w:p w14:paraId="6A111393" w14:textId="192CF2EC" w:rsidR="00CF199E" w:rsidRPr="00AF0A65" w:rsidRDefault="007E0993"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Assistenza</w:t>
      </w:r>
      <w:r w:rsidR="00CF199E" w:rsidRPr="00AF0A65">
        <w:rPr>
          <w:rFonts w:ascii="Garamond" w:eastAsia="Calibri" w:hAnsi="Garamond" w:cs="Times New Roman"/>
          <w:color w:val="auto"/>
          <w:sz w:val="24"/>
          <w:szCs w:val="22"/>
          <w:lang w:eastAsia="en-US"/>
        </w:rPr>
        <w:t>: modella il processo di gestione ticket e tutte le sue operazioni</w:t>
      </w:r>
    </w:p>
    <w:p w14:paraId="2C28CC70" w14:textId="77777777" w:rsidR="00CF199E" w:rsidRPr="00AF0A65" w:rsidRDefault="00CF199E" w:rsidP="00CF199E">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5958B56E" w14:textId="7F5A4754" w:rsidR="00CF199E" w:rsidRPr="00B1476C" w:rsidRDefault="00CF199E" w:rsidP="00B1476C">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016CC7EC" w14:textId="7F3D0ED2" w:rsidR="004672E3" w:rsidRDefault="004672E3" w:rsidP="00B908C7">
      <w:pPr>
        <w:pStyle w:val="Nessunaspaziatura"/>
        <w:jc w:val="both"/>
        <w:rPr>
          <w:color w:val="000000" w:themeColor="text1"/>
          <w:sz w:val="24"/>
          <w:szCs w:val="24"/>
          <w:lang w:val="it-IT"/>
        </w:rPr>
      </w:pPr>
    </w:p>
    <w:p w14:paraId="646E8682" w14:textId="77777777" w:rsidR="00E7099C" w:rsidRPr="00C30F1A" w:rsidRDefault="00E7099C" w:rsidP="00B908C7">
      <w:pPr>
        <w:pStyle w:val="Nessunaspaziatura"/>
        <w:jc w:val="both"/>
        <w:rPr>
          <w:color w:val="000000" w:themeColor="text1"/>
          <w:sz w:val="24"/>
          <w:szCs w:val="24"/>
          <w:lang w:val="it-IT"/>
        </w:rPr>
      </w:pPr>
    </w:p>
    <w:p w14:paraId="2267503F" w14:textId="33DE73CD" w:rsidR="00D96A94" w:rsidRDefault="00D96A94" w:rsidP="00D96A94">
      <w:pPr>
        <w:pStyle w:val="Titolo1"/>
        <w:pBdr>
          <w:bottom w:val="single" w:sz="2" w:space="0" w:color="DEEAF6"/>
        </w:pBdr>
      </w:pPr>
      <w:bookmarkStart w:id="14" w:name="_Toc62141163"/>
      <w:r>
        <w:t xml:space="preserve">4. </w:t>
      </w:r>
      <w:r w:rsidR="00E80DBA">
        <w:t>Funzionalità da testare</w:t>
      </w:r>
      <w:bookmarkEnd w:id="14"/>
      <w:r>
        <w:rPr>
          <w:sz w:val="24"/>
          <w:szCs w:val="24"/>
        </w:rPr>
        <w:tab/>
      </w:r>
    </w:p>
    <w:p w14:paraId="5269F843" w14:textId="3590B641" w:rsidR="00E80DBA" w:rsidRPr="00E80DBA" w:rsidRDefault="00E80DBA" w:rsidP="00E80DBA">
      <w:pPr>
        <w:jc w:val="both"/>
        <w:rPr>
          <w:color w:val="000000" w:themeColor="text1"/>
          <w:sz w:val="24"/>
          <w:szCs w:val="24"/>
        </w:rPr>
      </w:pPr>
      <w:r w:rsidRPr="00E80DBA">
        <w:rPr>
          <w:color w:val="000000" w:themeColor="text1"/>
          <w:sz w:val="24"/>
          <w:szCs w:val="24"/>
        </w:rPr>
        <w:t xml:space="preserve">La fase di testing avrà come obiettivo quello di testare interamente la comunicazione tra </w:t>
      </w:r>
      <w:r>
        <w:rPr>
          <w:color w:val="000000" w:themeColor="text1"/>
          <w:sz w:val="24"/>
          <w:szCs w:val="24"/>
        </w:rPr>
        <w:t>la piattaforma</w:t>
      </w:r>
      <w:r w:rsidRPr="00E80DBA">
        <w:rPr>
          <w:color w:val="000000" w:themeColor="text1"/>
          <w:sz w:val="24"/>
          <w:szCs w:val="24"/>
        </w:rPr>
        <w:t xml:space="preserve"> e </w:t>
      </w:r>
      <w:r>
        <w:rPr>
          <w:color w:val="000000" w:themeColor="text1"/>
          <w:sz w:val="24"/>
          <w:szCs w:val="24"/>
        </w:rPr>
        <w:t xml:space="preserve">il </w:t>
      </w:r>
      <w:r w:rsidRPr="00E80DBA">
        <w:rPr>
          <w:color w:val="000000" w:themeColor="text1"/>
          <w:sz w:val="24"/>
          <w:szCs w:val="24"/>
        </w:rPr>
        <w:t>database, così come l’implementazione della logica di business e dei servizi offerti dai sottosistemi del livello centrale.</w:t>
      </w:r>
    </w:p>
    <w:p w14:paraId="77E8A724" w14:textId="6DD8FE45" w:rsidR="00774C44" w:rsidRDefault="00E80DBA" w:rsidP="00E80DBA">
      <w:pPr>
        <w:jc w:val="both"/>
        <w:rPr>
          <w:color w:val="000000" w:themeColor="text1"/>
          <w:sz w:val="24"/>
          <w:szCs w:val="24"/>
        </w:rPr>
      </w:pPr>
      <w:r w:rsidRPr="00E80DBA">
        <w:rPr>
          <w:color w:val="000000" w:themeColor="text1"/>
          <w:sz w:val="24"/>
          <w:szCs w:val="24"/>
        </w:rPr>
        <w:lastRenderedPageBreak/>
        <w:t>Il testing funzionale riguarderà nel dettaglio le funzionalità di seguito elencate (in base al sottosistema che le realizza):</w:t>
      </w:r>
    </w:p>
    <w:p w14:paraId="389F8B49" w14:textId="76B3810B"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Cassa</w:t>
      </w:r>
    </w:p>
    <w:p w14:paraId="3BA881C9" w14:textId="2A2FE86E" w:rsidR="00E7099C" w:rsidRPr="00E9136F" w:rsidRDefault="00E7099C" w:rsidP="00E7099C">
      <w:pPr>
        <w:pStyle w:val="Paragrafoelenco"/>
        <w:numPr>
          <w:ilvl w:val="1"/>
          <w:numId w:val="34"/>
        </w:numPr>
        <w:jc w:val="both"/>
        <w:rPr>
          <w:b/>
          <w:bCs/>
          <w:color w:val="000000" w:themeColor="text1"/>
          <w:sz w:val="24"/>
          <w:szCs w:val="24"/>
        </w:rPr>
      </w:pPr>
      <w:r>
        <w:rPr>
          <w:color w:val="000000" w:themeColor="text1"/>
          <w:sz w:val="24"/>
          <w:szCs w:val="24"/>
        </w:rPr>
        <w:t>Aggiungi somma versata</w:t>
      </w:r>
    </w:p>
    <w:p w14:paraId="2D8B8CCB" w14:textId="3A9976FB" w:rsidR="00E9136F" w:rsidRPr="00E9136F" w:rsidRDefault="00781941" w:rsidP="00E9136F">
      <w:pPr>
        <w:pStyle w:val="Paragrafoelenco"/>
        <w:numPr>
          <w:ilvl w:val="1"/>
          <w:numId w:val="34"/>
        </w:numPr>
        <w:jc w:val="both"/>
        <w:rPr>
          <w:b/>
          <w:bCs/>
          <w:color w:val="000000" w:themeColor="text1"/>
          <w:sz w:val="24"/>
          <w:szCs w:val="24"/>
        </w:rPr>
      </w:pPr>
      <w:r>
        <w:rPr>
          <w:color w:val="000000" w:themeColor="text1"/>
          <w:sz w:val="24"/>
          <w:szCs w:val="24"/>
        </w:rPr>
        <w:t>Inserisci</w:t>
      </w:r>
      <w:r w:rsidR="00E9136F">
        <w:rPr>
          <w:color w:val="000000" w:themeColor="text1"/>
          <w:sz w:val="24"/>
          <w:szCs w:val="24"/>
        </w:rPr>
        <w:t xml:space="preserve"> prodotto</w:t>
      </w:r>
    </w:p>
    <w:p w14:paraId="4D09B021" w14:textId="753D1551" w:rsidR="00E7099C" w:rsidRDefault="00E7099C" w:rsidP="00E7099C">
      <w:pPr>
        <w:pStyle w:val="Paragrafoelenco"/>
        <w:numPr>
          <w:ilvl w:val="0"/>
          <w:numId w:val="34"/>
        </w:numPr>
        <w:jc w:val="both"/>
        <w:rPr>
          <w:b/>
          <w:bCs/>
          <w:color w:val="000000" w:themeColor="text1"/>
          <w:sz w:val="24"/>
          <w:szCs w:val="24"/>
        </w:rPr>
      </w:pPr>
      <w:r>
        <w:rPr>
          <w:b/>
          <w:bCs/>
          <w:color w:val="000000" w:themeColor="text1"/>
          <w:sz w:val="24"/>
          <w:szCs w:val="24"/>
        </w:rPr>
        <w:t>Inventario</w:t>
      </w:r>
    </w:p>
    <w:p w14:paraId="59192E4A" w14:textId="7FCC13DE" w:rsidR="00E9136F" w:rsidRPr="00E228B1" w:rsidRDefault="00733962" w:rsidP="00E228B1">
      <w:pPr>
        <w:pStyle w:val="Paragrafoelenco"/>
        <w:numPr>
          <w:ilvl w:val="1"/>
          <w:numId w:val="34"/>
        </w:numPr>
        <w:jc w:val="both"/>
        <w:rPr>
          <w:b/>
          <w:bCs/>
          <w:color w:val="000000" w:themeColor="text1"/>
          <w:sz w:val="24"/>
          <w:szCs w:val="24"/>
        </w:rPr>
      </w:pPr>
      <w:r>
        <w:rPr>
          <w:color w:val="000000" w:themeColor="text1"/>
          <w:sz w:val="24"/>
          <w:szCs w:val="24"/>
        </w:rPr>
        <w:t xml:space="preserve">Crea </w:t>
      </w:r>
      <w:r w:rsidR="000E1023">
        <w:rPr>
          <w:color w:val="000000" w:themeColor="text1"/>
          <w:sz w:val="24"/>
          <w:szCs w:val="24"/>
        </w:rPr>
        <w:t xml:space="preserve">nuovo </w:t>
      </w:r>
      <w:r>
        <w:rPr>
          <w:color w:val="000000" w:themeColor="text1"/>
          <w:sz w:val="24"/>
          <w:szCs w:val="24"/>
        </w:rPr>
        <w:t>prodotto</w:t>
      </w:r>
    </w:p>
    <w:p w14:paraId="3A91D2B5" w14:textId="47CA479D" w:rsidR="00E9136F" w:rsidRPr="00733962" w:rsidRDefault="00E9136F" w:rsidP="00733962">
      <w:pPr>
        <w:pStyle w:val="Paragrafoelenco"/>
        <w:numPr>
          <w:ilvl w:val="1"/>
          <w:numId w:val="34"/>
        </w:numPr>
        <w:jc w:val="both"/>
        <w:rPr>
          <w:b/>
          <w:bCs/>
          <w:color w:val="000000" w:themeColor="text1"/>
          <w:sz w:val="24"/>
          <w:szCs w:val="24"/>
        </w:rPr>
      </w:pPr>
      <w:r>
        <w:rPr>
          <w:color w:val="000000" w:themeColor="text1"/>
          <w:sz w:val="24"/>
          <w:szCs w:val="24"/>
        </w:rPr>
        <w:t>Modifica quantità prodotto</w:t>
      </w:r>
    </w:p>
    <w:p w14:paraId="656777C4" w14:textId="71809303" w:rsidR="00E7099C" w:rsidRDefault="007E0993" w:rsidP="00E7099C">
      <w:pPr>
        <w:pStyle w:val="Paragrafoelenco"/>
        <w:numPr>
          <w:ilvl w:val="0"/>
          <w:numId w:val="34"/>
        </w:numPr>
        <w:jc w:val="both"/>
        <w:rPr>
          <w:b/>
          <w:bCs/>
          <w:color w:val="000000" w:themeColor="text1"/>
          <w:sz w:val="24"/>
          <w:szCs w:val="24"/>
        </w:rPr>
      </w:pPr>
      <w:r>
        <w:rPr>
          <w:b/>
          <w:bCs/>
          <w:color w:val="000000" w:themeColor="text1"/>
          <w:sz w:val="24"/>
          <w:szCs w:val="24"/>
        </w:rPr>
        <w:t>Assistenza</w:t>
      </w:r>
    </w:p>
    <w:p w14:paraId="10E6048A" w14:textId="6569D639" w:rsidR="00E9136F" w:rsidRPr="00E9136F" w:rsidRDefault="00733962" w:rsidP="00E9136F">
      <w:pPr>
        <w:pStyle w:val="Paragrafoelenco"/>
        <w:numPr>
          <w:ilvl w:val="1"/>
          <w:numId w:val="34"/>
        </w:numPr>
        <w:jc w:val="both"/>
        <w:rPr>
          <w:b/>
          <w:bCs/>
          <w:color w:val="000000" w:themeColor="text1"/>
          <w:sz w:val="24"/>
          <w:szCs w:val="24"/>
        </w:rPr>
      </w:pPr>
      <w:r>
        <w:rPr>
          <w:color w:val="000000" w:themeColor="text1"/>
          <w:sz w:val="24"/>
          <w:szCs w:val="24"/>
        </w:rPr>
        <w:t>Crea ticket</w:t>
      </w:r>
    </w:p>
    <w:p w14:paraId="271602A4" w14:textId="02847A97" w:rsidR="00E9136F" w:rsidRDefault="00E9136F" w:rsidP="00E9136F">
      <w:pPr>
        <w:pStyle w:val="Paragrafoelenco"/>
        <w:numPr>
          <w:ilvl w:val="0"/>
          <w:numId w:val="34"/>
        </w:numPr>
        <w:jc w:val="both"/>
        <w:rPr>
          <w:b/>
          <w:bCs/>
          <w:color w:val="000000" w:themeColor="text1"/>
          <w:sz w:val="24"/>
          <w:szCs w:val="24"/>
        </w:rPr>
      </w:pPr>
      <w:r>
        <w:rPr>
          <w:b/>
          <w:bCs/>
          <w:color w:val="000000" w:themeColor="text1"/>
          <w:sz w:val="24"/>
          <w:szCs w:val="24"/>
        </w:rPr>
        <w:t>Utenza</w:t>
      </w:r>
    </w:p>
    <w:p w14:paraId="284C2F83" w14:textId="15F7AC0D" w:rsidR="00E9136F" w:rsidRPr="00E9136F" w:rsidRDefault="00E9136F" w:rsidP="00E9136F">
      <w:pPr>
        <w:pStyle w:val="Paragrafoelenco"/>
        <w:numPr>
          <w:ilvl w:val="1"/>
          <w:numId w:val="34"/>
        </w:numPr>
        <w:jc w:val="both"/>
        <w:rPr>
          <w:b/>
          <w:bCs/>
          <w:color w:val="000000" w:themeColor="text1"/>
          <w:sz w:val="24"/>
          <w:szCs w:val="24"/>
        </w:rPr>
      </w:pPr>
      <w:r>
        <w:rPr>
          <w:color w:val="000000" w:themeColor="text1"/>
          <w:sz w:val="24"/>
          <w:szCs w:val="24"/>
        </w:rPr>
        <w:t>Login</w:t>
      </w:r>
    </w:p>
    <w:p w14:paraId="1EC0ABAC" w14:textId="77777777" w:rsidR="00E7099C" w:rsidRPr="00E7099C" w:rsidRDefault="00E7099C" w:rsidP="00E7099C">
      <w:pPr>
        <w:pStyle w:val="Paragrafoelenco"/>
        <w:jc w:val="both"/>
        <w:rPr>
          <w:b/>
          <w:bCs/>
          <w:color w:val="000000" w:themeColor="text1"/>
          <w:sz w:val="24"/>
          <w:szCs w:val="24"/>
        </w:rPr>
      </w:pPr>
    </w:p>
    <w:p w14:paraId="0CDDD1FF" w14:textId="58E11563" w:rsidR="00EB1A90" w:rsidRDefault="00541480" w:rsidP="003E7B9B">
      <w:pPr>
        <w:pStyle w:val="Titolo1"/>
        <w:pBdr>
          <w:bottom w:val="single" w:sz="2" w:space="0" w:color="DEEAF6"/>
        </w:pBdr>
      </w:pPr>
      <w:bookmarkStart w:id="15" w:name="_Toc62141164"/>
      <w:r>
        <w:t>5. Criteri Pass/Failed</w:t>
      </w:r>
      <w:bookmarkEnd w:id="15"/>
      <w:r w:rsidR="00EB1A90">
        <w:rPr>
          <w:sz w:val="24"/>
          <w:szCs w:val="24"/>
        </w:rPr>
        <w:tab/>
      </w:r>
    </w:p>
    <w:p w14:paraId="78028EDC" w14:textId="21E10BAD" w:rsidR="00541480" w:rsidRPr="00541480" w:rsidRDefault="00541480" w:rsidP="00541480">
      <w:pPr>
        <w:jc w:val="both"/>
        <w:rPr>
          <w:color w:val="000000" w:themeColor="text1"/>
          <w:sz w:val="24"/>
          <w:szCs w:val="24"/>
        </w:rPr>
      </w:pPr>
      <w:r w:rsidRPr="00541480">
        <w:rPr>
          <w:color w:val="000000" w:themeColor="text1"/>
          <w:sz w:val="24"/>
          <w:szCs w:val="24"/>
        </w:rPr>
        <w:t xml:space="preserve">Abbiamo determinato un insieme di input possibili che possano aiutarci a </w:t>
      </w:r>
      <w:r>
        <w:rPr>
          <w:color w:val="000000" w:themeColor="text1"/>
          <w:sz w:val="24"/>
          <w:szCs w:val="24"/>
        </w:rPr>
        <w:t>trovare</w:t>
      </w:r>
      <w:r w:rsidRPr="00541480">
        <w:rPr>
          <w:color w:val="000000" w:themeColor="text1"/>
          <w:sz w:val="24"/>
          <w:szCs w:val="24"/>
        </w:rPr>
        <w:t xml:space="preserve"> errori nel sistema. Pertanto, il test ha successo se il comportamento osservato è diverso dal comportamento specificato nei requisiti funzionali. Ciò significa che raggiungiamo gli obiettivi che ci siamo posti durante questa fase se il test individuerà dei </w:t>
      </w:r>
      <w:r>
        <w:rPr>
          <w:color w:val="000000" w:themeColor="text1"/>
          <w:sz w:val="24"/>
          <w:szCs w:val="24"/>
        </w:rPr>
        <w:t>failure</w:t>
      </w:r>
      <w:r w:rsidRPr="00541480">
        <w:rPr>
          <w:color w:val="000000" w:themeColor="text1"/>
          <w:sz w:val="24"/>
          <w:szCs w:val="24"/>
        </w:rPr>
        <w:t xml:space="preserve"> nel sistema. </w:t>
      </w:r>
    </w:p>
    <w:p w14:paraId="2983AFE0" w14:textId="18E5BFB1" w:rsidR="00541480" w:rsidRDefault="00541480" w:rsidP="00541480">
      <w:pPr>
        <w:jc w:val="both"/>
        <w:rPr>
          <w:color w:val="000000" w:themeColor="text1"/>
          <w:sz w:val="24"/>
          <w:szCs w:val="24"/>
        </w:rPr>
      </w:pPr>
      <w:r w:rsidRPr="00541480">
        <w:rPr>
          <w:color w:val="000000" w:themeColor="text1"/>
          <w:sz w:val="24"/>
          <w:szCs w:val="24"/>
        </w:rPr>
        <w:t xml:space="preserve">In tal caso analizzeremo i sottosistemi coinvolti nell’errore, ed itereremo la fase di testing per verificare che le modifiche apportate agli stessi non abbiamo avuto impatti negativi su altre componenti del sistema. Il testing fallirà se gli non saranno </w:t>
      </w:r>
      <w:r>
        <w:rPr>
          <w:color w:val="000000" w:themeColor="text1"/>
          <w:sz w:val="24"/>
          <w:szCs w:val="24"/>
        </w:rPr>
        <w:t>trovati</w:t>
      </w:r>
      <w:r w:rsidRPr="00541480">
        <w:rPr>
          <w:color w:val="000000" w:themeColor="text1"/>
          <w:sz w:val="24"/>
          <w:szCs w:val="24"/>
        </w:rPr>
        <w:t xml:space="preserve"> errori nelle componenti.</w:t>
      </w:r>
    </w:p>
    <w:p w14:paraId="40F7A060" w14:textId="7868E920" w:rsidR="00541480" w:rsidRDefault="00541480" w:rsidP="00541480">
      <w:pPr>
        <w:jc w:val="both"/>
        <w:rPr>
          <w:color w:val="000000" w:themeColor="text1"/>
          <w:sz w:val="24"/>
          <w:szCs w:val="24"/>
        </w:rPr>
      </w:pPr>
      <w:r>
        <w:rPr>
          <w:color w:val="000000" w:themeColor="text1"/>
          <w:sz w:val="24"/>
          <w:szCs w:val="24"/>
        </w:rPr>
        <w:t>Presenza di errori : Pass, assenza di errori: Failed.</w:t>
      </w:r>
    </w:p>
    <w:p w14:paraId="67E780D4" w14:textId="62215F5D" w:rsidR="00CE1566" w:rsidRDefault="00CE1566" w:rsidP="00CE1566">
      <w:pPr>
        <w:pStyle w:val="Titolo1"/>
        <w:pBdr>
          <w:bottom w:val="single" w:sz="2" w:space="0" w:color="DEEAF6"/>
        </w:pBdr>
      </w:pPr>
      <w:bookmarkStart w:id="16" w:name="_Toc62141165"/>
      <w:r>
        <w:t>6. Approccio</w:t>
      </w:r>
      <w:bookmarkEnd w:id="16"/>
    </w:p>
    <w:p w14:paraId="36BE92B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fase di testing si compone di tre attività: una prima fase si occuperà di trovare errori in una singola componente; la seconda fase, invece, avrà come compito quello di testare le funzionalità nate dall’integrazione dei vari sottosistemi e per ultimo andremo a testare l’intero sistema assemblato al fine di verificare soprattutto che esso soddisfi i desideri del cliente. </w:t>
      </w:r>
    </w:p>
    <w:p w14:paraId="480F4B13" w14:textId="7B9E9D6C" w:rsidR="00CE1566" w:rsidRPr="00CE1566" w:rsidRDefault="00CE1566" w:rsidP="00CE1566">
      <w:pPr>
        <w:jc w:val="both"/>
        <w:rPr>
          <w:color w:val="000000" w:themeColor="text1"/>
          <w:sz w:val="24"/>
          <w:szCs w:val="24"/>
        </w:rPr>
      </w:pPr>
      <w:r w:rsidRPr="00CE1566">
        <w:rPr>
          <w:color w:val="000000" w:themeColor="text1"/>
          <w:sz w:val="24"/>
          <w:szCs w:val="24"/>
        </w:rPr>
        <w:t>Di seguito verranno descritte brevemente le strategie individuate per effettuare il test di unità, d’integrazione</w:t>
      </w:r>
      <w:r w:rsidR="00B1476C">
        <w:rPr>
          <w:color w:val="000000" w:themeColor="text1"/>
          <w:sz w:val="24"/>
          <w:szCs w:val="24"/>
        </w:rPr>
        <w:t xml:space="preserve">, </w:t>
      </w:r>
      <w:r w:rsidRPr="00CE1566">
        <w:rPr>
          <w:color w:val="000000" w:themeColor="text1"/>
          <w:sz w:val="24"/>
          <w:szCs w:val="24"/>
        </w:rPr>
        <w:t>di sistema</w:t>
      </w:r>
      <w:r w:rsidR="00B1476C">
        <w:rPr>
          <w:color w:val="000000" w:themeColor="text1"/>
          <w:sz w:val="24"/>
          <w:szCs w:val="24"/>
        </w:rPr>
        <w:t xml:space="preserve"> e di usabilità</w:t>
      </w:r>
      <w:r w:rsidRPr="00CE1566">
        <w:rPr>
          <w:color w:val="000000" w:themeColor="text1"/>
          <w:sz w:val="24"/>
          <w:szCs w:val="24"/>
        </w:rPr>
        <w:t xml:space="preserve">. </w:t>
      </w:r>
    </w:p>
    <w:p w14:paraId="0DBFF484" w14:textId="77777777" w:rsidR="00CE1566" w:rsidRPr="00CE1566" w:rsidRDefault="00CE1566" w:rsidP="006A5E94">
      <w:pPr>
        <w:pStyle w:val="Titolo2"/>
      </w:pPr>
      <w:bookmarkStart w:id="17" w:name="_Toc62141166"/>
      <w:r w:rsidRPr="00CE1566">
        <w:lastRenderedPageBreak/>
        <w:t>6.1 Testing di unità</w:t>
      </w:r>
      <w:bookmarkEnd w:id="17"/>
      <w:r w:rsidRPr="00CE1566">
        <w:t xml:space="preserve"> </w:t>
      </w:r>
    </w:p>
    <w:p w14:paraId="181432EA" w14:textId="1CFD4743" w:rsidR="00CE1566" w:rsidRPr="00CE1566" w:rsidRDefault="00CE1566" w:rsidP="00CE1566">
      <w:pPr>
        <w:jc w:val="both"/>
        <w:rPr>
          <w:color w:val="000000" w:themeColor="text1"/>
          <w:sz w:val="24"/>
          <w:szCs w:val="24"/>
        </w:rPr>
      </w:pPr>
      <w:r w:rsidRPr="00CE1566">
        <w:rPr>
          <w:color w:val="000000" w:themeColor="text1"/>
          <w:sz w:val="24"/>
          <w:szCs w:val="24"/>
        </w:rPr>
        <w:t>Durante la fase di testing è necessario testare singole componenti al fine di evidenziarne gli errori. Il testing di unità</w:t>
      </w:r>
      <w:r w:rsidR="00B1476C">
        <w:rPr>
          <w:color w:val="000000" w:themeColor="text1"/>
          <w:sz w:val="24"/>
          <w:szCs w:val="24"/>
        </w:rPr>
        <w:t xml:space="preserve"> </w:t>
      </w:r>
      <w:r w:rsidRPr="00CE1566">
        <w:rPr>
          <w:color w:val="000000" w:themeColor="text1"/>
          <w:sz w:val="24"/>
          <w:szCs w:val="24"/>
        </w:rPr>
        <w:t>infatti</w:t>
      </w:r>
      <w:r w:rsidR="00B1476C">
        <w:rPr>
          <w:color w:val="000000" w:themeColor="text1"/>
          <w:sz w:val="24"/>
          <w:szCs w:val="24"/>
        </w:rPr>
        <w:t>,</w:t>
      </w:r>
      <w:r w:rsidRPr="00CE1566">
        <w:rPr>
          <w:color w:val="000000" w:themeColor="text1"/>
          <w:sz w:val="24"/>
          <w:szCs w:val="24"/>
        </w:rPr>
        <w:t xml:space="preserve"> si focalizza sul comportamento di una componente permettendo di eseguire testing in modalità black-box o white-box. </w:t>
      </w:r>
    </w:p>
    <w:p w14:paraId="316AFBD1" w14:textId="3BA39ACD" w:rsidR="00CE1566" w:rsidRDefault="00CE1566" w:rsidP="00CE1566">
      <w:pPr>
        <w:jc w:val="both"/>
        <w:rPr>
          <w:color w:val="000000" w:themeColor="text1"/>
          <w:sz w:val="24"/>
          <w:szCs w:val="24"/>
        </w:rPr>
      </w:pPr>
      <w:r w:rsidRPr="00CE1566">
        <w:rPr>
          <w:color w:val="000000" w:themeColor="text1"/>
          <w:sz w:val="24"/>
          <w:szCs w:val="24"/>
        </w:rPr>
        <w:t>Le nostre componenti saranno testate secondo il metodo white-box. Infatti</w:t>
      </w:r>
      <w:r w:rsidR="00B1476C">
        <w:rPr>
          <w:color w:val="000000" w:themeColor="text1"/>
          <w:sz w:val="24"/>
          <w:szCs w:val="24"/>
        </w:rPr>
        <w:t>,</w:t>
      </w:r>
      <w:r w:rsidRPr="00CE1566">
        <w:rPr>
          <w:color w:val="000000" w:themeColor="text1"/>
          <w:sz w:val="24"/>
          <w:szCs w:val="24"/>
        </w:rPr>
        <w:t xml:space="preserve"> durante questa fase poseremo la nostra sulla struttura del codice che realizza le funzionalità fornite dalla componente al fine di individuare errori sia di logica che di implementazione. </w:t>
      </w:r>
    </w:p>
    <w:p w14:paraId="0413C7F8" w14:textId="184B1EB2" w:rsidR="000679BF" w:rsidRDefault="000679BF" w:rsidP="000679BF">
      <w:pPr>
        <w:jc w:val="both"/>
        <w:rPr>
          <w:color w:val="000000" w:themeColor="text1"/>
          <w:sz w:val="24"/>
          <w:szCs w:val="24"/>
        </w:rPr>
      </w:pPr>
      <w:r>
        <w:rPr>
          <w:color w:val="000000" w:themeColor="text1"/>
          <w:sz w:val="24"/>
          <w:szCs w:val="24"/>
        </w:rPr>
        <w:t xml:space="preserve">Utilizzeremo il metodo branch coverage, questo perché </w:t>
      </w:r>
      <w:r w:rsidRPr="002805A9">
        <w:rPr>
          <w:color w:val="000000" w:themeColor="text1"/>
          <w:sz w:val="24"/>
          <w:szCs w:val="24"/>
        </w:rPr>
        <w:t>è una metrica facile da comprendere</w:t>
      </w:r>
      <w:r>
        <w:rPr>
          <w:color w:val="000000" w:themeColor="text1"/>
          <w:sz w:val="24"/>
          <w:szCs w:val="24"/>
        </w:rPr>
        <w:t xml:space="preserve">, </w:t>
      </w:r>
      <w:r w:rsidRPr="002805A9">
        <w:rPr>
          <w:color w:val="000000" w:themeColor="text1"/>
          <w:sz w:val="24"/>
          <w:szCs w:val="24"/>
        </w:rPr>
        <w:t>si misura senza difficoltà</w:t>
      </w:r>
      <w:r>
        <w:rPr>
          <w:color w:val="000000" w:themeColor="text1"/>
          <w:sz w:val="24"/>
          <w:szCs w:val="24"/>
        </w:rPr>
        <w:t xml:space="preserve">, </w:t>
      </w:r>
      <w:r w:rsidRPr="002805A9">
        <w:rPr>
          <w:color w:val="000000" w:themeColor="text1"/>
          <w:sz w:val="24"/>
          <w:szCs w:val="24"/>
        </w:rPr>
        <w:t>è oggettiva e imparziale</w:t>
      </w:r>
      <w:r>
        <w:rPr>
          <w:color w:val="000000" w:themeColor="text1"/>
          <w:sz w:val="24"/>
          <w:szCs w:val="24"/>
        </w:rPr>
        <w:t xml:space="preserve">, </w:t>
      </w:r>
      <w:r w:rsidRPr="002805A9">
        <w:rPr>
          <w:color w:val="000000" w:themeColor="text1"/>
          <w:sz w:val="24"/>
          <w:szCs w:val="24"/>
        </w:rPr>
        <w:t>è universale (applicabile a tutti i paradigmi di programmazione).</w:t>
      </w:r>
    </w:p>
    <w:p w14:paraId="2D31C8E9" w14:textId="77777777" w:rsidR="000679BF" w:rsidRPr="00CE1566" w:rsidRDefault="000679BF" w:rsidP="00CE1566">
      <w:pPr>
        <w:jc w:val="both"/>
        <w:rPr>
          <w:color w:val="000000" w:themeColor="text1"/>
          <w:sz w:val="24"/>
          <w:szCs w:val="24"/>
        </w:rPr>
      </w:pPr>
    </w:p>
    <w:p w14:paraId="704B3D77" w14:textId="77777777" w:rsidR="00CE1566" w:rsidRPr="00CE1566" w:rsidRDefault="00CE1566" w:rsidP="006A5E94">
      <w:pPr>
        <w:pStyle w:val="Titolo2"/>
      </w:pPr>
      <w:bookmarkStart w:id="18" w:name="_Toc62141167"/>
      <w:r w:rsidRPr="00CE1566">
        <w:t>6.2 Testing di integrazione</w:t>
      </w:r>
      <w:bookmarkEnd w:id="18"/>
      <w:r w:rsidRPr="00CE1566">
        <w:t xml:space="preserve"> </w:t>
      </w:r>
    </w:p>
    <w:p w14:paraId="1181F572" w14:textId="0E766C90" w:rsidR="00CE1566" w:rsidRPr="00CE1566" w:rsidRDefault="00CE1566" w:rsidP="00CE1566">
      <w:pPr>
        <w:jc w:val="both"/>
        <w:rPr>
          <w:color w:val="000000" w:themeColor="text1"/>
          <w:sz w:val="24"/>
          <w:szCs w:val="24"/>
        </w:rPr>
      </w:pPr>
      <w:r w:rsidRPr="00CE1566">
        <w:rPr>
          <w:color w:val="000000" w:themeColor="text1"/>
          <w:sz w:val="24"/>
          <w:szCs w:val="24"/>
        </w:rPr>
        <w:t>Una volta che sono stati rilevati i bug per una singola componente e riparati, le componenti sono pronte per essere integrate in sottosistemi più grandi. Pertanto</w:t>
      </w:r>
      <w:r w:rsidR="00B1476C">
        <w:rPr>
          <w:color w:val="000000" w:themeColor="text1"/>
          <w:sz w:val="24"/>
          <w:szCs w:val="24"/>
        </w:rPr>
        <w:t>,</w:t>
      </w:r>
      <w:r w:rsidRPr="00CE1566">
        <w:rPr>
          <w:color w:val="000000" w:themeColor="text1"/>
          <w:sz w:val="24"/>
          <w:szCs w:val="24"/>
        </w:rPr>
        <w:t xml:space="preserve"> dopo aver testato singolarmente le componenti del sistema, possiamo procedere a testarne le integrazioni. </w:t>
      </w:r>
    </w:p>
    <w:p w14:paraId="41B1C997"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Per effettuare l’integration testing abbiamo pensato di utilizzare la strategia bottom-up: ciò ci permette di garantire la presenza di fondamenta solide alla base del sistema ma richiede di mettere in campo test driver per simulare le componenti dei layer più in alto che non sono stati ancora integrati. </w:t>
      </w:r>
    </w:p>
    <w:p w14:paraId="5C8F8204" w14:textId="77777777" w:rsidR="00CE1566" w:rsidRPr="00CE1566" w:rsidRDefault="00CE1566" w:rsidP="006A5E94">
      <w:pPr>
        <w:pStyle w:val="Titolo2"/>
      </w:pPr>
      <w:bookmarkStart w:id="19" w:name="_Toc62141168"/>
      <w:r w:rsidRPr="00CE1566">
        <w:t>6.3 Testing di sistema</w:t>
      </w:r>
      <w:bookmarkEnd w:id="19"/>
      <w:r w:rsidRPr="00CE1566">
        <w:t xml:space="preserve"> </w:t>
      </w:r>
    </w:p>
    <w:p w14:paraId="087BBD55"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La verifica sulle funzionalità del sistema avviene testando i possibili input degli utenti. La riduzione dei casi di test è attuata tramite l’adozione del category partition. </w:t>
      </w:r>
    </w:p>
    <w:p w14:paraId="0E1B0C3F" w14:textId="77777777" w:rsidR="00CE1566" w:rsidRPr="00CE1566" w:rsidRDefault="00CE1566" w:rsidP="00CE1566">
      <w:pPr>
        <w:jc w:val="both"/>
        <w:rPr>
          <w:color w:val="000000" w:themeColor="text1"/>
          <w:sz w:val="24"/>
          <w:szCs w:val="24"/>
        </w:rPr>
      </w:pPr>
      <w:r w:rsidRPr="00CE1566">
        <w:rPr>
          <w:color w:val="000000" w:themeColor="text1"/>
          <w:sz w:val="24"/>
          <w:szCs w:val="24"/>
        </w:rPr>
        <w:t xml:space="preserve">Il testing di sistema concluderà la fase di test del prodotto ed il primo ciclo di sviluppo. Per questa tipologia di test, ci affidiamo all’utilizzo di un software ausiliario come Katalon Studio al fine di osservare il comportamento del sistema in presenza di combinazioni di input utente non ammesse. </w:t>
      </w:r>
    </w:p>
    <w:p w14:paraId="3EB1805D" w14:textId="20546580" w:rsidR="00CE1566" w:rsidRPr="00CE1566" w:rsidRDefault="00CE1566" w:rsidP="006A5E94">
      <w:pPr>
        <w:pStyle w:val="Titolo2"/>
      </w:pPr>
      <w:bookmarkStart w:id="20" w:name="_Toc62141169"/>
      <w:r w:rsidRPr="00CE1566">
        <w:t xml:space="preserve">6.4 Testing di </w:t>
      </w:r>
      <w:bookmarkEnd w:id="20"/>
      <w:r w:rsidR="008F78CC" w:rsidRPr="00CE1566">
        <w:t>usabilità</w:t>
      </w:r>
      <w:r w:rsidRPr="00CE1566">
        <w:t xml:space="preserve"> </w:t>
      </w:r>
    </w:p>
    <w:p w14:paraId="3A964175" w14:textId="6B6F55B6" w:rsidR="00CE1566" w:rsidRPr="00CE1566" w:rsidRDefault="00CE1566" w:rsidP="00CE1566">
      <w:pPr>
        <w:jc w:val="both"/>
        <w:rPr>
          <w:color w:val="000000" w:themeColor="text1"/>
          <w:sz w:val="24"/>
          <w:szCs w:val="24"/>
        </w:rPr>
      </w:pPr>
      <w:r w:rsidRPr="00CE1566">
        <w:rPr>
          <w:color w:val="000000" w:themeColor="text1"/>
          <w:sz w:val="24"/>
          <w:szCs w:val="24"/>
        </w:rPr>
        <w:t xml:space="preserve">Dopo aver realizzato la prima versione </w:t>
      </w:r>
      <w:r w:rsidR="00835F8C">
        <w:rPr>
          <w:color w:val="000000" w:themeColor="text1"/>
          <w:sz w:val="24"/>
          <w:szCs w:val="24"/>
        </w:rPr>
        <w:t>del sistema</w:t>
      </w:r>
      <w:r w:rsidRPr="00CE1566">
        <w:rPr>
          <w:color w:val="000000" w:themeColor="text1"/>
          <w:sz w:val="24"/>
          <w:szCs w:val="24"/>
        </w:rPr>
        <w:t xml:space="preserve"> abbiamo deciso di propor</w:t>
      </w:r>
      <w:r w:rsidR="006A5E94">
        <w:rPr>
          <w:color w:val="000000" w:themeColor="text1"/>
          <w:sz w:val="24"/>
          <w:szCs w:val="24"/>
        </w:rPr>
        <w:t>la</w:t>
      </w:r>
      <w:r w:rsidRPr="00CE1566">
        <w:rPr>
          <w:color w:val="000000" w:themeColor="text1"/>
          <w:sz w:val="24"/>
          <w:szCs w:val="24"/>
        </w:rPr>
        <w:t xml:space="preserve"> ad utenti reali</w:t>
      </w:r>
      <w:r w:rsidR="006A5E94">
        <w:rPr>
          <w:color w:val="000000" w:themeColor="text1"/>
          <w:sz w:val="24"/>
          <w:szCs w:val="24"/>
        </w:rPr>
        <w:t>.</w:t>
      </w:r>
    </w:p>
    <w:p w14:paraId="68359576" w14:textId="66503353" w:rsidR="00835F8C" w:rsidRDefault="00CE1566" w:rsidP="00CE1566">
      <w:pPr>
        <w:jc w:val="both"/>
        <w:rPr>
          <w:color w:val="000000" w:themeColor="text1"/>
          <w:sz w:val="24"/>
          <w:szCs w:val="24"/>
        </w:rPr>
      </w:pPr>
      <w:r w:rsidRPr="00CE1566">
        <w:rPr>
          <w:color w:val="000000" w:themeColor="text1"/>
          <w:sz w:val="24"/>
          <w:szCs w:val="24"/>
        </w:rPr>
        <w:t xml:space="preserve">Durante la fase di valutazione dell’usabilità ci soffermiamo, oltre che sugli aspetti funzionali del sistema, anche sul grado di intuizione delle interfacce utente, sulle azioni che si devono compiere </w:t>
      </w:r>
      <w:r w:rsidRPr="00CE1566">
        <w:rPr>
          <w:color w:val="000000" w:themeColor="text1"/>
          <w:sz w:val="24"/>
          <w:szCs w:val="24"/>
        </w:rPr>
        <w:lastRenderedPageBreak/>
        <w:t xml:space="preserve">per utilizzare una determinata funzionalità, sull’esperienza che oggetti ed icone dell’interfaccia permettono di vivere all’utente ed il senso che vi suggeriscono. </w:t>
      </w:r>
    </w:p>
    <w:p w14:paraId="7F4F55A5" w14:textId="4B965C80" w:rsidR="00401087" w:rsidRDefault="00835F8C" w:rsidP="00CE1566">
      <w:pPr>
        <w:jc w:val="both"/>
        <w:rPr>
          <w:color w:val="000000" w:themeColor="text1"/>
          <w:sz w:val="24"/>
          <w:szCs w:val="24"/>
        </w:rPr>
      </w:pPr>
      <w:r>
        <w:rPr>
          <w:color w:val="000000" w:themeColor="text1"/>
          <w:sz w:val="24"/>
          <w:szCs w:val="24"/>
        </w:rPr>
        <w:t>Adotteremo una tecnica che consiste nel far utilizzare il sistema ad un determinato numero di persone e poi gli verrà somministrato un sondaggio per ricavare il grado di facilità nell’utilizzo del sistema.</w:t>
      </w:r>
      <w:r w:rsidR="00401087">
        <w:rPr>
          <w:color w:val="000000" w:themeColor="text1"/>
          <w:sz w:val="24"/>
          <w:szCs w:val="24"/>
        </w:rPr>
        <w:t xml:space="preserve"> Le domande del form saranno susseguenti all’assegnazione di alcuni task specificate in esse.</w:t>
      </w:r>
    </w:p>
    <w:p w14:paraId="0E258104" w14:textId="551ABD5F" w:rsidR="00835F8C" w:rsidRDefault="00401087" w:rsidP="00CE1566">
      <w:pPr>
        <w:jc w:val="both"/>
        <w:rPr>
          <w:color w:val="000000" w:themeColor="text1"/>
          <w:sz w:val="24"/>
          <w:szCs w:val="24"/>
        </w:rPr>
      </w:pPr>
      <w:r>
        <w:rPr>
          <w:color w:val="000000" w:themeColor="text1"/>
          <w:sz w:val="24"/>
          <w:szCs w:val="24"/>
        </w:rPr>
        <w:t>Verrà utilizzato lo strumento Google moduli per il sondaggio e sarà</w:t>
      </w:r>
      <w:r w:rsidR="00835F8C">
        <w:rPr>
          <w:color w:val="000000" w:themeColor="text1"/>
          <w:sz w:val="24"/>
          <w:szCs w:val="24"/>
        </w:rPr>
        <w:t xml:space="preserve"> fatta una media tra tutti i risultati per ottenere il grado di usabilità complessivo.</w:t>
      </w:r>
      <w:r>
        <w:rPr>
          <w:color w:val="000000" w:themeColor="text1"/>
          <w:sz w:val="24"/>
          <w:szCs w:val="24"/>
        </w:rPr>
        <w:t xml:space="preserve"> </w:t>
      </w:r>
    </w:p>
    <w:p w14:paraId="43E8E9AC" w14:textId="26C201A7" w:rsidR="00CE1566" w:rsidRPr="006A5E94" w:rsidRDefault="00F30E02" w:rsidP="00CE1566">
      <w:pPr>
        <w:pStyle w:val="Titolo1"/>
        <w:pBdr>
          <w:bottom w:val="single" w:sz="2" w:space="0" w:color="DEEAF6"/>
        </w:pBdr>
      </w:pPr>
      <w:bookmarkStart w:id="21" w:name="_Toc62141170"/>
      <w:r>
        <w:t>7</w:t>
      </w:r>
      <w:r w:rsidR="00CE1566" w:rsidRPr="006A5E94">
        <w:t xml:space="preserve">. </w:t>
      </w:r>
      <w:r w:rsidR="006A5E94" w:rsidRPr="006A5E94">
        <w:t>Sospensione e ripresa</w:t>
      </w:r>
      <w:bookmarkEnd w:id="21"/>
    </w:p>
    <w:p w14:paraId="661550F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Tenuto conto delle risorse necessarie impiegate durante la fase di testing, abbiamo stabilito dei criteri in base ai quali le attività di test saranno sospese o riprese. </w:t>
      </w:r>
    </w:p>
    <w:p w14:paraId="5AD114A3" w14:textId="77777777" w:rsidR="006A5E94" w:rsidRPr="006A5E94" w:rsidRDefault="006A5E94" w:rsidP="006A5E94">
      <w:pPr>
        <w:pStyle w:val="Titolo2"/>
      </w:pPr>
      <w:bookmarkStart w:id="22" w:name="_Toc62141171"/>
      <w:r w:rsidRPr="006A5E94">
        <w:t>7.1 Criteri di sospensione</w:t>
      </w:r>
      <w:bookmarkEnd w:id="22"/>
      <w:r w:rsidRPr="006A5E94">
        <w:t xml:space="preserve"> </w:t>
      </w:r>
    </w:p>
    <w:p w14:paraId="22118E6E"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Il test è sospeso se almeno il 10% dei casi di test riportano errori: in queste condizioni, il team deve provvedere a correggere i fault prima di procedere con l’implementazione o il testing di nuove funzionalità. </w:t>
      </w:r>
    </w:p>
    <w:p w14:paraId="1691C3F1" w14:textId="77777777" w:rsidR="006A5E94" w:rsidRPr="006A5E94" w:rsidRDefault="006A5E94" w:rsidP="006A5E94">
      <w:pPr>
        <w:pStyle w:val="Titolo2"/>
      </w:pPr>
      <w:bookmarkStart w:id="23" w:name="_Toc62141172"/>
      <w:r w:rsidRPr="006A5E94">
        <w:t>7.2 Criteri di ripresa</w:t>
      </w:r>
      <w:bookmarkEnd w:id="23"/>
      <w:r w:rsidRPr="006A5E94">
        <w:t xml:space="preserve"> </w:t>
      </w:r>
    </w:p>
    <w:p w14:paraId="7116ADF1" w14:textId="77777777" w:rsidR="006A5E94" w:rsidRPr="006A5E94" w:rsidRDefault="006A5E94" w:rsidP="006A5E94">
      <w:pPr>
        <w:jc w:val="both"/>
        <w:rPr>
          <w:color w:val="000000" w:themeColor="text1"/>
          <w:sz w:val="24"/>
          <w:szCs w:val="24"/>
        </w:rPr>
      </w:pPr>
      <w:r w:rsidRPr="006A5E94">
        <w:rPr>
          <w:color w:val="000000" w:themeColor="text1"/>
          <w:sz w:val="24"/>
          <w:szCs w:val="24"/>
        </w:rPr>
        <w:t xml:space="preserve">Abbiamo previsto delle modifiche future al sistema dopo il rilascio. Pertanto sarà necessario, dopo aver introdotto cambiamenti, testare le nuove componenti: se esse introducono dei fault che impattano sulle componenti già esistenti, allora verranno testate nuovamente anche quest’ultime. </w:t>
      </w:r>
    </w:p>
    <w:p w14:paraId="15389BA1" w14:textId="65CB3F44" w:rsidR="006A5E94" w:rsidRPr="006A5E94" w:rsidRDefault="006A5E94" w:rsidP="006A5E94">
      <w:pPr>
        <w:jc w:val="both"/>
        <w:rPr>
          <w:color w:val="000000" w:themeColor="text1"/>
          <w:sz w:val="24"/>
          <w:szCs w:val="24"/>
        </w:rPr>
      </w:pPr>
      <w:r w:rsidRPr="006A5E94">
        <w:rPr>
          <w:color w:val="000000" w:themeColor="text1"/>
          <w:sz w:val="24"/>
          <w:szCs w:val="24"/>
        </w:rPr>
        <w:t xml:space="preserve">I test case, quindi, verranno ancora una volta somministrati al sistema per assicurarsi di aver risolto i problemi scorti precedentemente. In questo senso evidenziamo la nostra volontà di effettuare test di regressione ad ogni modifica apportata al sistema, pertanto facciamo affidamento su un servizio che ci permette di lavorare in un ambiente di Continous Integration. </w:t>
      </w:r>
    </w:p>
    <w:p w14:paraId="37B72D74" w14:textId="77777777" w:rsidR="006A5E94" w:rsidRPr="006A5E94" w:rsidRDefault="006A5E94" w:rsidP="006A5E94">
      <w:pPr>
        <w:pStyle w:val="Titolo2"/>
      </w:pPr>
      <w:bookmarkStart w:id="24" w:name="_Toc62141173"/>
      <w:r w:rsidRPr="006A5E94">
        <w:t>7.3 Criteri di terminazione</w:t>
      </w:r>
      <w:bookmarkEnd w:id="24"/>
      <w:r w:rsidRPr="006A5E94">
        <w:t xml:space="preserve"> </w:t>
      </w:r>
    </w:p>
    <w:p w14:paraId="52167DE7" w14:textId="4E9A2C3C" w:rsidR="00CE1566" w:rsidRPr="006A5E94" w:rsidRDefault="006A5E94" w:rsidP="006A5E94">
      <w:pPr>
        <w:jc w:val="both"/>
        <w:rPr>
          <w:color w:val="000000" w:themeColor="text1"/>
          <w:sz w:val="24"/>
          <w:szCs w:val="24"/>
        </w:rPr>
      </w:pPr>
      <w:r w:rsidRPr="006A5E94">
        <w:rPr>
          <w:color w:val="000000" w:themeColor="text1"/>
          <w:sz w:val="24"/>
          <w:szCs w:val="24"/>
        </w:rPr>
        <w:t xml:space="preserve">Il test si considera terminato quando la totalità dei casi di test somministrati al sistema riporta esito negativo. </w:t>
      </w:r>
      <w:r w:rsidR="002D4033">
        <w:rPr>
          <w:color w:val="000000" w:themeColor="text1"/>
          <w:sz w:val="24"/>
          <w:szCs w:val="24"/>
        </w:rPr>
        <w:t>Per scelte progettuali</w:t>
      </w:r>
      <w:r w:rsidRPr="006A5E94">
        <w:rPr>
          <w:color w:val="000000" w:themeColor="text1"/>
          <w:sz w:val="24"/>
          <w:szCs w:val="24"/>
        </w:rPr>
        <w:t>, la suddetta condizione sussiste solo se il 75% dei branch sviluppati viene ricoperto in questa fase.</w:t>
      </w:r>
    </w:p>
    <w:p w14:paraId="737E42B7" w14:textId="6F1AF996" w:rsidR="00CE1566" w:rsidRPr="003E7C95" w:rsidRDefault="00F30E02" w:rsidP="00CE1566">
      <w:pPr>
        <w:pStyle w:val="Titolo1"/>
        <w:pBdr>
          <w:bottom w:val="single" w:sz="2" w:space="0" w:color="DEEAF6"/>
        </w:pBdr>
      </w:pPr>
      <w:bookmarkStart w:id="25" w:name="_Toc62141174"/>
      <w:r w:rsidRPr="003E7C95">
        <w:lastRenderedPageBreak/>
        <w:t>8</w:t>
      </w:r>
      <w:r w:rsidR="00CE1566" w:rsidRPr="003E7C95">
        <w:t xml:space="preserve">. </w:t>
      </w:r>
      <w:r w:rsidR="00D67432" w:rsidRPr="003E7C95">
        <w:t>Materiale per il testing</w:t>
      </w:r>
      <w:bookmarkEnd w:id="25"/>
    </w:p>
    <w:p w14:paraId="0A1187B8" w14:textId="77777777" w:rsidR="002D4033" w:rsidRPr="002D4033" w:rsidRDefault="002D4033" w:rsidP="002D4033">
      <w:pPr>
        <w:jc w:val="both"/>
        <w:rPr>
          <w:color w:val="000000" w:themeColor="text1"/>
          <w:sz w:val="24"/>
          <w:szCs w:val="24"/>
        </w:rPr>
      </w:pPr>
      <w:r w:rsidRPr="002D4033">
        <w:rPr>
          <w:color w:val="000000" w:themeColor="text1"/>
          <w:sz w:val="24"/>
          <w:szCs w:val="24"/>
        </w:rPr>
        <w:t xml:space="preserve">L’esecuzione dei test necessita di un server correttamente configurato su cui siano installati Java e MySQL. La configurazione deve avvenire come da manuale d’installazione. </w:t>
      </w:r>
    </w:p>
    <w:p w14:paraId="647B64B2" w14:textId="7FE8EE72" w:rsidR="00F30E02" w:rsidRDefault="002D4033" w:rsidP="002D4033">
      <w:pPr>
        <w:jc w:val="both"/>
        <w:rPr>
          <w:color w:val="000000" w:themeColor="text1"/>
          <w:sz w:val="24"/>
          <w:szCs w:val="24"/>
        </w:rPr>
      </w:pPr>
      <w:r w:rsidRPr="002D4033">
        <w:rPr>
          <w:color w:val="000000" w:themeColor="text1"/>
          <w:sz w:val="24"/>
          <w:szCs w:val="24"/>
        </w:rPr>
        <w:t>Il testing è condotto utilizzando alcuni dei framework più famosi ed efficaci in ambienti Java: JUnit</w:t>
      </w:r>
      <w:r w:rsidR="00F30E02">
        <w:rPr>
          <w:color w:val="000000" w:themeColor="text1"/>
          <w:sz w:val="24"/>
          <w:szCs w:val="24"/>
        </w:rPr>
        <w:t xml:space="preserve"> e Katalon</w:t>
      </w:r>
      <w:r w:rsidR="00B1476C">
        <w:rPr>
          <w:color w:val="000000" w:themeColor="text1"/>
          <w:sz w:val="24"/>
          <w:szCs w:val="24"/>
        </w:rPr>
        <w:t xml:space="preserve"> e Jacoco per le metriche</w:t>
      </w:r>
      <w:r w:rsidRPr="002D4033">
        <w:rPr>
          <w:color w:val="000000" w:themeColor="text1"/>
          <w:sz w:val="24"/>
          <w:szCs w:val="24"/>
        </w:rPr>
        <w:t xml:space="preserve">. </w:t>
      </w:r>
    </w:p>
    <w:p w14:paraId="0CBE16D3" w14:textId="1CFC2BCB" w:rsidR="00CE1566" w:rsidRPr="002D4033" w:rsidRDefault="002D4033" w:rsidP="002D4033">
      <w:pPr>
        <w:jc w:val="both"/>
        <w:rPr>
          <w:color w:val="000000" w:themeColor="text1"/>
          <w:sz w:val="24"/>
          <w:szCs w:val="24"/>
        </w:rPr>
      </w:pPr>
      <w:r w:rsidRPr="002D4033">
        <w:rPr>
          <w:color w:val="000000" w:themeColor="text1"/>
          <w:sz w:val="24"/>
          <w:szCs w:val="24"/>
        </w:rPr>
        <w:t>Come detto al punto precedente, i test sono eseguiti ad ogni modifica apportata al sistema, in un ambiente di Continous Integration: ciò è possibile grazie all’utilizzo di Travis CI e Maven</w:t>
      </w:r>
      <w:r w:rsidR="00F30E02">
        <w:rPr>
          <w:color w:val="000000" w:themeColor="text1"/>
          <w:sz w:val="24"/>
          <w:szCs w:val="24"/>
        </w:rPr>
        <w:t>.</w:t>
      </w:r>
    </w:p>
    <w:p w14:paraId="53A91C1B" w14:textId="18883F1E" w:rsidR="00CE1566" w:rsidRPr="00430921" w:rsidRDefault="00F30E02" w:rsidP="00CE1566">
      <w:pPr>
        <w:pStyle w:val="Titolo1"/>
        <w:pBdr>
          <w:bottom w:val="single" w:sz="2" w:space="0" w:color="DEEAF6"/>
        </w:pBdr>
      </w:pPr>
      <w:bookmarkStart w:id="26" w:name="_Toc62141175"/>
      <w:r w:rsidRPr="00430921">
        <w:t>9</w:t>
      </w:r>
      <w:r w:rsidR="00CE1566" w:rsidRPr="00430921">
        <w:t xml:space="preserve">. </w:t>
      </w:r>
      <w:r w:rsidRPr="00430921">
        <w:t>Test cases</w:t>
      </w:r>
      <w:bookmarkEnd w:id="26"/>
    </w:p>
    <w:p w14:paraId="31D0AE95" w14:textId="3FBEFB88" w:rsidR="008C78D2" w:rsidRPr="008C78D2" w:rsidRDefault="008C78D2" w:rsidP="008C78D2">
      <w:pPr>
        <w:jc w:val="both"/>
        <w:rPr>
          <w:color w:val="000000" w:themeColor="text1"/>
          <w:sz w:val="24"/>
          <w:szCs w:val="24"/>
        </w:rPr>
      </w:pPr>
      <w:r w:rsidRPr="008C78D2">
        <w:rPr>
          <w:color w:val="000000" w:themeColor="text1"/>
          <w:sz w:val="24"/>
          <w:szCs w:val="24"/>
        </w:rPr>
        <w:t>Per ogni sottosistema mostriamo le funzionalità che andremo a testare. Inoltre, associamo ad ogni funzionalità una tabella in cui, per ogni parametro, vengono definite le relative cat</w:t>
      </w:r>
      <w:r>
        <w:rPr>
          <w:color w:val="000000" w:themeColor="text1"/>
          <w:sz w:val="24"/>
          <w:szCs w:val="24"/>
        </w:rPr>
        <w:t>e</w:t>
      </w:r>
      <w:r w:rsidRPr="008C78D2">
        <w:rPr>
          <w:color w:val="000000" w:themeColor="text1"/>
          <w:sz w:val="24"/>
          <w:szCs w:val="24"/>
        </w:rPr>
        <w:t xml:space="preserve">gorie, insieme alle possibili scelte. </w:t>
      </w:r>
    </w:p>
    <w:p w14:paraId="56E96A8A" w14:textId="1CC46D2C" w:rsidR="00CE1566" w:rsidRDefault="008C78D2" w:rsidP="008C78D2">
      <w:pPr>
        <w:jc w:val="both"/>
        <w:rPr>
          <w:color w:val="000000" w:themeColor="text1"/>
          <w:sz w:val="24"/>
          <w:szCs w:val="24"/>
        </w:rPr>
      </w:pPr>
      <w:r w:rsidRPr="008C78D2">
        <w:rPr>
          <w:color w:val="000000" w:themeColor="text1"/>
          <w:sz w:val="24"/>
          <w:szCs w:val="24"/>
        </w:rPr>
        <w:t>Nella prima riga troviamo Parametro che sta ad indicare il valore di input e formato che viene indicato solitamente attraverso l’espressione regolare per indicare il pattern che il parametro deve seguire. Nella prima colonna, invece, riportiamo le categorie selezionate, al loro fianco le scelte.</w:t>
      </w:r>
    </w:p>
    <w:p w14:paraId="7BAD949D" w14:textId="798A78EE" w:rsidR="00C4695F" w:rsidRPr="00FB5FD4" w:rsidRDefault="00C4695F" w:rsidP="00FB5FD4">
      <w:pPr>
        <w:pStyle w:val="Titolo2"/>
      </w:pPr>
      <w:bookmarkStart w:id="27" w:name="_Toc62141176"/>
      <w:r w:rsidRPr="00FB5FD4">
        <w:t xml:space="preserve">9.1 </w:t>
      </w:r>
      <w:r w:rsidR="007E0993" w:rsidRPr="00FB5FD4">
        <w:t>Assistenza</w:t>
      </w:r>
      <w:bookmarkEnd w:id="27"/>
    </w:p>
    <w:p w14:paraId="4D2B4ADD" w14:textId="398CF1E8" w:rsidR="00C4695F" w:rsidRPr="00C4695F" w:rsidRDefault="00C4695F" w:rsidP="00C4695F">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assistenza</w:t>
      </w:r>
      <w:r w:rsidRPr="00C4695F">
        <w:rPr>
          <w:color w:val="000000" w:themeColor="text1"/>
          <w:sz w:val="24"/>
          <w:szCs w:val="24"/>
        </w:rPr>
        <w:t xml:space="preserve"> abbiamo previsto di testarne la funzionalità di </w:t>
      </w:r>
      <w:r w:rsidR="002472F5">
        <w:rPr>
          <w:color w:val="000000" w:themeColor="text1"/>
          <w:sz w:val="24"/>
          <w:szCs w:val="24"/>
        </w:rPr>
        <w:t>creazione nuovo ticket.</w:t>
      </w:r>
    </w:p>
    <w:p w14:paraId="10E3D5A2" w14:textId="27092151" w:rsidR="00C4695F" w:rsidRPr="00C4695F" w:rsidRDefault="00C4695F" w:rsidP="00C4695F">
      <w:pPr>
        <w:jc w:val="both"/>
        <w:rPr>
          <w:color w:val="000000" w:themeColor="text1"/>
          <w:sz w:val="24"/>
          <w:szCs w:val="24"/>
        </w:rPr>
      </w:pPr>
      <w:r w:rsidRPr="00C4695F">
        <w:rPr>
          <w:color w:val="000000" w:themeColor="text1"/>
          <w:sz w:val="24"/>
          <w:szCs w:val="24"/>
        </w:rPr>
        <w:t xml:space="preserve">Tale funzionalità prevede la possibilità da parte </w:t>
      </w:r>
      <w:r>
        <w:rPr>
          <w:color w:val="000000" w:themeColor="text1"/>
          <w:sz w:val="24"/>
          <w:szCs w:val="24"/>
        </w:rPr>
        <w:t>del</w:t>
      </w:r>
      <w:r w:rsidR="002472F5">
        <w:rPr>
          <w:color w:val="000000" w:themeColor="text1"/>
          <w:sz w:val="24"/>
          <w:szCs w:val="24"/>
        </w:rPr>
        <w:t xml:space="preserve">l’addetto assistenza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0F87570F" w14:textId="77CDD54F" w:rsidR="00C4695F" w:rsidRPr="002472F5"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stringa con un numero di caratteri compreso tra i 2 ed i 255 </w:t>
      </w:r>
    </w:p>
    <w:p w14:paraId="56239E8F" w14:textId="288EF413" w:rsidR="00C4695F" w:rsidRDefault="00C4695F"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Cognome: stringa con un numero di caratteri compreso tra i 2 ed i 255 </w:t>
      </w:r>
    </w:p>
    <w:p w14:paraId="30EFDC9D" w14:textId="54FA4447"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Indirizzo (via, civico, città, CAP): stringa di almeno 2 caratteri </w:t>
      </w:r>
      <w:r w:rsidR="00E844F0">
        <w:rPr>
          <w:color w:val="000000" w:themeColor="text1"/>
          <w:sz w:val="24"/>
          <w:szCs w:val="24"/>
        </w:rPr>
        <w:t>fino a 255</w:t>
      </w:r>
    </w:p>
    <w:p w14:paraId="0F364B35" w14:textId="1DF98ED2"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Telefono: stringa contenente 10 o 11 numeri</w:t>
      </w:r>
    </w:p>
    <w:p w14:paraId="41231FFE" w14:textId="413BCF6D"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2E916D14" w14:textId="605E8B94" w:rsid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 xml:space="preserve">Tipo prodotto: stringa con un numero di caratteri compreso tra i 2 ed i 255 </w:t>
      </w:r>
    </w:p>
    <w:p w14:paraId="5679B1B4" w14:textId="5DD6E34D"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Codice prodotto</w:t>
      </w:r>
      <w:r w:rsidR="00C86F3F">
        <w:rPr>
          <w:color w:val="000000" w:themeColor="text1"/>
          <w:sz w:val="24"/>
          <w:szCs w:val="24"/>
        </w:rPr>
        <w:t>: stringa di 13 cifre esistente nel Database</w:t>
      </w:r>
    </w:p>
    <w:p w14:paraId="261D8B67" w14:textId="7C3CAF30" w:rsidR="002472F5" w:rsidRPr="00C86F3F" w:rsidRDefault="002472F5" w:rsidP="00C86F3F">
      <w:pPr>
        <w:pStyle w:val="Paragrafoelenco"/>
        <w:numPr>
          <w:ilvl w:val="0"/>
          <w:numId w:val="36"/>
        </w:numPr>
        <w:jc w:val="both"/>
        <w:rPr>
          <w:color w:val="000000" w:themeColor="text1"/>
          <w:sz w:val="24"/>
          <w:szCs w:val="24"/>
        </w:rPr>
      </w:pPr>
      <w:r w:rsidRPr="002472F5">
        <w:rPr>
          <w:color w:val="000000" w:themeColor="text1"/>
          <w:sz w:val="24"/>
          <w:szCs w:val="24"/>
        </w:rPr>
        <w:t>Numero di serie</w:t>
      </w:r>
      <w:r w:rsidR="00C86F3F">
        <w:rPr>
          <w:color w:val="000000" w:themeColor="text1"/>
          <w:sz w:val="24"/>
          <w:szCs w:val="24"/>
        </w:rPr>
        <w:t xml:space="preserve">: </w:t>
      </w:r>
      <w:r w:rsidR="00C86F3F" w:rsidRPr="002472F5">
        <w:rPr>
          <w:color w:val="000000" w:themeColor="text1"/>
          <w:sz w:val="24"/>
          <w:szCs w:val="24"/>
        </w:rPr>
        <w:t xml:space="preserve">stringa con un numero di caratteri compreso tra i 2 ed i 255 </w:t>
      </w:r>
    </w:p>
    <w:p w14:paraId="3B2740BC" w14:textId="385D84D8"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t>Data scontrino</w:t>
      </w:r>
      <w:r w:rsidR="008A09C6">
        <w:rPr>
          <w:color w:val="000000" w:themeColor="text1"/>
          <w:sz w:val="24"/>
          <w:szCs w:val="24"/>
        </w:rPr>
        <w:t xml:space="preserve"> antecedente alla data odierna</w:t>
      </w:r>
      <w:r w:rsidR="00F309E8">
        <w:rPr>
          <w:color w:val="000000" w:themeColor="text1"/>
          <w:sz w:val="24"/>
          <w:szCs w:val="24"/>
        </w:rPr>
        <w:t xml:space="preserve"> ma non precedente di più di 2 anni</w:t>
      </w:r>
      <w:r w:rsidR="008A09C6">
        <w:rPr>
          <w:color w:val="000000" w:themeColor="text1"/>
          <w:sz w:val="24"/>
          <w:szCs w:val="24"/>
        </w:rPr>
        <w:t>.</w:t>
      </w:r>
    </w:p>
    <w:p w14:paraId="6BEB2D1C" w14:textId="209AC45A"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Giorno: intero compreso tra 1 e 31 </w:t>
      </w:r>
    </w:p>
    <w:p w14:paraId="382E6995" w14:textId="6D093834"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 xml:space="preserve">Mese: intero compreso tra 1 e 12 </w:t>
      </w:r>
    </w:p>
    <w:p w14:paraId="67954DDF" w14:textId="0754444B" w:rsidR="002472F5" w:rsidRPr="002472F5" w:rsidRDefault="002472F5" w:rsidP="002472F5">
      <w:pPr>
        <w:pStyle w:val="Paragrafoelenco"/>
        <w:numPr>
          <w:ilvl w:val="1"/>
          <w:numId w:val="36"/>
        </w:numPr>
        <w:jc w:val="both"/>
        <w:rPr>
          <w:color w:val="000000" w:themeColor="text1"/>
          <w:sz w:val="24"/>
          <w:szCs w:val="24"/>
        </w:rPr>
      </w:pPr>
      <w:r w:rsidRPr="002472F5">
        <w:rPr>
          <w:color w:val="000000" w:themeColor="text1"/>
          <w:sz w:val="24"/>
          <w:szCs w:val="24"/>
        </w:rPr>
        <w:t>Anno: intero compreso tra l’anno corrente -</w:t>
      </w:r>
      <w:r w:rsidR="00F309E8">
        <w:rPr>
          <w:color w:val="000000" w:themeColor="text1"/>
          <w:sz w:val="24"/>
          <w:szCs w:val="24"/>
        </w:rPr>
        <w:t>2</w:t>
      </w:r>
      <w:r w:rsidRPr="002472F5">
        <w:rPr>
          <w:color w:val="000000" w:themeColor="text1"/>
          <w:sz w:val="24"/>
          <w:szCs w:val="24"/>
        </w:rPr>
        <w:t xml:space="preserve"> e l’anno corrente</w:t>
      </w:r>
    </w:p>
    <w:p w14:paraId="5D4A3DA0" w14:textId="53C0291A" w:rsidR="002472F5" w:rsidRPr="002472F5" w:rsidRDefault="002472F5" w:rsidP="002472F5">
      <w:pPr>
        <w:pStyle w:val="Paragrafoelenco"/>
        <w:numPr>
          <w:ilvl w:val="0"/>
          <w:numId w:val="36"/>
        </w:numPr>
        <w:jc w:val="both"/>
        <w:rPr>
          <w:color w:val="000000" w:themeColor="text1"/>
          <w:sz w:val="24"/>
          <w:szCs w:val="24"/>
        </w:rPr>
      </w:pPr>
      <w:r w:rsidRPr="002472F5">
        <w:rPr>
          <w:color w:val="000000" w:themeColor="text1"/>
          <w:sz w:val="24"/>
          <w:szCs w:val="24"/>
        </w:rPr>
        <w:lastRenderedPageBreak/>
        <w:t>Numero scontrino</w:t>
      </w:r>
      <w:r w:rsidR="000F39BD">
        <w:rPr>
          <w:color w:val="000000" w:themeColor="text1"/>
          <w:sz w:val="24"/>
          <w:szCs w:val="24"/>
        </w:rPr>
        <w:t>: intero maggiore di 0</w:t>
      </w:r>
      <w:r w:rsidR="00C86F3F">
        <w:rPr>
          <w:color w:val="000000" w:themeColor="text1"/>
          <w:sz w:val="24"/>
          <w:szCs w:val="24"/>
        </w:rPr>
        <w:t xml:space="preserve"> e esistente nel Database per quella data</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45EFC" w:rsidRPr="00B6001B" w14:paraId="109481FA" w14:textId="77777777" w:rsidTr="00545E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608F8B" w14:textId="0F8F347F" w:rsidR="00545EFC" w:rsidRPr="00B6001B" w:rsidRDefault="00545EF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1C4A902" w14:textId="6093FB55" w:rsidR="00545EFC" w:rsidRPr="00B6001B" w:rsidRDefault="00545EF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1D1251">
              <w:rPr>
                <w:rFonts w:ascii="Garamond" w:hAnsi="Garamond" w:cs="Times New Roman"/>
                <w:color w:val="000000" w:themeColor="text1"/>
                <w:sz w:val="24"/>
              </w:rPr>
              <w:t xml:space="preserve"> e cognome</w:t>
            </w:r>
          </w:p>
        </w:tc>
      </w:tr>
      <w:tr w:rsidR="00545EFC" w:rsidRPr="00E9136F" w14:paraId="6FF5E7D8" w14:textId="77777777" w:rsidTr="00545EF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B1BE7" w14:textId="213457CB" w:rsidR="00545EFC" w:rsidRPr="00B6001B" w:rsidRDefault="00545EFC" w:rsidP="00115F5C">
            <w:pPr>
              <w:rPr>
                <w:rFonts w:cs="Times New Roman"/>
                <w:color w:val="000000" w:themeColor="text1"/>
                <w:sz w:val="24"/>
              </w:rPr>
            </w:pPr>
            <w:r>
              <w:rPr>
                <w:rFonts w:cs="Times New Roman"/>
                <w:color w:val="FFFFFF" w:themeColor="background1"/>
                <w:sz w:val="24"/>
              </w:rPr>
              <w:t xml:space="preserve">LN - Lunghezza </w:t>
            </w:r>
          </w:p>
        </w:tc>
        <w:tc>
          <w:tcPr>
            <w:tcW w:w="4544" w:type="dxa"/>
          </w:tcPr>
          <w:p w14:paraId="0631DADD" w14:textId="77777777" w:rsidR="00AF6782" w:rsidRPr="00AF6782" w:rsidRDefault="00AF6782" w:rsidP="00AF6782">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478237A" w14:textId="1A5B10F6" w:rsidR="00545EFC" w:rsidRPr="00AF6782" w:rsidRDefault="00AF6782" w:rsidP="00AF6782">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LN_OK]</w:t>
            </w:r>
            <w:r w:rsidRPr="00AF6782">
              <w:rPr>
                <w:color w:val="000000" w:themeColor="text1"/>
                <w:sz w:val="23"/>
                <w:szCs w:val="23"/>
                <w:lang w:val="en-GB"/>
              </w:rPr>
              <w:t xml:space="preserve"> </w:t>
            </w:r>
          </w:p>
        </w:tc>
      </w:tr>
    </w:tbl>
    <w:p w14:paraId="7B934956" w14:textId="4BC6D225" w:rsidR="00AF6782" w:rsidRPr="00DB3A08" w:rsidRDefault="00AF6782"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7B5FCC77"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286BFC"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3C36E01" w14:textId="283F138B"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Indirizzo</w:t>
            </w:r>
          </w:p>
        </w:tc>
      </w:tr>
      <w:tr w:rsidR="006A6497" w:rsidRPr="00E9136F" w14:paraId="388D0C8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533E299" w14:textId="34120A14" w:rsidR="006A6497" w:rsidRPr="00B6001B" w:rsidRDefault="006A6497" w:rsidP="00115F5C">
            <w:pPr>
              <w:rPr>
                <w:rFonts w:cs="Times New Roman"/>
                <w:color w:val="000000" w:themeColor="text1"/>
                <w:sz w:val="24"/>
              </w:rPr>
            </w:pPr>
            <w:r>
              <w:rPr>
                <w:rFonts w:cs="Times New Roman"/>
                <w:color w:val="FFFFFF" w:themeColor="background1"/>
                <w:sz w:val="24"/>
              </w:rPr>
              <w:t xml:space="preserve">LI - Lunghezza </w:t>
            </w:r>
          </w:p>
        </w:tc>
        <w:tc>
          <w:tcPr>
            <w:tcW w:w="4544" w:type="dxa"/>
          </w:tcPr>
          <w:p w14:paraId="5288DAAD" w14:textId="77777777" w:rsidR="006A6497" w:rsidRPr="00AF6782" w:rsidRDefault="006A6497"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673A098B" w14:textId="71896404" w:rsidR="006A6497" w:rsidRPr="00AF6782" w:rsidRDefault="006A6497"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I</w:t>
            </w:r>
            <w:r w:rsidRPr="00AF6782">
              <w:rPr>
                <w:color w:val="000000" w:themeColor="text1"/>
                <w:sz w:val="24"/>
                <w:szCs w:val="24"/>
                <w:lang w:val="en-GB"/>
              </w:rPr>
              <w:t>_OK]</w:t>
            </w:r>
            <w:r w:rsidRPr="00AF6782">
              <w:rPr>
                <w:color w:val="000000" w:themeColor="text1"/>
                <w:sz w:val="23"/>
                <w:szCs w:val="23"/>
                <w:lang w:val="en-GB"/>
              </w:rPr>
              <w:t xml:space="preserve"> </w:t>
            </w:r>
          </w:p>
        </w:tc>
      </w:tr>
    </w:tbl>
    <w:p w14:paraId="2578B0EE" w14:textId="4D38456F" w:rsidR="006A6497" w:rsidRDefault="006A6497"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6A6497" w:rsidRPr="00B6001B" w14:paraId="2BA8DC38"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EA1F0B" w14:textId="77777777" w:rsidR="006A6497" w:rsidRPr="00B6001B" w:rsidRDefault="006A6497"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CB5F5F0" w14:textId="1BB2A846" w:rsidR="006A6497" w:rsidRPr="00B6001B" w:rsidRDefault="006A649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Telefono</w:t>
            </w:r>
          </w:p>
        </w:tc>
      </w:tr>
      <w:tr w:rsidR="000832DA" w:rsidRPr="00B6001B" w14:paraId="4D4671F1" w14:textId="77777777" w:rsidTr="000832DA">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E60C70" w14:textId="7D53E18A" w:rsidR="000832DA" w:rsidRPr="000832DA" w:rsidRDefault="000832DA"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478118F" w14:textId="201A3561"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[0-9]{10,11}</w:t>
            </w:r>
          </w:p>
        </w:tc>
      </w:tr>
      <w:tr w:rsidR="006A6497" w:rsidRPr="00E9136F" w14:paraId="237B0199"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81516A1" w14:textId="53A9BC2E" w:rsidR="006A6497" w:rsidRPr="00B6001B" w:rsidRDefault="006A6497" w:rsidP="00115F5C">
            <w:pPr>
              <w:rPr>
                <w:rFonts w:cs="Times New Roman"/>
                <w:color w:val="000000" w:themeColor="text1"/>
                <w:sz w:val="24"/>
              </w:rPr>
            </w:pPr>
            <w:r>
              <w:rPr>
                <w:rFonts w:cs="Times New Roman"/>
                <w:color w:val="FFFFFF" w:themeColor="background1"/>
                <w:sz w:val="24"/>
              </w:rPr>
              <w:t>L</w:t>
            </w:r>
            <w:r w:rsidR="000832DA">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2AFC79F0" w14:textId="77777777" w:rsidR="006A6497" w:rsidRPr="000832DA" w:rsidRDefault="006A6497" w:rsidP="006A6497">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 xml:space="preserve">1. &lt; 10 or &gt; 11 [error] </w:t>
            </w:r>
          </w:p>
          <w:p w14:paraId="44DE6950" w14:textId="26C1B354" w:rsidR="006A6497" w:rsidRPr="006A6497" w:rsidRDefault="006A6497" w:rsidP="006A6497">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2. ≥ 10 and ≤ 11 [property LT_OK]</w:t>
            </w:r>
            <w:r w:rsidRPr="000832DA">
              <w:rPr>
                <w:color w:val="000000" w:themeColor="text1"/>
                <w:sz w:val="23"/>
                <w:szCs w:val="23"/>
                <w:lang w:val="en-GB"/>
              </w:rPr>
              <w:t xml:space="preserve"> </w:t>
            </w:r>
          </w:p>
        </w:tc>
      </w:tr>
      <w:tr w:rsidR="000832DA" w:rsidRPr="000832DA" w14:paraId="4333C8C1"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7023DBF" w14:textId="66E95817" w:rsidR="000832DA" w:rsidRPr="000832DA" w:rsidRDefault="000832DA" w:rsidP="00115F5C">
            <w:pPr>
              <w:rPr>
                <w:rFonts w:cs="Times New Roman"/>
                <w:color w:val="FFFFFF" w:themeColor="background1"/>
                <w:sz w:val="24"/>
              </w:rPr>
            </w:pPr>
            <w:r>
              <w:rPr>
                <w:rFonts w:cs="Times New Roman"/>
                <w:color w:val="FFFFFF" w:themeColor="background1"/>
                <w:sz w:val="24"/>
              </w:rPr>
              <w:t>FT - Formato</w:t>
            </w:r>
          </w:p>
        </w:tc>
        <w:tc>
          <w:tcPr>
            <w:tcW w:w="4544" w:type="dxa"/>
          </w:tcPr>
          <w:p w14:paraId="1160C8C4" w14:textId="77777777"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C07D2EE" w14:textId="4902CB9D" w:rsidR="000832DA" w:rsidRPr="000832DA" w:rsidRDefault="000832DA" w:rsidP="000832D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LT_OK] [property FT_OK]</w:t>
            </w:r>
          </w:p>
        </w:tc>
      </w:tr>
    </w:tbl>
    <w:p w14:paraId="02CC912D" w14:textId="20C8BA09" w:rsidR="006A6497" w:rsidRDefault="006A6497"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15E1344D"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E5E9CC"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846F992" w14:textId="03CBD33A"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 prodotto</w:t>
            </w:r>
          </w:p>
        </w:tc>
      </w:tr>
      <w:tr w:rsidR="000832DA" w:rsidRPr="00E9136F" w14:paraId="23218F29"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BA034C7" w14:textId="5E4216E7" w:rsidR="000832DA" w:rsidRPr="00B6001B" w:rsidRDefault="000832DA" w:rsidP="00115F5C">
            <w:pPr>
              <w:rPr>
                <w:rFonts w:cs="Times New Roman"/>
                <w:color w:val="000000" w:themeColor="text1"/>
                <w:sz w:val="24"/>
              </w:rPr>
            </w:pPr>
            <w:r>
              <w:rPr>
                <w:rFonts w:cs="Times New Roman"/>
                <w:color w:val="FFFFFF" w:themeColor="background1"/>
                <w:sz w:val="24"/>
              </w:rPr>
              <w:t xml:space="preserve">LNP - Lunghezza </w:t>
            </w:r>
          </w:p>
        </w:tc>
        <w:tc>
          <w:tcPr>
            <w:tcW w:w="4544" w:type="dxa"/>
          </w:tcPr>
          <w:p w14:paraId="4C15A915"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6046EF4" w14:textId="28757828"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F95B8F8" w14:textId="3D8F6C79"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63598611"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FD6826"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0915AEA" w14:textId="71D85BA9"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 prodotto</w:t>
            </w:r>
          </w:p>
        </w:tc>
      </w:tr>
      <w:tr w:rsidR="000832DA" w:rsidRPr="00E9136F" w14:paraId="3353F3B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C7929D1" w14:textId="243F9A59" w:rsidR="000832DA" w:rsidRPr="00B6001B" w:rsidRDefault="000832DA" w:rsidP="00115F5C">
            <w:pPr>
              <w:rPr>
                <w:rFonts w:cs="Times New Roman"/>
                <w:color w:val="000000" w:themeColor="text1"/>
                <w:sz w:val="24"/>
              </w:rPr>
            </w:pPr>
            <w:r>
              <w:rPr>
                <w:rFonts w:cs="Times New Roman"/>
                <w:color w:val="FFFFFF" w:themeColor="background1"/>
                <w:sz w:val="24"/>
              </w:rPr>
              <w:t xml:space="preserve">LTP - Lunghezza </w:t>
            </w:r>
          </w:p>
        </w:tc>
        <w:tc>
          <w:tcPr>
            <w:tcW w:w="4544" w:type="dxa"/>
          </w:tcPr>
          <w:p w14:paraId="4F4634F4" w14:textId="77777777" w:rsidR="000832DA" w:rsidRPr="00AF6782"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36A628F" w14:textId="6AAB7970" w:rsidR="000832DA" w:rsidRPr="00AF6782" w:rsidRDefault="000832DA"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24144E9" w14:textId="22A2D02B"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832DA" w:rsidRPr="00B6001B" w14:paraId="5B0913A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2B3BA88" w14:textId="77777777" w:rsidR="000832DA" w:rsidRPr="00B6001B" w:rsidRDefault="000832D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07D1D1" w14:textId="34E9136D" w:rsidR="000832DA" w:rsidRPr="00B6001B" w:rsidRDefault="000832D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0832DA" w:rsidRPr="00B6001B" w14:paraId="71FA89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64471AC" w14:textId="77777777" w:rsidR="000832DA" w:rsidRPr="000832DA" w:rsidRDefault="000832DA" w:rsidP="00115F5C">
            <w:pPr>
              <w:rPr>
                <w:rFonts w:cs="Times New Roman"/>
                <w:color w:val="FFFFFF" w:themeColor="background1"/>
                <w:sz w:val="24"/>
              </w:rPr>
            </w:pPr>
            <w:bookmarkStart w:id="28" w:name="_Hlk61788947"/>
            <w:r>
              <w:rPr>
                <w:rFonts w:cs="Times New Roman"/>
                <w:color w:val="FFFFFF" w:themeColor="background1"/>
                <w:sz w:val="24"/>
              </w:rPr>
              <w:t>Formato</w:t>
            </w:r>
          </w:p>
        </w:tc>
        <w:tc>
          <w:tcPr>
            <w:tcW w:w="4544" w:type="dxa"/>
            <w:shd w:val="clear" w:color="auto" w:fill="FFFFFF" w:themeFill="background1"/>
          </w:tcPr>
          <w:p w14:paraId="0AC99234" w14:textId="165E32B4"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bookmarkEnd w:id="28"/>
      <w:tr w:rsidR="000832DA" w:rsidRPr="00E9136F" w14:paraId="64702C9A"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37F2D9F" w14:textId="3B852A0A" w:rsidR="000832DA" w:rsidRPr="00B6001B" w:rsidRDefault="000832DA" w:rsidP="00115F5C">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31060CE5" w14:textId="11BE73DB" w:rsidR="000832DA" w:rsidRP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502988C1" w14:textId="116AA03E" w:rsidR="000832DA" w:rsidRPr="006A6497" w:rsidRDefault="000832DA"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LT_OK]</w:t>
            </w:r>
            <w:r w:rsidRPr="000832DA">
              <w:rPr>
                <w:color w:val="000000" w:themeColor="text1"/>
                <w:sz w:val="23"/>
                <w:szCs w:val="23"/>
                <w:lang w:val="en-GB"/>
              </w:rPr>
              <w:t xml:space="preserve"> </w:t>
            </w:r>
          </w:p>
        </w:tc>
      </w:tr>
      <w:tr w:rsidR="000832DA" w:rsidRPr="000832DA" w14:paraId="6397DA42"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E6BFDA4" w14:textId="49F2B2D8" w:rsidR="000832DA" w:rsidRPr="000832DA" w:rsidRDefault="000832DA" w:rsidP="00115F5C">
            <w:pPr>
              <w:rPr>
                <w:rFonts w:cs="Times New Roman"/>
                <w:color w:val="FFFFFF" w:themeColor="background1"/>
                <w:sz w:val="24"/>
              </w:rPr>
            </w:pPr>
            <w:r>
              <w:rPr>
                <w:rFonts w:cs="Times New Roman"/>
                <w:color w:val="FFFFFF" w:themeColor="background1"/>
                <w:sz w:val="24"/>
              </w:rPr>
              <w:t>FCP - Formato</w:t>
            </w:r>
          </w:p>
        </w:tc>
        <w:tc>
          <w:tcPr>
            <w:tcW w:w="4544" w:type="dxa"/>
          </w:tcPr>
          <w:p w14:paraId="4FEE536B" w14:textId="77777777"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05031DB8" w14:textId="02396E2A" w:rsidR="000832DA" w:rsidRPr="000832DA" w:rsidRDefault="000832DA"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0832DA" w:rsidRPr="00E9136F" w14:paraId="501F4FBC"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D097B9F" w14:textId="393FE471" w:rsidR="000832DA" w:rsidRPr="000832DA" w:rsidRDefault="000832DA" w:rsidP="00115F5C">
            <w:pPr>
              <w:rPr>
                <w:rFonts w:cs="Times New Roman"/>
                <w:color w:val="FFFFFF" w:themeColor="background1"/>
                <w:sz w:val="24"/>
              </w:rPr>
            </w:pPr>
            <w:r>
              <w:rPr>
                <w:rFonts w:cs="Times New Roman"/>
                <w:color w:val="FFFFFF" w:themeColor="background1"/>
                <w:sz w:val="24"/>
              </w:rPr>
              <w:lastRenderedPageBreak/>
              <w:t>ECP - Esistenza</w:t>
            </w:r>
          </w:p>
        </w:tc>
        <w:tc>
          <w:tcPr>
            <w:tcW w:w="4544" w:type="dxa"/>
          </w:tcPr>
          <w:p w14:paraId="11E6490D" w14:textId="10A1782A" w:rsidR="000832DA"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1FD882D1" w14:textId="112504D3" w:rsidR="000832DA" w:rsidRPr="008F7838" w:rsidRDefault="000832DA"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8F7838">
              <w:rPr>
                <w:color w:val="000000" w:themeColor="text1"/>
                <w:lang w:val="en-GB"/>
              </w:rPr>
              <w:t>2. Esiste nel database</w:t>
            </w:r>
            <w:r w:rsidR="00EA0941" w:rsidRPr="008F7838">
              <w:rPr>
                <w:color w:val="000000" w:themeColor="text1"/>
                <w:lang w:val="en-GB"/>
              </w:rPr>
              <w:t xml:space="preserve"> [if LCP_OK] [if FCP_OK]</w:t>
            </w:r>
            <w:r w:rsidRPr="008F7838">
              <w:rPr>
                <w:color w:val="000000" w:themeColor="text1"/>
                <w:lang w:val="en-GB"/>
              </w:rPr>
              <w:t xml:space="preserve"> [property ECP_OK]</w:t>
            </w:r>
          </w:p>
        </w:tc>
      </w:tr>
    </w:tbl>
    <w:p w14:paraId="5B18D517" w14:textId="77777777" w:rsidR="000832DA" w:rsidRPr="008F7838"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27419" w:rsidRPr="00B6001B" w14:paraId="3BB869C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0A296A" w14:textId="77777777" w:rsidR="00127419" w:rsidRPr="00B6001B" w:rsidRDefault="00127419"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12E3797D" w14:textId="533B2E39" w:rsidR="00127419" w:rsidRPr="00B6001B" w:rsidRDefault="00127419"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di serie</w:t>
            </w:r>
          </w:p>
        </w:tc>
      </w:tr>
      <w:tr w:rsidR="00127419" w:rsidRPr="00E9136F" w14:paraId="5390A62C"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BFE2EC" w14:textId="4D6B068E" w:rsidR="00127419" w:rsidRPr="00B6001B" w:rsidRDefault="00127419" w:rsidP="00115F5C">
            <w:pPr>
              <w:rPr>
                <w:rFonts w:cs="Times New Roman"/>
                <w:color w:val="000000" w:themeColor="text1"/>
                <w:sz w:val="24"/>
              </w:rPr>
            </w:pPr>
            <w:r>
              <w:rPr>
                <w:rFonts w:cs="Times New Roman"/>
                <w:color w:val="FFFFFF" w:themeColor="background1"/>
                <w:sz w:val="24"/>
              </w:rPr>
              <w:t xml:space="preserve">LNS - Lunghezza </w:t>
            </w:r>
          </w:p>
        </w:tc>
        <w:tc>
          <w:tcPr>
            <w:tcW w:w="4544" w:type="dxa"/>
          </w:tcPr>
          <w:p w14:paraId="58713E77" w14:textId="77777777" w:rsidR="00127419" w:rsidRPr="00AF6782" w:rsidRDefault="00127419"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0B76470E" w14:textId="73757C0C" w:rsidR="00127419" w:rsidRPr="00AF6782" w:rsidRDefault="00127419"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Pr>
                <w:color w:val="000000" w:themeColor="text1"/>
                <w:sz w:val="24"/>
                <w:szCs w:val="24"/>
                <w:lang w:val="en-GB"/>
              </w:rPr>
              <w:t>NS</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B9CFF90" w14:textId="62FABC3E" w:rsidR="000832DA" w:rsidRDefault="000832DA"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C646A" w:rsidRPr="00B6001B" w14:paraId="32242CF5"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557F83D" w14:textId="77777777" w:rsidR="005C646A" w:rsidRPr="00B6001B" w:rsidRDefault="005C646A"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ADB1793" w14:textId="5528EB62" w:rsidR="005C646A" w:rsidRPr="00B6001B" w:rsidRDefault="005C646A"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Data scontrino</w:t>
            </w:r>
          </w:p>
        </w:tc>
      </w:tr>
      <w:tr w:rsidR="005C646A" w:rsidRPr="005C646A" w14:paraId="52BAD00A"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0DD8294" w14:textId="662CE763" w:rsidR="005C646A" w:rsidRPr="00B6001B" w:rsidRDefault="005C646A" w:rsidP="00115F5C">
            <w:pPr>
              <w:rPr>
                <w:rFonts w:cs="Times New Roman"/>
                <w:color w:val="000000" w:themeColor="text1"/>
                <w:sz w:val="24"/>
              </w:rPr>
            </w:pPr>
            <w:r>
              <w:rPr>
                <w:rFonts w:cs="Times New Roman"/>
                <w:color w:val="FFFFFF" w:themeColor="background1"/>
                <w:sz w:val="24"/>
              </w:rPr>
              <w:t>VDS - Valore</w:t>
            </w:r>
          </w:p>
        </w:tc>
        <w:tc>
          <w:tcPr>
            <w:tcW w:w="4544" w:type="dxa"/>
          </w:tcPr>
          <w:p w14:paraId="6243A48F" w14:textId="3352E766" w:rsidR="005C646A" w:rsidRPr="005C646A" w:rsidRDefault="005C646A" w:rsidP="005C646A">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5C646A">
              <w:rPr>
                <w:color w:val="000000" w:themeColor="text1"/>
              </w:rPr>
              <w:t xml:space="preserve">1. Non valida or </w:t>
            </w:r>
            <w:r>
              <w:rPr>
                <w:color w:val="000000" w:themeColor="text1"/>
              </w:rPr>
              <w:t>segue</w:t>
            </w:r>
            <w:r w:rsidRPr="005C646A">
              <w:rPr>
                <w:color w:val="000000" w:themeColor="text1"/>
              </w:rPr>
              <w:t xml:space="preserve"> la data corrente</w:t>
            </w:r>
            <w:r w:rsidR="00F956CE">
              <w:rPr>
                <w:color w:val="000000" w:themeColor="text1"/>
              </w:rPr>
              <w:t xml:space="preserve"> or precede di 2 anni la data odierna</w:t>
            </w:r>
            <w:r w:rsidRPr="005C646A">
              <w:rPr>
                <w:color w:val="000000" w:themeColor="text1"/>
              </w:rPr>
              <w:t xml:space="preserve"> [error] </w:t>
            </w:r>
          </w:p>
          <w:p w14:paraId="0E3CEF73" w14:textId="4A45809E" w:rsidR="005C646A" w:rsidRPr="005C646A" w:rsidRDefault="005C646A" w:rsidP="005C646A">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5C646A">
              <w:rPr>
                <w:color w:val="000000" w:themeColor="text1"/>
                <w:sz w:val="24"/>
                <w:szCs w:val="24"/>
              </w:rPr>
              <w:t xml:space="preserve">2. Valida and </w:t>
            </w:r>
            <w:r w:rsidR="00F956CE">
              <w:rPr>
                <w:color w:val="000000" w:themeColor="text1"/>
                <w:sz w:val="24"/>
                <w:szCs w:val="24"/>
              </w:rPr>
              <w:t xml:space="preserve">compresa tra la data corrente e 2 anni prima </w:t>
            </w:r>
            <w:r w:rsidRPr="005C646A">
              <w:rPr>
                <w:color w:val="000000" w:themeColor="text1"/>
                <w:sz w:val="24"/>
                <w:szCs w:val="24"/>
              </w:rPr>
              <w:t xml:space="preserve">[property </w:t>
            </w:r>
            <w:r>
              <w:rPr>
                <w:color w:val="000000" w:themeColor="text1"/>
                <w:sz w:val="24"/>
                <w:szCs w:val="24"/>
              </w:rPr>
              <w:t>VDS</w:t>
            </w:r>
            <w:r w:rsidRPr="005C646A">
              <w:rPr>
                <w:color w:val="000000" w:themeColor="text1"/>
                <w:sz w:val="24"/>
                <w:szCs w:val="24"/>
              </w:rPr>
              <w:t>_OK]</w:t>
            </w:r>
            <w:r w:rsidRPr="005C646A">
              <w:rPr>
                <w:color w:val="000000" w:themeColor="text1"/>
                <w:sz w:val="23"/>
                <w:szCs w:val="23"/>
              </w:rPr>
              <w:t xml:space="preserve"> </w:t>
            </w:r>
          </w:p>
        </w:tc>
      </w:tr>
    </w:tbl>
    <w:p w14:paraId="48147EF9" w14:textId="17F78AEF" w:rsidR="005C646A" w:rsidRDefault="005C646A"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096DF1" w:rsidRPr="00B6001B" w14:paraId="6A592E7E"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D5548F4" w14:textId="77777777" w:rsidR="00096DF1" w:rsidRPr="00B6001B" w:rsidRDefault="00096DF1"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BDCA2AA" w14:textId="46F4107A" w:rsidR="00096DF1" w:rsidRPr="00B6001B" w:rsidRDefault="00096DF1"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Numero scontrino</w:t>
            </w:r>
          </w:p>
        </w:tc>
      </w:tr>
      <w:tr w:rsidR="00342532" w:rsidRPr="00096DF1" w14:paraId="2FD132C6"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98C88EF" w14:textId="1E20D6F4" w:rsidR="00342532" w:rsidRPr="00342532" w:rsidRDefault="00342532" w:rsidP="00115F5C">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F6E26BF" w14:textId="328C7BF8" w:rsidR="00342532" w:rsidRPr="00096DF1" w:rsidRDefault="00342532"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342532" w:rsidRPr="00342532" w14:paraId="42D73B34" w14:textId="77777777" w:rsidTr="00342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D9D8F7A" w14:textId="266C7E7C" w:rsidR="00342532" w:rsidRDefault="00342532" w:rsidP="00115F5C">
            <w:pPr>
              <w:rPr>
                <w:rFonts w:cs="Times New Roman"/>
                <w:color w:val="FFFFFF" w:themeColor="background1"/>
                <w:sz w:val="24"/>
              </w:rPr>
            </w:pPr>
            <w:r>
              <w:rPr>
                <w:rFonts w:cs="Times New Roman"/>
                <w:color w:val="FFFFFF" w:themeColor="background1"/>
                <w:sz w:val="24"/>
              </w:rPr>
              <w:t>FNS - Formato</w:t>
            </w:r>
          </w:p>
        </w:tc>
        <w:tc>
          <w:tcPr>
            <w:tcW w:w="4544" w:type="dxa"/>
          </w:tcPr>
          <w:p w14:paraId="2B3D1292" w14:textId="77777777"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7095EDF8" w14:textId="5E0778CB" w:rsidR="00342532" w:rsidRPr="000832DA" w:rsidRDefault="00342532" w:rsidP="00342532">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NS</w:t>
            </w:r>
            <w:r w:rsidRPr="000832DA">
              <w:rPr>
                <w:color w:val="000000" w:themeColor="text1"/>
              </w:rPr>
              <w:t>_OK]</w:t>
            </w:r>
          </w:p>
        </w:tc>
      </w:tr>
      <w:tr w:rsidR="00096DF1" w:rsidRPr="00E9136F" w14:paraId="7E396A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A5996B3" w14:textId="66880683" w:rsidR="00096DF1" w:rsidRPr="000832DA" w:rsidRDefault="00096DF1" w:rsidP="00115F5C">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06D3B3C1" w14:textId="68D203A0"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59F745B0" w14:textId="5FB1DFFB" w:rsidR="00096DF1" w:rsidRPr="00096DF1" w:rsidRDefault="00096DF1" w:rsidP="00096DF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00342532" w:rsidRPr="00342532">
              <w:rPr>
                <w:color w:val="000000" w:themeColor="text1"/>
                <w:lang w:val="en-GB"/>
              </w:rPr>
              <w:t xml:space="preserve">[if FNS_OK] </w:t>
            </w:r>
            <w:r w:rsidRPr="00096DF1">
              <w:rPr>
                <w:lang w:val="en-GB"/>
              </w:rPr>
              <w:t xml:space="preserve">[property </w:t>
            </w:r>
            <w:r>
              <w:rPr>
                <w:lang w:val="en-GB"/>
              </w:rPr>
              <w:t>VNS</w:t>
            </w:r>
            <w:r w:rsidRPr="00096DF1">
              <w:rPr>
                <w:lang w:val="en-GB"/>
              </w:rPr>
              <w:t>_OK]</w:t>
            </w:r>
            <w:r w:rsidRPr="00096DF1">
              <w:rPr>
                <w:sz w:val="23"/>
                <w:szCs w:val="23"/>
                <w:lang w:val="en-GB"/>
              </w:rPr>
              <w:t xml:space="preserve"> </w:t>
            </w:r>
            <w:r w:rsidRPr="00096DF1">
              <w:rPr>
                <w:color w:val="000000" w:themeColor="text1"/>
                <w:lang w:val="en-GB"/>
              </w:rPr>
              <w:t xml:space="preserve"> </w:t>
            </w:r>
          </w:p>
        </w:tc>
      </w:tr>
      <w:tr w:rsidR="00096DF1" w:rsidRPr="00E9136F" w14:paraId="76573C67" w14:textId="77777777" w:rsidTr="00115F5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6428208" w14:textId="2B6CEDD7" w:rsidR="00096DF1" w:rsidRPr="000832DA" w:rsidRDefault="00096DF1" w:rsidP="00115F5C">
            <w:pPr>
              <w:rPr>
                <w:rFonts w:cs="Times New Roman"/>
                <w:color w:val="FFFFFF" w:themeColor="background1"/>
                <w:sz w:val="24"/>
              </w:rPr>
            </w:pPr>
            <w:r>
              <w:rPr>
                <w:rFonts w:cs="Times New Roman"/>
                <w:color w:val="FFFFFF" w:themeColor="background1"/>
                <w:sz w:val="24"/>
              </w:rPr>
              <w:t>ENS - Esistenza</w:t>
            </w:r>
          </w:p>
        </w:tc>
        <w:tc>
          <w:tcPr>
            <w:tcW w:w="4544" w:type="dxa"/>
          </w:tcPr>
          <w:p w14:paraId="00834BD8" w14:textId="2367AFB5" w:rsidR="00096DF1"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48015644" w14:textId="5BCC85EC" w:rsidR="00096DF1" w:rsidRPr="00342532" w:rsidRDefault="00096DF1" w:rsidP="00115F5C">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342532">
              <w:rPr>
                <w:color w:val="000000" w:themeColor="text1"/>
                <w:lang w:val="en-GB"/>
              </w:rPr>
              <w:t>2. Esiste nel database</w:t>
            </w:r>
            <w:r w:rsidR="00342532" w:rsidRPr="00342532">
              <w:rPr>
                <w:color w:val="000000" w:themeColor="text1"/>
                <w:lang w:val="en-GB"/>
              </w:rPr>
              <w:t xml:space="preserve">[if FNS_OK] </w:t>
            </w:r>
            <w:r w:rsidR="00342532" w:rsidRPr="00EA0941">
              <w:rPr>
                <w:color w:val="000000" w:themeColor="text1"/>
                <w:lang w:val="en-GB"/>
              </w:rPr>
              <w:t>[if VNS_OK]</w:t>
            </w:r>
            <w:r w:rsidRPr="00342532">
              <w:rPr>
                <w:color w:val="000000" w:themeColor="text1"/>
                <w:lang w:val="en-GB"/>
              </w:rPr>
              <w:t xml:space="preserve"> [property ENS_OK]</w:t>
            </w:r>
          </w:p>
        </w:tc>
      </w:tr>
    </w:tbl>
    <w:p w14:paraId="0E99BB95" w14:textId="42AE9776" w:rsidR="00096DF1" w:rsidRDefault="00096DF1" w:rsidP="008C78D2">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DB3A08" w:rsidRPr="00B6001B" w14:paraId="430C8821"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7BD387E" w14:textId="77777777" w:rsidR="00DB3A08" w:rsidRPr="00B6001B" w:rsidRDefault="00DB3A08"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12CE9A7" w14:textId="77777777" w:rsidR="00DB3A08" w:rsidRPr="00B6001B" w:rsidRDefault="00DB3A08"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fiscale</w:t>
            </w:r>
          </w:p>
        </w:tc>
      </w:tr>
      <w:tr w:rsidR="00DB3A08" w:rsidRPr="00E20986" w14:paraId="034E5E3D"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2CF395F" w14:textId="77777777" w:rsidR="00DB3A08" w:rsidRDefault="00DB3A08" w:rsidP="00561891">
            <w:pPr>
              <w:rPr>
                <w:rFonts w:cs="Times New Roman"/>
                <w:color w:val="FFFFFF" w:themeColor="background1"/>
                <w:sz w:val="24"/>
              </w:rPr>
            </w:pPr>
            <w:r>
              <w:rPr>
                <w:rFonts w:cs="Times New Roman"/>
                <w:color w:val="FFFFFF" w:themeColor="background1"/>
                <w:sz w:val="24"/>
              </w:rPr>
              <w:t>Formato</w:t>
            </w:r>
          </w:p>
        </w:tc>
        <w:tc>
          <w:tcPr>
            <w:tcW w:w="4544" w:type="dxa"/>
          </w:tcPr>
          <w:p w14:paraId="72D8D41D" w14:textId="77777777" w:rsidR="00DB3A08" w:rsidRPr="00AF6782" w:rsidRDefault="00DB3A08" w:rsidP="00561891">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1D1251">
              <w:rPr>
                <w:color w:val="000000" w:themeColor="text1"/>
                <w:lang w:val="en-GB"/>
              </w:rPr>
              <w:t>^[A-Z]{6}[0-9]{2}[A-Z][0-9]{2}[A-Z][0-9]{3}[A-Z]$</w:t>
            </w:r>
          </w:p>
        </w:tc>
      </w:tr>
      <w:tr w:rsidR="00DB3A08" w:rsidRPr="001D1251" w14:paraId="14108BC0"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0820DD1" w14:textId="77777777" w:rsidR="00DB3A08" w:rsidRDefault="00DB3A08" w:rsidP="00561891">
            <w:pPr>
              <w:rPr>
                <w:rFonts w:cs="Times New Roman"/>
                <w:color w:val="FFFFFF" w:themeColor="background1"/>
                <w:sz w:val="24"/>
              </w:rPr>
            </w:pPr>
            <w:r>
              <w:rPr>
                <w:rFonts w:cs="Times New Roman"/>
                <w:color w:val="FFFFFF" w:themeColor="background1"/>
                <w:sz w:val="24"/>
              </w:rPr>
              <w:t>FC - Formato</w:t>
            </w:r>
          </w:p>
        </w:tc>
        <w:tc>
          <w:tcPr>
            <w:tcW w:w="4544" w:type="dxa"/>
          </w:tcPr>
          <w:p w14:paraId="48590BF4" w14:textId="77777777" w:rsidR="00DB3A08" w:rsidRPr="000832DA"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B2C7851" w14:textId="77777777" w:rsidR="00DB3A08" w:rsidRPr="001D1251" w:rsidRDefault="00DB3A08"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formato[property F</w:t>
            </w:r>
            <w:r>
              <w:rPr>
                <w:color w:val="000000" w:themeColor="text1"/>
              </w:rPr>
              <w:t>C</w:t>
            </w:r>
            <w:r w:rsidRPr="000832DA">
              <w:rPr>
                <w:color w:val="000000" w:themeColor="text1"/>
              </w:rPr>
              <w:t>_OK]</w:t>
            </w:r>
          </w:p>
        </w:tc>
      </w:tr>
    </w:tbl>
    <w:p w14:paraId="3EF56056" w14:textId="25310CE4" w:rsidR="00DB3A08" w:rsidRPr="00DB3A08" w:rsidRDefault="00DB3A08" w:rsidP="008C78D2">
      <w:pPr>
        <w:jc w:val="both"/>
        <w:rPr>
          <w:color w:val="000000" w:themeColor="text1"/>
          <w:sz w:val="24"/>
          <w:szCs w:val="24"/>
        </w:rPr>
      </w:pPr>
    </w:p>
    <w:p w14:paraId="65C84996" w14:textId="77777777" w:rsidR="00DB3A08" w:rsidRPr="00DB3A08" w:rsidRDefault="00DB3A08" w:rsidP="008C78D2">
      <w:pPr>
        <w:jc w:val="both"/>
        <w:rPr>
          <w:color w:val="000000" w:themeColor="text1"/>
          <w:sz w:val="24"/>
          <w:szCs w:val="24"/>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D77562" w:rsidRPr="006D087F" w14:paraId="33ED1679" w14:textId="77777777" w:rsidTr="003977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AA9080C" w14:textId="51CE838E" w:rsidR="00D77562" w:rsidRPr="006E369B" w:rsidRDefault="00D77562" w:rsidP="00115F5C">
            <w:pPr>
              <w:rPr>
                <w:rFonts w:cs="Times New Roman"/>
                <w:b/>
                <w:bCs/>
                <w:sz w:val="24"/>
              </w:rPr>
            </w:pPr>
            <w:bookmarkStart w:id="29" w:name="_Hlk61778973"/>
            <w:r>
              <w:rPr>
                <w:rFonts w:cs="Times New Roman"/>
                <w:b/>
                <w:bCs/>
                <w:sz w:val="24"/>
              </w:rPr>
              <w:t>Codice</w:t>
            </w:r>
          </w:p>
        </w:tc>
        <w:tc>
          <w:tcPr>
            <w:tcW w:w="7938" w:type="dxa"/>
            <w:shd w:val="clear" w:color="auto" w:fill="2E74B5"/>
          </w:tcPr>
          <w:p w14:paraId="01A6801E" w14:textId="3FACE861"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B8DA483" w14:textId="3223F296" w:rsidR="00D77562" w:rsidRPr="006E369B" w:rsidRDefault="00D77562" w:rsidP="00115F5C">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D77562" w:rsidRPr="00B6001B" w14:paraId="4916CD9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9840017" w14:textId="29EED1B2" w:rsidR="00D77562" w:rsidRPr="00CD7CAB" w:rsidRDefault="00D77562"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1</w:t>
            </w:r>
          </w:p>
        </w:tc>
        <w:tc>
          <w:tcPr>
            <w:tcW w:w="7938" w:type="dxa"/>
          </w:tcPr>
          <w:p w14:paraId="48044DEB" w14:textId="68AFD0DF" w:rsidR="00D77562" w:rsidRPr="00B6001B" w:rsidRDefault="00F24940"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LN1</w:t>
            </w:r>
          </w:p>
        </w:tc>
        <w:tc>
          <w:tcPr>
            <w:tcW w:w="851" w:type="dxa"/>
          </w:tcPr>
          <w:p w14:paraId="682E08DC" w14:textId="4A7C0C95" w:rsidR="00D77562" w:rsidRPr="00F24940" w:rsidRDefault="00F24940" w:rsidP="00F24940">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CD7CAB" w:rsidRPr="00B6001B" w14:paraId="59BCA54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EAA5ECD" w14:textId="143E8503" w:rsidR="00CD7CAB" w:rsidRPr="00CD7CAB" w:rsidRDefault="00CD7CAB" w:rsidP="00115F5C">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lastRenderedPageBreak/>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2</w:t>
            </w:r>
          </w:p>
        </w:tc>
        <w:tc>
          <w:tcPr>
            <w:tcW w:w="7938" w:type="dxa"/>
          </w:tcPr>
          <w:p w14:paraId="39039399" w14:textId="3C59473D" w:rsidR="00CD7CA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LN2.LI1</w:t>
            </w:r>
          </w:p>
        </w:tc>
        <w:tc>
          <w:tcPr>
            <w:tcW w:w="851" w:type="dxa"/>
          </w:tcPr>
          <w:p w14:paraId="5942261A" w14:textId="75E08AEE"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FD4C5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C3A3166" w14:textId="46ACF6C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3</w:t>
            </w:r>
          </w:p>
        </w:tc>
        <w:tc>
          <w:tcPr>
            <w:tcW w:w="7938" w:type="dxa"/>
          </w:tcPr>
          <w:p w14:paraId="7F85CBA0" w14:textId="769BA0B3" w:rsidR="00CD7CA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LN2.LI2.LT1</w:t>
            </w:r>
          </w:p>
        </w:tc>
        <w:tc>
          <w:tcPr>
            <w:tcW w:w="851" w:type="dxa"/>
          </w:tcPr>
          <w:p w14:paraId="4AE1B475" w14:textId="390CBF2E"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6CD3CE2A"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490144A" w14:textId="64A48EF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4</w:t>
            </w:r>
          </w:p>
        </w:tc>
        <w:tc>
          <w:tcPr>
            <w:tcW w:w="7938" w:type="dxa"/>
          </w:tcPr>
          <w:p w14:paraId="16672391" w14:textId="22D5196A"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1</w:t>
            </w:r>
          </w:p>
        </w:tc>
        <w:tc>
          <w:tcPr>
            <w:tcW w:w="851" w:type="dxa"/>
          </w:tcPr>
          <w:p w14:paraId="0DCC2C7F" w14:textId="257AAE75"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4EB5CFA9"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102323BB" w14:textId="52F6895A"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5</w:t>
            </w:r>
          </w:p>
        </w:tc>
        <w:tc>
          <w:tcPr>
            <w:tcW w:w="7938" w:type="dxa"/>
          </w:tcPr>
          <w:p w14:paraId="2F1E70DC" w14:textId="01A3E32C"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2.LNP1</w:t>
            </w:r>
          </w:p>
        </w:tc>
        <w:tc>
          <w:tcPr>
            <w:tcW w:w="851" w:type="dxa"/>
          </w:tcPr>
          <w:p w14:paraId="3DDC7D0A" w14:textId="24A5795D"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176FBAD"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CFE55D6" w14:textId="6C97E579"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6</w:t>
            </w:r>
          </w:p>
        </w:tc>
        <w:tc>
          <w:tcPr>
            <w:tcW w:w="7938" w:type="dxa"/>
          </w:tcPr>
          <w:p w14:paraId="242FC949" w14:textId="5C42F4E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2.LNP2.LTP1</w:t>
            </w:r>
          </w:p>
        </w:tc>
        <w:tc>
          <w:tcPr>
            <w:tcW w:w="851" w:type="dxa"/>
          </w:tcPr>
          <w:p w14:paraId="5849C77D" w14:textId="1247F800"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2040D2BE"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6C630128" w14:textId="1E7CB945"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7</w:t>
            </w:r>
          </w:p>
        </w:tc>
        <w:tc>
          <w:tcPr>
            <w:tcW w:w="7938" w:type="dxa"/>
          </w:tcPr>
          <w:p w14:paraId="2D304A6D" w14:textId="51726BAD"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2.LNP2.LTP2.LCP1</w:t>
            </w:r>
          </w:p>
        </w:tc>
        <w:tc>
          <w:tcPr>
            <w:tcW w:w="851" w:type="dxa"/>
          </w:tcPr>
          <w:p w14:paraId="30A40AD8" w14:textId="058DD9A1"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5D7B5046"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C5C4382" w14:textId="2E2C5554"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8</w:t>
            </w:r>
          </w:p>
        </w:tc>
        <w:tc>
          <w:tcPr>
            <w:tcW w:w="7938" w:type="dxa"/>
          </w:tcPr>
          <w:p w14:paraId="0A96B7AF" w14:textId="4BC04BA2" w:rsidR="00CD7CAB"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2.LNP2.LTP2.LCP2.FCP1</w:t>
            </w:r>
          </w:p>
        </w:tc>
        <w:tc>
          <w:tcPr>
            <w:tcW w:w="851" w:type="dxa"/>
          </w:tcPr>
          <w:p w14:paraId="531165CD" w14:textId="65F00C08" w:rsidR="00CD7CAB"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CD7CAB" w:rsidRPr="00B6001B" w14:paraId="062E6368"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4BCBB4C4" w14:textId="2390C35C" w:rsidR="00CD7CAB" w:rsidRPr="00CD7CAB" w:rsidRDefault="00CD7CAB"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sidR="009B22A0">
              <w:rPr>
                <w:rFonts w:asciiTheme="minorHAnsi" w:hAnsiTheme="minorHAnsi" w:cs="Times New Roman"/>
                <w:color w:val="000000" w:themeColor="text1"/>
                <w:sz w:val="24"/>
              </w:rPr>
              <w:t>9</w:t>
            </w:r>
          </w:p>
        </w:tc>
        <w:tc>
          <w:tcPr>
            <w:tcW w:w="7938" w:type="dxa"/>
          </w:tcPr>
          <w:p w14:paraId="60E29D1E" w14:textId="16448F7B" w:rsidR="00CD7CAB"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2.LNP2.LTP2.LCP2.FCP2.ECP1</w:t>
            </w:r>
          </w:p>
        </w:tc>
        <w:tc>
          <w:tcPr>
            <w:tcW w:w="851" w:type="dxa"/>
          </w:tcPr>
          <w:p w14:paraId="70B26089" w14:textId="09436BFC" w:rsidR="00CD7CAB"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0EB6F33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1A6A57A" w14:textId="4F1136E1"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0</w:t>
            </w:r>
          </w:p>
        </w:tc>
        <w:tc>
          <w:tcPr>
            <w:tcW w:w="7938" w:type="dxa"/>
          </w:tcPr>
          <w:p w14:paraId="31270AD8" w14:textId="5E80F4B3"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2.LNP2.LTP2.LCP2.FCP2.ECP2.LNS1</w:t>
            </w:r>
          </w:p>
        </w:tc>
        <w:tc>
          <w:tcPr>
            <w:tcW w:w="851" w:type="dxa"/>
          </w:tcPr>
          <w:p w14:paraId="41D7CBEC" w14:textId="52D024E6"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90ABDF4"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3253BFBF" w14:textId="2E1B593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1</w:t>
            </w:r>
          </w:p>
        </w:tc>
        <w:tc>
          <w:tcPr>
            <w:tcW w:w="7938" w:type="dxa"/>
          </w:tcPr>
          <w:p w14:paraId="51EFD70E" w14:textId="7382E1FF"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2.LNP2.LTP2.LCP2.FCP2.ECP2.LNS2.VDS1</w:t>
            </w:r>
          </w:p>
        </w:tc>
        <w:tc>
          <w:tcPr>
            <w:tcW w:w="851" w:type="dxa"/>
          </w:tcPr>
          <w:p w14:paraId="791A17AA" w14:textId="659A5BE2"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F7838" w:rsidRPr="00B6001B" w14:paraId="75242FC4"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1173670" w14:textId="4FF77FE2" w:rsidR="008F7838" w:rsidRPr="00CD7CAB" w:rsidRDefault="008F7838"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2</w:t>
            </w:r>
          </w:p>
        </w:tc>
        <w:tc>
          <w:tcPr>
            <w:tcW w:w="7938" w:type="dxa"/>
          </w:tcPr>
          <w:p w14:paraId="229053C9" w14:textId="11161676" w:rsidR="008F7838" w:rsidRPr="0039770B" w:rsidRDefault="008F7838"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2.LNP2.LTP2.LCP2.FCP2.ECP2.LNS2.VDS2.FNS1</w:t>
            </w:r>
          </w:p>
        </w:tc>
        <w:tc>
          <w:tcPr>
            <w:tcW w:w="851" w:type="dxa"/>
          </w:tcPr>
          <w:p w14:paraId="15EB0B7B" w14:textId="4EDBB694" w:rsidR="008F7838" w:rsidRPr="00F24940" w:rsidRDefault="001D23B0"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27D0E94B"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2C134EA6" w14:textId="5B219D2B"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3</w:t>
            </w:r>
          </w:p>
        </w:tc>
        <w:tc>
          <w:tcPr>
            <w:tcW w:w="7938" w:type="dxa"/>
          </w:tcPr>
          <w:p w14:paraId="7BBD04FA" w14:textId="77CF7DCC" w:rsidR="00E12D7F" w:rsidRPr="0039770B" w:rsidRDefault="0039770B"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w:t>
            </w:r>
            <w:r w:rsidR="008F7838">
              <w:rPr>
                <w:rFonts w:ascii="Garamond" w:hAnsi="Garamond" w:cs="Times New Roman"/>
                <w:color w:val="000000" w:themeColor="text1"/>
                <w:sz w:val="24"/>
              </w:rPr>
              <w:t>N</w:t>
            </w:r>
            <w:r>
              <w:rPr>
                <w:rFonts w:ascii="Garamond" w:hAnsi="Garamond" w:cs="Times New Roman"/>
                <w:color w:val="000000" w:themeColor="text1"/>
                <w:sz w:val="24"/>
              </w:rPr>
              <w:t>S2.VDS2.</w:t>
            </w:r>
            <w:r w:rsidR="008F7838">
              <w:rPr>
                <w:rFonts w:ascii="Garamond" w:hAnsi="Garamond" w:cs="Times New Roman"/>
                <w:color w:val="000000" w:themeColor="text1"/>
                <w:sz w:val="24"/>
              </w:rPr>
              <w:t>FNS2.</w:t>
            </w:r>
            <w:r>
              <w:rPr>
                <w:rFonts w:ascii="Garamond" w:hAnsi="Garamond" w:cs="Times New Roman"/>
                <w:color w:val="000000" w:themeColor="text1"/>
                <w:sz w:val="24"/>
              </w:rPr>
              <w:t>VNS1</w:t>
            </w:r>
          </w:p>
        </w:tc>
        <w:tc>
          <w:tcPr>
            <w:tcW w:w="851" w:type="dxa"/>
          </w:tcPr>
          <w:p w14:paraId="1D74E063" w14:textId="4AAEF091" w:rsidR="00E12D7F" w:rsidRPr="00F24940" w:rsidRDefault="00E12D7F"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5BAB6263"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0FE369E" w14:textId="77C8E444"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9B22A0">
              <w:rPr>
                <w:rFonts w:asciiTheme="minorHAnsi" w:hAnsiTheme="minorHAnsi" w:cs="Times New Roman"/>
                <w:color w:val="000000" w:themeColor="text1"/>
                <w:sz w:val="24"/>
              </w:rPr>
              <w:t>4</w:t>
            </w:r>
          </w:p>
        </w:tc>
        <w:tc>
          <w:tcPr>
            <w:tcW w:w="7938" w:type="dxa"/>
          </w:tcPr>
          <w:p w14:paraId="4382393C" w14:textId="6AFD5401"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VNS2.ENS1</w:t>
            </w:r>
          </w:p>
        </w:tc>
        <w:tc>
          <w:tcPr>
            <w:tcW w:w="851" w:type="dxa"/>
          </w:tcPr>
          <w:p w14:paraId="75DA8849" w14:textId="39AA80D2" w:rsidR="00E12D7F" w:rsidRPr="00F24940" w:rsidRDefault="00E12D7F" w:rsidP="00F24940">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DB3A08" w:rsidRPr="00B6001B" w14:paraId="0EF66376" w14:textId="77777777" w:rsidTr="0039770B">
        <w:tc>
          <w:tcPr>
            <w:cnfStyle w:val="001000000000" w:firstRow="0" w:lastRow="0" w:firstColumn="1" w:lastColumn="0" w:oddVBand="0" w:evenVBand="0" w:oddHBand="0" w:evenHBand="0" w:firstRowFirstColumn="0" w:firstRowLastColumn="0" w:lastRowFirstColumn="0" w:lastRowLastColumn="0"/>
            <w:tcW w:w="1384" w:type="dxa"/>
          </w:tcPr>
          <w:p w14:paraId="78B4A852" w14:textId="2C51411C" w:rsidR="00DB3A08" w:rsidRPr="00CD7CAB" w:rsidRDefault="00DB3A08" w:rsidP="00115F5C">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15</w:t>
            </w:r>
          </w:p>
        </w:tc>
        <w:tc>
          <w:tcPr>
            <w:tcW w:w="7938" w:type="dxa"/>
          </w:tcPr>
          <w:p w14:paraId="45AA548A" w14:textId="5691A091" w:rsidR="00DB3A08" w:rsidRPr="0039770B" w:rsidRDefault="00DB3A08"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 FNS2.VNS2.ENS2.FC1</w:t>
            </w:r>
          </w:p>
        </w:tc>
        <w:tc>
          <w:tcPr>
            <w:tcW w:w="851" w:type="dxa"/>
          </w:tcPr>
          <w:p w14:paraId="327A0AA0" w14:textId="6F3EF7CA" w:rsidR="00DB3A08" w:rsidRPr="00F24940" w:rsidRDefault="00DB3A08" w:rsidP="00F24940">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12D7F" w:rsidRPr="00B6001B" w14:paraId="7674C8C0" w14:textId="77777777" w:rsidTr="003977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A2382" w14:textId="407AB9D5" w:rsidR="00E12D7F" w:rsidRPr="00CD7CAB" w:rsidRDefault="00E12D7F" w:rsidP="00115F5C">
            <w:pPr>
              <w:rPr>
                <w:rFonts w:cs="Times New Roman"/>
                <w:color w:val="000000" w:themeColor="text1"/>
                <w:sz w:val="24"/>
              </w:rPr>
            </w:pPr>
            <w:r w:rsidRPr="00CD7CAB">
              <w:rPr>
                <w:rFonts w:asciiTheme="minorHAnsi" w:hAnsiTheme="minorHAnsi" w:cs="Times New Roman"/>
                <w:color w:val="000000" w:themeColor="text1"/>
                <w:sz w:val="24"/>
              </w:rPr>
              <w:t>TC_</w:t>
            </w:r>
            <w:r w:rsidR="007E0993">
              <w:rPr>
                <w:rFonts w:asciiTheme="minorHAnsi" w:hAnsiTheme="minorHAnsi" w:cs="Times New Roman"/>
                <w:color w:val="000000" w:themeColor="text1"/>
                <w:sz w:val="24"/>
              </w:rPr>
              <w:t>A</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1</w:t>
            </w:r>
            <w:r w:rsidR="008F7838">
              <w:rPr>
                <w:rFonts w:asciiTheme="minorHAnsi" w:hAnsiTheme="minorHAnsi" w:cs="Times New Roman"/>
                <w:color w:val="000000" w:themeColor="text1"/>
                <w:sz w:val="24"/>
              </w:rPr>
              <w:t>6</w:t>
            </w:r>
          </w:p>
        </w:tc>
        <w:tc>
          <w:tcPr>
            <w:tcW w:w="7938" w:type="dxa"/>
          </w:tcPr>
          <w:p w14:paraId="73910B04" w14:textId="7E313248" w:rsidR="00E12D7F" w:rsidRPr="0039770B" w:rsidRDefault="0039770B" w:rsidP="00115F5C">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39770B">
              <w:rPr>
                <w:rFonts w:ascii="Garamond" w:hAnsi="Garamond" w:cs="Times New Roman"/>
                <w:color w:val="000000" w:themeColor="text1"/>
                <w:sz w:val="24"/>
              </w:rPr>
              <w:t>LN2.LI2.LT2.FT</w:t>
            </w:r>
            <w:r>
              <w:rPr>
                <w:rFonts w:ascii="Garamond" w:hAnsi="Garamond" w:cs="Times New Roman"/>
                <w:color w:val="000000" w:themeColor="text1"/>
                <w:sz w:val="24"/>
              </w:rPr>
              <w:t>2.LNP2.LTP2.LCP2.FCP2.ECP2.LNS2.VDS2.</w:t>
            </w:r>
            <w:r w:rsidR="008F7838">
              <w:rPr>
                <w:rFonts w:ascii="Garamond" w:hAnsi="Garamond" w:cs="Times New Roman"/>
                <w:color w:val="000000" w:themeColor="text1"/>
                <w:sz w:val="24"/>
              </w:rPr>
              <w:t xml:space="preserve"> FNS2.</w:t>
            </w:r>
            <w:r>
              <w:rPr>
                <w:rFonts w:ascii="Garamond" w:hAnsi="Garamond" w:cs="Times New Roman"/>
                <w:color w:val="000000" w:themeColor="text1"/>
                <w:sz w:val="24"/>
              </w:rPr>
              <w:t>VNS2.ENS2</w:t>
            </w:r>
            <w:r w:rsidR="00DB3A08">
              <w:rPr>
                <w:rFonts w:ascii="Garamond" w:hAnsi="Garamond" w:cs="Times New Roman"/>
                <w:color w:val="000000" w:themeColor="text1"/>
                <w:sz w:val="24"/>
              </w:rPr>
              <w:t>.FC2</w:t>
            </w:r>
          </w:p>
        </w:tc>
        <w:tc>
          <w:tcPr>
            <w:tcW w:w="851" w:type="dxa"/>
          </w:tcPr>
          <w:p w14:paraId="1E607BA9" w14:textId="472009B6" w:rsidR="00E12D7F" w:rsidRPr="0039770B" w:rsidRDefault="0039770B" w:rsidP="0039770B">
            <w:pPr>
              <w:pStyle w:val="Default"/>
              <w:jc w:val="center"/>
              <w:cnfStyle w:val="000000010000" w:firstRow="0" w:lastRow="0" w:firstColumn="0" w:lastColumn="0" w:oddVBand="0" w:evenVBand="0" w:oddHBand="0" w:evenHBand="1"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bookmarkEnd w:id="29"/>
    </w:tbl>
    <w:p w14:paraId="05FF9FFB" w14:textId="0A95EE69" w:rsidR="00D77562" w:rsidRDefault="00D77562" w:rsidP="008C78D2">
      <w:pPr>
        <w:jc w:val="both"/>
        <w:rPr>
          <w:color w:val="000000" w:themeColor="text1"/>
          <w:sz w:val="24"/>
          <w:szCs w:val="24"/>
        </w:rPr>
      </w:pPr>
    </w:p>
    <w:p w14:paraId="7687E699" w14:textId="5F85E4D1" w:rsidR="00115F5C" w:rsidRPr="00C4695F" w:rsidRDefault="00115F5C" w:rsidP="00115F5C">
      <w:pPr>
        <w:pStyle w:val="Titolo2"/>
      </w:pPr>
      <w:bookmarkStart w:id="30" w:name="_Toc62141177"/>
      <w:r w:rsidRPr="00C4695F">
        <w:t>9.</w:t>
      </w:r>
      <w:r>
        <w:t>2</w:t>
      </w:r>
      <w:r w:rsidRPr="00C4695F">
        <w:t xml:space="preserve"> </w:t>
      </w:r>
      <w:r>
        <w:t>Inventario</w:t>
      </w:r>
      <w:bookmarkEnd w:id="30"/>
    </w:p>
    <w:p w14:paraId="56A67D48" w14:textId="14E64835" w:rsidR="00115F5C" w:rsidRPr="00C4695F" w:rsidRDefault="00115F5C" w:rsidP="00115F5C">
      <w:pPr>
        <w:jc w:val="both"/>
        <w:rPr>
          <w:color w:val="000000" w:themeColor="text1"/>
          <w:sz w:val="24"/>
          <w:szCs w:val="24"/>
        </w:rPr>
      </w:pPr>
      <w:r w:rsidRPr="00C4695F">
        <w:rPr>
          <w:color w:val="000000" w:themeColor="text1"/>
          <w:sz w:val="24"/>
          <w:szCs w:val="24"/>
        </w:rPr>
        <w:t xml:space="preserve">Per il sottosistema </w:t>
      </w:r>
      <w:r>
        <w:rPr>
          <w:color w:val="000000" w:themeColor="text1"/>
          <w:sz w:val="24"/>
          <w:szCs w:val="24"/>
        </w:rPr>
        <w:t>inventario</w:t>
      </w:r>
      <w:r w:rsidRPr="00C4695F">
        <w:rPr>
          <w:color w:val="000000" w:themeColor="text1"/>
          <w:sz w:val="24"/>
          <w:szCs w:val="24"/>
        </w:rPr>
        <w:t xml:space="preserve"> abbiamo previsto di testarne la funzionalità di </w:t>
      </w:r>
      <w:r>
        <w:rPr>
          <w:color w:val="000000" w:themeColor="text1"/>
          <w:sz w:val="24"/>
          <w:szCs w:val="24"/>
        </w:rPr>
        <w:t>creazione nuovo prodotto</w:t>
      </w:r>
      <w:r w:rsidR="00E228B1">
        <w:rPr>
          <w:color w:val="000000" w:themeColor="text1"/>
          <w:sz w:val="24"/>
          <w:szCs w:val="24"/>
        </w:rPr>
        <w:t>, modifica quantità prodotto.</w:t>
      </w:r>
    </w:p>
    <w:p w14:paraId="4C211D2E" w14:textId="24797FC1" w:rsidR="00115F5C" w:rsidRPr="00C4695F" w:rsidRDefault="00E228B1" w:rsidP="00115F5C">
      <w:pPr>
        <w:jc w:val="both"/>
        <w:rPr>
          <w:color w:val="000000" w:themeColor="text1"/>
          <w:sz w:val="24"/>
          <w:szCs w:val="24"/>
        </w:rPr>
      </w:pPr>
      <w:r>
        <w:rPr>
          <w:color w:val="000000" w:themeColor="text1"/>
          <w:sz w:val="24"/>
          <w:szCs w:val="24"/>
        </w:rPr>
        <w:t>La prima</w:t>
      </w:r>
      <w:r w:rsidR="00115F5C" w:rsidRPr="00C4695F">
        <w:rPr>
          <w:color w:val="000000" w:themeColor="text1"/>
          <w:sz w:val="24"/>
          <w:szCs w:val="24"/>
        </w:rPr>
        <w:t xml:space="preserve"> funzionalità prevede la possibilità da parte </w:t>
      </w:r>
      <w:r w:rsidR="00115F5C">
        <w:rPr>
          <w:color w:val="000000" w:themeColor="text1"/>
          <w:sz w:val="24"/>
          <w:szCs w:val="24"/>
        </w:rPr>
        <w:t xml:space="preserve">del magazziniere </w:t>
      </w:r>
      <w:r w:rsidR="00115F5C" w:rsidRPr="00C4695F">
        <w:rPr>
          <w:color w:val="000000" w:themeColor="text1"/>
          <w:sz w:val="24"/>
          <w:szCs w:val="24"/>
        </w:rPr>
        <w:t xml:space="preserve">di compilare un modulo in cui risulta necessario l’inserimento </w:t>
      </w:r>
      <w:r w:rsidR="00115F5C">
        <w:rPr>
          <w:color w:val="000000" w:themeColor="text1"/>
          <w:sz w:val="24"/>
          <w:szCs w:val="24"/>
        </w:rPr>
        <w:t>di</w:t>
      </w:r>
      <w:r w:rsidR="00115F5C" w:rsidRPr="00C4695F">
        <w:rPr>
          <w:color w:val="000000" w:themeColor="text1"/>
          <w:sz w:val="24"/>
          <w:szCs w:val="24"/>
        </w:rPr>
        <w:t xml:space="preserve">: </w:t>
      </w:r>
    </w:p>
    <w:p w14:paraId="481AB4DF" w14:textId="77777777" w:rsidR="00115F5C"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 xml:space="preserve">Nome prodotto: stringa con un numero di caratteri compreso tra i 2 ed i 255 </w:t>
      </w:r>
    </w:p>
    <w:p w14:paraId="7762D6B6" w14:textId="2D93554D" w:rsidR="00115F5C" w:rsidRPr="002472F5" w:rsidRDefault="00115F5C" w:rsidP="00115F5C">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25D3FD21" w14:textId="5D79896E"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Tipologia: </w:t>
      </w:r>
      <w:r w:rsidRPr="002472F5">
        <w:rPr>
          <w:color w:val="000000" w:themeColor="text1"/>
          <w:sz w:val="24"/>
          <w:szCs w:val="24"/>
        </w:rPr>
        <w:t xml:space="preserve">stringa con un numero di caratteri compreso tra i 2 ed i 255 </w:t>
      </w:r>
    </w:p>
    <w:p w14:paraId="29CB850E" w14:textId="4FBF93C0" w:rsidR="00115F5C" w:rsidRPr="00C86F3F"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Scadenza(testuale): </w:t>
      </w:r>
      <w:r w:rsidRPr="002472F5">
        <w:rPr>
          <w:color w:val="000000" w:themeColor="text1"/>
          <w:sz w:val="24"/>
          <w:szCs w:val="24"/>
        </w:rPr>
        <w:t xml:space="preserve">stringa con un numero di caratteri compreso tra i 2 ed i 255 </w:t>
      </w:r>
    </w:p>
    <w:p w14:paraId="1A9A3AB9" w14:textId="38167EA7" w:rsidR="00115F5C" w:rsidRP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 xml:space="preserve">Dimensione confezione(testuale): </w:t>
      </w:r>
      <w:r w:rsidRPr="002472F5">
        <w:rPr>
          <w:color w:val="000000" w:themeColor="text1"/>
          <w:sz w:val="24"/>
          <w:szCs w:val="24"/>
        </w:rPr>
        <w:t xml:space="preserve">stringa con un numero di caratteri compreso tra i 2 ed i 255 </w:t>
      </w:r>
    </w:p>
    <w:p w14:paraId="37D3ED45" w14:textId="0843655A" w:rsidR="00115F5C" w:rsidRDefault="00115F5C" w:rsidP="00115F5C">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C93EE23" w14:textId="48E87592" w:rsidR="00CA1B17" w:rsidRPr="002472F5" w:rsidRDefault="00CA1B17" w:rsidP="00115F5C">
      <w:pPr>
        <w:pStyle w:val="Paragrafoelenco"/>
        <w:numPr>
          <w:ilvl w:val="0"/>
          <w:numId w:val="36"/>
        </w:numPr>
        <w:jc w:val="both"/>
        <w:rPr>
          <w:color w:val="000000" w:themeColor="text1"/>
          <w:sz w:val="24"/>
          <w:szCs w:val="24"/>
        </w:rPr>
      </w:pPr>
      <w:r>
        <w:rPr>
          <w:color w:val="000000" w:themeColor="text1"/>
          <w:sz w:val="24"/>
          <w:szCs w:val="24"/>
        </w:rPr>
        <w:t>Prezzo: numero decimale maggiore di 0</w:t>
      </w:r>
      <w:r w:rsidR="002114A2">
        <w:rPr>
          <w:color w:val="000000" w:themeColor="text1"/>
          <w:sz w:val="24"/>
          <w:szCs w:val="24"/>
        </w:rPr>
        <w:t>, con fino a 2 cifre decimali</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32C22C54"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8424855"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1DDBDAC" w14:textId="27DF7DFC" w:rsidR="00115F5C" w:rsidRPr="00B6001B" w:rsidRDefault="00115F5C"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Nome</w:t>
            </w:r>
            <w:r w:rsidR="00CA1B17">
              <w:rPr>
                <w:rFonts w:ascii="Garamond" w:hAnsi="Garamond" w:cs="Times New Roman"/>
                <w:color w:val="000000" w:themeColor="text1"/>
                <w:sz w:val="24"/>
              </w:rPr>
              <w:t xml:space="preserve"> prodotto</w:t>
            </w:r>
          </w:p>
        </w:tc>
      </w:tr>
      <w:tr w:rsidR="00115F5C" w:rsidRPr="00E9136F" w14:paraId="119DF918"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2B58E0" w14:textId="43F0F035" w:rsidR="00115F5C" w:rsidRPr="00B6001B" w:rsidRDefault="00115F5C" w:rsidP="00115F5C">
            <w:pPr>
              <w:rPr>
                <w:rFonts w:cs="Times New Roman"/>
                <w:color w:val="000000" w:themeColor="text1"/>
                <w:sz w:val="24"/>
              </w:rPr>
            </w:pPr>
            <w:r>
              <w:rPr>
                <w:rFonts w:cs="Times New Roman"/>
                <w:color w:val="FFFFFF" w:themeColor="background1"/>
                <w:sz w:val="24"/>
              </w:rPr>
              <w:lastRenderedPageBreak/>
              <w:t>LN</w:t>
            </w:r>
            <w:r w:rsidR="00CA1B17">
              <w:rPr>
                <w:rFonts w:cs="Times New Roman"/>
                <w:color w:val="FFFFFF" w:themeColor="background1"/>
                <w:sz w:val="24"/>
              </w:rPr>
              <w:t>P</w:t>
            </w:r>
            <w:r>
              <w:rPr>
                <w:rFonts w:cs="Times New Roman"/>
                <w:color w:val="FFFFFF" w:themeColor="background1"/>
                <w:sz w:val="24"/>
              </w:rPr>
              <w:t xml:space="preserve"> - Lunghezza </w:t>
            </w:r>
          </w:p>
        </w:tc>
        <w:tc>
          <w:tcPr>
            <w:tcW w:w="4544" w:type="dxa"/>
          </w:tcPr>
          <w:p w14:paraId="3FFD695C"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77BFBC0B" w14:textId="0D3BFBEC"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LN</w:t>
            </w:r>
            <w:r w:rsidR="00CA1B17">
              <w:rPr>
                <w:color w:val="000000" w:themeColor="text1"/>
                <w:sz w:val="24"/>
                <w:szCs w:val="24"/>
                <w:lang w:val="en-GB"/>
              </w:rPr>
              <w:t>P</w:t>
            </w:r>
            <w:r w:rsidRPr="00AF6782">
              <w:rPr>
                <w:color w:val="000000" w:themeColor="text1"/>
                <w:sz w:val="24"/>
                <w:szCs w:val="24"/>
                <w:lang w:val="en-GB"/>
              </w:rPr>
              <w:t>_OK]</w:t>
            </w:r>
            <w:r w:rsidRPr="00AF6782">
              <w:rPr>
                <w:color w:val="000000" w:themeColor="text1"/>
                <w:sz w:val="23"/>
                <w:szCs w:val="23"/>
                <w:lang w:val="en-GB"/>
              </w:rPr>
              <w:t xml:space="preserve"> </w:t>
            </w:r>
          </w:p>
        </w:tc>
      </w:tr>
    </w:tbl>
    <w:p w14:paraId="7469D460" w14:textId="4540743B" w:rsidR="00115F5C" w:rsidRDefault="00115F5C"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233C6E42"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E629058"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06486AF8"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561891" w:rsidRPr="00096DF1" w14:paraId="54C89131"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05E9C5D"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28A17314"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561891" w:rsidRPr="00342532" w14:paraId="026277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D76F738" w14:textId="77777777" w:rsidR="00561891" w:rsidRDefault="00561891" w:rsidP="00561891">
            <w:pPr>
              <w:rPr>
                <w:rFonts w:cs="Times New Roman"/>
                <w:color w:val="FFFFFF" w:themeColor="background1"/>
                <w:sz w:val="24"/>
              </w:rPr>
            </w:pPr>
            <w:r>
              <w:rPr>
                <w:rFonts w:cs="Times New Roman"/>
                <w:color w:val="FFFFFF" w:themeColor="background1"/>
                <w:sz w:val="24"/>
              </w:rPr>
              <w:t>FQ - Formato</w:t>
            </w:r>
          </w:p>
        </w:tc>
        <w:tc>
          <w:tcPr>
            <w:tcW w:w="4544" w:type="dxa"/>
          </w:tcPr>
          <w:p w14:paraId="47F6E0D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651C1BC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561891" w:rsidRPr="00E9136F" w14:paraId="08ED13F0"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687FF9F"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7A663C25"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3F1E4FED"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54B7E4EF" w14:textId="2DD67513" w:rsidR="00561891" w:rsidRDefault="00561891" w:rsidP="00115F5C">
      <w:pPr>
        <w:jc w:val="both"/>
        <w:rPr>
          <w:color w:val="000000" w:themeColor="text1"/>
          <w:sz w:val="24"/>
          <w:szCs w:val="24"/>
          <w:lang w:val="en-GB"/>
        </w:rPr>
      </w:pPr>
    </w:p>
    <w:p w14:paraId="175621FC" w14:textId="77777777" w:rsidR="00561891" w:rsidRDefault="00561891"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A1B17" w:rsidRPr="00B6001B" w14:paraId="3FED40CA"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21FDD8" w14:textId="77777777" w:rsidR="00CA1B17" w:rsidRPr="00B6001B" w:rsidRDefault="00CA1B17"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7F14116B" w14:textId="77777777" w:rsidR="00CA1B17" w:rsidRPr="00B6001B" w:rsidRDefault="00CA1B17"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A1B17" w:rsidRPr="00B6001B" w14:paraId="11E4C2C0"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BDB563C"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87EEE5"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A1B17" w:rsidRPr="00E9136F" w14:paraId="47CCE27B"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0100776" w14:textId="77777777" w:rsidR="00CA1B17" w:rsidRPr="00B6001B" w:rsidRDefault="00CA1B17" w:rsidP="001D1251">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51FAE6D3" w14:textId="77777777" w:rsidR="00CA1B17" w:rsidRPr="000832DA" w:rsidRDefault="00CA1B17"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217605E5" w14:textId="19564167" w:rsidR="00CA1B17" w:rsidRPr="006A6497" w:rsidRDefault="00CA1B17"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w:t>
            </w:r>
            <w:r w:rsidR="00063089">
              <w:rPr>
                <w:color w:val="000000" w:themeColor="text1"/>
                <w:sz w:val="24"/>
                <w:szCs w:val="24"/>
                <w:lang w:val="en-GB"/>
              </w:rPr>
              <w:t>CP</w:t>
            </w:r>
            <w:r w:rsidRPr="000832DA">
              <w:rPr>
                <w:color w:val="000000" w:themeColor="text1"/>
                <w:sz w:val="24"/>
                <w:szCs w:val="24"/>
                <w:lang w:val="en-GB"/>
              </w:rPr>
              <w:t>_OK]</w:t>
            </w:r>
            <w:r w:rsidRPr="000832DA">
              <w:rPr>
                <w:color w:val="000000" w:themeColor="text1"/>
                <w:sz w:val="23"/>
                <w:szCs w:val="23"/>
                <w:lang w:val="en-GB"/>
              </w:rPr>
              <w:t xml:space="preserve"> </w:t>
            </w:r>
          </w:p>
        </w:tc>
      </w:tr>
      <w:tr w:rsidR="00CA1B17" w:rsidRPr="000832DA" w14:paraId="28D6686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A195CAE" w14:textId="77777777" w:rsidR="00CA1B17" w:rsidRPr="000832DA" w:rsidRDefault="00CA1B17" w:rsidP="001D1251">
            <w:pPr>
              <w:rPr>
                <w:rFonts w:cs="Times New Roman"/>
                <w:color w:val="FFFFFF" w:themeColor="background1"/>
                <w:sz w:val="24"/>
              </w:rPr>
            </w:pPr>
            <w:r>
              <w:rPr>
                <w:rFonts w:cs="Times New Roman"/>
                <w:color w:val="FFFFFF" w:themeColor="background1"/>
                <w:sz w:val="24"/>
              </w:rPr>
              <w:t>FCP - Formato</w:t>
            </w:r>
          </w:p>
        </w:tc>
        <w:tc>
          <w:tcPr>
            <w:tcW w:w="4544" w:type="dxa"/>
          </w:tcPr>
          <w:p w14:paraId="5A054A70"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1805929E" w14:textId="77777777" w:rsidR="00CA1B17" w:rsidRPr="000832DA" w:rsidRDefault="00CA1B17" w:rsidP="001D1251">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bl>
    <w:p w14:paraId="5521EE6C" w14:textId="7099245C" w:rsidR="00CA1B17" w:rsidRDefault="00CA1B17" w:rsidP="00115F5C">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561891" w:rsidRPr="00B6001B" w14:paraId="1C3B409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EF69D7" w14:textId="77777777" w:rsidR="00561891" w:rsidRPr="00B6001B" w:rsidRDefault="00561891" w:rsidP="0056189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7BC41F5" w14:textId="77777777" w:rsidR="00561891" w:rsidRPr="00B6001B" w:rsidRDefault="00561891" w:rsidP="0056189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Prezzo</w:t>
            </w:r>
          </w:p>
        </w:tc>
      </w:tr>
      <w:tr w:rsidR="00561891" w:rsidRPr="00096DF1" w14:paraId="40B4338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82928D0" w14:textId="77777777" w:rsidR="00561891" w:rsidRPr="00342532" w:rsidRDefault="00561891" w:rsidP="0056189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4E0F6C22"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561891" w:rsidRPr="00342532" w14:paraId="3F3F76E7"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C28F64A" w14:textId="77777777" w:rsidR="00561891" w:rsidRDefault="00561891" w:rsidP="00561891">
            <w:pPr>
              <w:rPr>
                <w:rFonts w:cs="Times New Roman"/>
                <w:color w:val="FFFFFF" w:themeColor="background1"/>
                <w:sz w:val="24"/>
              </w:rPr>
            </w:pPr>
            <w:r>
              <w:rPr>
                <w:rFonts w:cs="Times New Roman"/>
                <w:color w:val="FFFFFF" w:themeColor="background1"/>
                <w:sz w:val="24"/>
              </w:rPr>
              <w:t>FP - Formato</w:t>
            </w:r>
          </w:p>
        </w:tc>
        <w:tc>
          <w:tcPr>
            <w:tcW w:w="4544" w:type="dxa"/>
          </w:tcPr>
          <w:p w14:paraId="2A7D5C96"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2655A8F5" w14:textId="77777777" w:rsidR="00561891" w:rsidRPr="000832DA" w:rsidRDefault="00561891" w:rsidP="0056189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P</w:t>
            </w:r>
            <w:r w:rsidRPr="000832DA">
              <w:rPr>
                <w:color w:val="000000" w:themeColor="text1"/>
              </w:rPr>
              <w:t>_OK]</w:t>
            </w:r>
          </w:p>
        </w:tc>
      </w:tr>
      <w:tr w:rsidR="00561891" w:rsidRPr="00E9136F" w14:paraId="6621F063" w14:textId="77777777" w:rsidTr="0056189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0C142BB" w14:textId="77777777" w:rsidR="00561891" w:rsidRPr="000832DA" w:rsidRDefault="00561891" w:rsidP="00561891">
            <w:pPr>
              <w:rPr>
                <w:rFonts w:cs="Times New Roman"/>
                <w:color w:val="FFFFFF" w:themeColor="background1"/>
                <w:sz w:val="24"/>
              </w:rPr>
            </w:pPr>
            <w:r>
              <w:rPr>
                <w:rFonts w:cs="Times New Roman"/>
                <w:color w:val="FFFFFF" w:themeColor="background1"/>
                <w:sz w:val="24"/>
              </w:rPr>
              <w:t>VP - Valore</w:t>
            </w:r>
          </w:p>
        </w:tc>
        <w:tc>
          <w:tcPr>
            <w:tcW w:w="4544" w:type="dxa"/>
            <w:shd w:val="clear" w:color="auto" w:fill="FFFFFF" w:themeFill="background1"/>
          </w:tcPr>
          <w:p w14:paraId="1129A600"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05D20BF9" w14:textId="77777777" w:rsidR="00561891" w:rsidRPr="00096DF1" w:rsidRDefault="00561891" w:rsidP="00561891">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 xml:space="preserve">[if </w:t>
            </w:r>
            <w:r>
              <w:rPr>
                <w:color w:val="000000" w:themeColor="text1"/>
                <w:lang w:val="en-GB"/>
              </w:rPr>
              <w:t>FP</w:t>
            </w:r>
            <w:r w:rsidRPr="00342532">
              <w:rPr>
                <w:color w:val="000000" w:themeColor="text1"/>
                <w:lang w:val="en-GB"/>
              </w:rPr>
              <w:t xml:space="preserve">_OK] </w:t>
            </w:r>
            <w:r w:rsidRPr="00096DF1">
              <w:rPr>
                <w:lang w:val="en-GB"/>
              </w:rPr>
              <w:t xml:space="preserve">[property </w:t>
            </w:r>
            <w:r>
              <w:rPr>
                <w:lang w:val="en-GB"/>
              </w:rPr>
              <w:t>VP</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4E53C146" w14:textId="7E065D32" w:rsidR="00A93A9E" w:rsidRPr="00561891" w:rsidRDefault="00A93A9E" w:rsidP="00115F5C">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115F5C" w:rsidRPr="00B6001B" w14:paraId="1BB9053B" w14:textId="77777777" w:rsidTr="00115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B054BBB" w14:textId="77777777" w:rsidR="00115F5C" w:rsidRPr="00B6001B" w:rsidRDefault="00115F5C" w:rsidP="00115F5C">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35370B4B" w14:textId="51EAD42D" w:rsidR="00115F5C" w:rsidRPr="00B6001B" w:rsidRDefault="00CA1B17" w:rsidP="00115F5C">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Tipologia</w:t>
            </w:r>
          </w:p>
        </w:tc>
      </w:tr>
      <w:tr w:rsidR="00115F5C" w:rsidRPr="00E9136F" w14:paraId="44B4E6A3" w14:textId="77777777" w:rsidTr="00115F5C">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40A58C4" w14:textId="363F0842" w:rsidR="00115F5C" w:rsidRPr="00B6001B" w:rsidRDefault="00115F5C" w:rsidP="00115F5C">
            <w:pPr>
              <w:rPr>
                <w:rFonts w:cs="Times New Roman"/>
                <w:color w:val="000000" w:themeColor="text1"/>
                <w:sz w:val="24"/>
              </w:rPr>
            </w:pPr>
            <w:r>
              <w:rPr>
                <w:rFonts w:cs="Times New Roman"/>
                <w:color w:val="FFFFFF" w:themeColor="background1"/>
                <w:sz w:val="24"/>
              </w:rPr>
              <w:t>L</w:t>
            </w:r>
            <w:r w:rsidR="00CA1B17">
              <w:rPr>
                <w:rFonts w:cs="Times New Roman"/>
                <w:color w:val="FFFFFF" w:themeColor="background1"/>
                <w:sz w:val="24"/>
              </w:rPr>
              <w:t>T</w:t>
            </w:r>
            <w:r>
              <w:rPr>
                <w:rFonts w:cs="Times New Roman"/>
                <w:color w:val="FFFFFF" w:themeColor="background1"/>
                <w:sz w:val="24"/>
              </w:rPr>
              <w:t xml:space="preserve"> - Lunghezza </w:t>
            </w:r>
          </w:p>
        </w:tc>
        <w:tc>
          <w:tcPr>
            <w:tcW w:w="4544" w:type="dxa"/>
          </w:tcPr>
          <w:p w14:paraId="3BFC10C0" w14:textId="77777777" w:rsidR="00115F5C" w:rsidRPr="00AF6782" w:rsidRDefault="00115F5C" w:rsidP="00115F5C">
            <w:pPr>
              <w:pStyle w:val="Default"/>
              <w:cnfStyle w:val="000000000000" w:firstRow="0" w:lastRow="0" w:firstColumn="0" w:lastColumn="0" w:oddVBand="0" w:evenVBand="0" w:oddHBand="0" w:evenHBand="0" w:firstRowFirstColumn="0" w:firstRowLastColumn="0" w:lastRowFirstColumn="0" w:lastRowLastColumn="0"/>
              <w:rPr>
                <w:color w:val="000000" w:themeColor="text1"/>
                <w:lang w:val="en-GB"/>
              </w:rPr>
            </w:pPr>
            <w:r w:rsidRPr="00AF6782">
              <w:rPr>
                <w:color w:val="000000" w:themeColor="text1"/>
                <w:lang w:val="en-GB"/>
              </w:rPr>
              <w:t xml:space="preserve">1. &lt; 2 or &gt; 255 [error] </w:t>
            </w:r>
          </w:p>
          <w:p w14:paraId="501B5C68" w14:textId="66D46348" w:rsidR="00115F5C" w:rsidRPr="00AF6782" w:rsidRDefault="00115F5C" w:rsidP="00115F5C">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AF6782">
              <w:rPr>
                <w:color w:val="000000" w:themeColor="text1"/>
                <w:sz w:val="24"/>
                <w:szCs w:val="24"/>
                <w:lang w:val="en-GB"/>
              </w:rPr>
              <w:t>2. ≥ 2 and ≤ 255 [property L</w:t>
            </w:r>
            <w:r w:rsidR="00CA1B17">
              <w:rPr>
                <w:color w:val="000000" w:themeColor="text1"/>
                <w:sz w:val="24"/>
                <w:szCs w:val="24"/>
                <w:lang w:val="en-GB"/>
              </w:rPr>
              <w:t>T</w:t>
            </w:r>
            <w:r w:rsidRPr="00AF6782">
              <w:rPr>
                <w:color w:val="000000" w:themeColor="text1"/>
                <w:sz w:val="24"/>
                <w:szCs w:val="24"/>
                <w:lang w:val="en-GB"/>
              </w:rPr>
              <w:t>_OK]</w:t>
            </w:r>
            <w:r w:rsidRPr="00AF6782">
              <w:rPr>
                <w:color w:val="000000" w:themeColor="text1"/>
                <w:sz w:val="23"/>
                <w:szCs w:val="23"/>
                <w:lang w:val="en-GB"/>
              </w:rPr>
              <w:t xml:space="preserve"> </w:t>
            </w:r>
          </w:p>
        </w:tc>
      </w:tr>
    </w:tbl>
    <w:p w14:paraId="498ED4DC" w14:textId="30B2113F" w:rsidR="00CA1B17" w:rsidRPr="003E7C95" w:rsidRDefault="00CA1B17" w:rsidP="00115F5C">
      <w:pPr>
        <w:jc w:val="both"/>
        <w:rPr>
          <w:color w:val="000000" w:themeColor="text1"/>
          <w:sz w:val="24"/>
          <w:szCs w:val="24"/>
          <w:lang w:val="en-GB"/>
        </w:rPr>
      </w:pPr>
    </w:p>
    <w:p w14:paraId="084C0BD2" w14:textId="77777777" w:rsidR="00115F5C" w:rsidRPr="003E7C95" w:rsidRDefault="00115F5C" w:rsidP="00115F5C">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EB2724" w:rsidRPr="006D087F" w14:paraId="53F1E7A4" w14:textId="77777777" w:rsidTr="00561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5F803281" w14:textId="77777777" w:rsidR="00EB2724" w:rsidRPr="006E369B" w:rsidRDefault="00EB2724" w:rsidP="00561891">
            <w:pPr>
              <w:rPr>
                <w:rFonts w:cs="Times New Roman"/>
                <w:b/>
                <w:bCs/>
                <w:sz w:val="24"/>
              </w:rPr>
            </w:pPr>
            <w:r>
              <w:rPr>
                <w:rFonts w:cs="Times New Roman"/>
                <w:b/>
                <w:bCs/>
                <w:sz w:val="24"/>
              </w:rPr>
              <w:lastRenderedPageBreak/>
              <w:t>Codice</w:t>
            </w:r>
          </w:p>
        </w:tc>
        <w:tc>
          <w:tcPr>
            <w:tcW w:w="7938" w:type="dxa"/>
            <w:shd w:val="clear" w:color="auto" w:fill="2E74B5"/>
          </w:tcPr>
          <w:p w14:paraId="541E5D32"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2BEA3B4E" w14:textId="77777777" w:rsidR="00EB2724" w:rsidRPr="006E369B" w:rsidRDefault="00EB2724" w:rsidP="0056189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EB2724" w:rsidRPr="00B6001B" w14:paraId="693D1218"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02506349" w14:textId="421214A7"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_1:1</w:t>
            </w:r>
          </w:p>
        </w:tc>
        <w:tc>
          <w:tcPr>
            <w:tcW w:w="7938" w:type="dxa"/>
          </w:tcPr>
          <w:p w14:paraId="60FD9FCA" w14:textId="33AB326D" w:rsidR="00EB2724" w:rsidRPr="00B6001B"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LNP1</w:t>
            </w:r>
          </w:p>
        </w:tc>
        <w:tc>
          <w:tcPr>
            <w:tcW w:w="851" w:type="dxa"/>
          </w:tcPr>
          <w:p w14:paraId="7CE7F20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EB2724" w:rsidRPr="00B6001B" w14:paraId="2513AB51"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EBFFDA" w14:textId="109231C6"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_1:2</w:t>
            </w:r>
          </w:p>
        </w:tc>
        <w:tc>
          <w:tcPr>
            <w:tcW w:w="7938" w:type="dxa"/>
          </w:tcPr>
          <w:p w14:paraId="06C345EF" w14:textId="0B8A111F"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FQ1</w:t>
            </w:r>
          </w:p>
        </w:tc>
        <w:tc>
          <w:tcPr>
            <w:tcW w:w="851" w:type="dxa"/>
          </w:tcPr>
          <w:p w14:paraId="0C5E9F58"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3737E7F"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EA00CAD" w14:textId="72763465" w:rsidR="00EB2724" w:rsidRPr="00CD7CAB" w:rsidRDefault="00EB2724" w:rsidP="0056189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_1:3</w:t>
            </w:r>
          </w:p>
        </w:tc>
        <w:tc>
          <w:tcPr>
            <w:tcW w:w="7938" w:type="dxa"/>
          </w:tcPr>
          <w:p w14:paraId="5D134946" w14:textId="1F7ED5C1" w:rsidR="00EB2724" w:rsidRDefault="00EB2724"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561891">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1</w:t>
            </w:r>
          </w:p>
        </w:tc>
        <w:tc>
          <w:tcPr>
            <w:tcW w:w="851" w:type="dxa"/>
          </w:tcPr>
          <w:p w14:paraId="47EEE928"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DB80CB"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0C8953E" w14:textId="56017EB1"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4</w:t>
            </w:r>
          </w:p>
        </w:tc>
        <w:tc>
          <w:tcPr>
            <w:tcW w:w="7938" w:type="dxa"/>
          </w:tcPr>
          <w:p w14:paraId="5A1253D3" w14:textId="69C0DFB8" w:rsidR="00EB2724" w:rsidRDefault="00EB2724"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LNP2.</w:t>
            </w:r>
            <w:r w:rsidR="00197683">
              <w:rPr>
                <w:rFonts w:ascii="Garamond" w:hAnsi="Garamond" w:cs="Times New Roman"/>
                <w:color w:val="000000" w:themeColor="text1"/>
                <w:sz w:val="24"/>
                <w:lang w:val="en-GB"/>
              </w:rPr>
              <w:t>FQ</w:t>
            </w:r>
            <w:r>
              <w:rPr>
                <w:rFonts w:ascii="Garamond" w:hAnsi="Garamond" w:cs="Times New Roman"/>
                <w:color w:val="000000" w:themeColor="text1"/>
                <w:sz w:val="24"/>
                <w:lang w:val="en-GB"/>
              </w:rPr>
              <w:t>2.</w:t>
            </w:r>
            <w:r w:rsidR="00197683">
              <w:rPr>
                <w:rFonts w:ascii="Garamond" w:hAnsi="Garamond" w:cs="Times New Roman"/>
                <w:color w:val="000000" w:themeColor="text1"/>
                <w:sz w:val="24"/>
                <w:lang w:val="en-GB"/>
              </w:rPr>
              <w:t>VNS</w:t>
            </w:r>
            <w:r>
              <w:rPr>
                <w:rFonts w:ascii="Garamond" w:hAnsi="Garamond" w:cs="Times New Roman"/>
                <w:color w:val="000000" w:themeColor="text1"/>
                <w:sz w:val="24"/>
                <w:lang w:val="en-GB"/>
              </w:rPr>
              <w:t>2.L</w:t>
            </w:r>
            <w:r w:rsidR="00197683">
              <w:rPr>
                <w:rFonts w:ascii="Garamond" w:hAnsi="Garamond" w:cs="Times New Roman"/>
                <w:color w:val="000000" w:themeColor="text1"/>
                <w:sz w:val="24"/>
                <w:lang w:val="en-GB"/>
              </w:rPr>
              <w:t>CP1</w:t>
            </w:r>
          </w:p>
        </w:tc>
        <w:tc>
          <w:tcPr>
            <w:tcW w:w="851" w:type="dxa"/>
          </w:tcPr>
          <w:p w14:paraId="0C269980"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3FED3C23"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62E8B58C" w14:textId="479DC17D"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5</w:t>
            </w:r>
          </w:p>
        </w:tc>
        <w:tc>
          <w:tcPr>
            <w:tcW w:w="7938" w:type="dxa"/>
          </w:tcPr>
          <w:p w14:paraId="1489B8D8" w14:textId="7D9D18F3" w:rsidR="00EB2724" w:rsidRPr="00197683" w:rsidRDefault="00197683" w:rsidP="0056189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w:t>
            </w:r>
            <w:r w:rsidR="00EB2724" w:rsidRPr="00197683">
              <w:rPr>
                <w:rFonts w:ascii="Garamond" w:hAnsi="Garamond" w:cs="Times New Roman"/>
                <w:color w:val="000000" w:themeColor="text1"/>
                <w:sz w:val="24"/>
              </w:rPr>
              <w:t>.F</w:t>
            </w:r>
            <w:r>
              <w:rPr>
                <w:rFonts w:ascii="Garamond" w:hAnsi="Garamond" w:cs="Times New Roman"/>
                <w:color w:val="000000" w:themeColor="text1"/>
                <w:sz w:val="24"/>
              </w:rPr>
              <w:t>CP1</w:t>
            </w:r>
          </w:p>
        </w:tc>
        <w:tc>
          <w:tcPr>
            <w:tcW w:w="851" w:type="dxa"/>
          </w:tcPr>
          <w:p w14:paraId="0284E90D" w14:textId="77777777" w:rsidR="00EB2724" w:rsidRPr="00F24940" w:rsidRDefault="00EB2724" w:rsidP="0056189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B2724" w:rsidRPr="00B6001B" w14:paraId="1C581B9A"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B28EF33" w14:textId="406FF7C4" w:rsidR="00EB2724" w:rsidRPr="00CD7CAB" w:rsidRDefault="00EB2724" w:rsidP="00561891">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6</w:t>
            </w:r>
          </w:p>
        </w:tc>
        <w:tc>
          <w:tcPr>
            <w:tcW w:w="7938" w:type="dxa"/>
          </w:tcPr>
          <w:p w14:paraId="3C6D31E6" w14:textId="3032C885" w:rsidR="00EB2724" w:rsidRPr="00EB2724" w:rsidRDefault="00197683" w:rsidP="0056189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CP2.FP1</w:t>
            </w:r>
          </w:p>
        </w:tc>
        <w:tc>
          <w:tcPr>
            <w:tcW w:w="851" w:type="dxa"/>
          </w:tcPr>
          <w:p w14:paraId="44200B23" w14:textId="77777777" w:rsidR="00EB2724" w:rsidRPr="00F24940" w:rsidRDefault="00EB2724" w:rsidP="0056189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2469F96D"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7B27AD45" w14:textId="759A9CB3"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7</w:t>
            </w:r>
          </w:p>
        </w:tc>
        <w:tc>
          <w:tcPr>
            <w:tcW w:w="7938" w:type="dxa"/>
          </w:tcPr>
          <w:p w14:paraId="3C2F3776" w14:textId="218E4DD1"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CP2.FP2.VP1</w:t>
            </w:r>
          </w:p>
        </w:tc>
        <w:tc>
          <w:tcPr>
            <w:tcW w:w="851" w:type="dxa"/>
          </w:tcPr>
          <w:p w14:paraId="7A6F8C65" w14:textId="77777777" w:rsidR="00197683" w:rsidRPr="00F24940"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6A46C11F" w14:textId="77777777" w:rsidTr="005618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0929275" w14:textId="4C6763AF"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8</w:t>
            </w:r>
          </w:p>
        </w:tc>
        <w:tc>
          <w:tcPr>
            <w:tcW w:w="7938" w:type="dxa"/>
          </w:tcPr>
          <w:p w14:paraId="62094D65" w14:textId="098AAA5D" w:rsidR="00197683" w:rsidRPr="0039770B" w:rsidRDefault="00197683" w:rsidP="00197683">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CP2.FP2.VP2.LT1</w:t>
            </w:r>
          </w:p>
        </w:tc>
        <w:tc>
          <w:tcPr>
            <w:tcW w:w="851" w:type="dxa"/>
          </w:tcPr>
          <w:p w14:paraId="19EB130E" w14:textId="77777777" w:rsidR="00197683" w:rsidRPr="00F24940" w:rsidRDefault="00197683" w:rsidP="00197683">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197683" w:rsidRPr="00B6001B" w14:paraId="0BBF2A8A" w14:textId="77777777" w:rsidTr="00561891">
        <w:tc>
          <w:tcPr>
            <w:cnfStyle w:val="001000000000" w:firstRow="0" w:lastRow="0" w:firstColumn="1" w:lastColumn="0" w:oddVBand="0" w:evenVBand="0" w:oddHBand="0" w:evenHBand="0" w:firstRowFirstColumn="0" w:firstRowLastColumn="0" w:lastRowFirstColumn="0" w:lastRowLastColumn="0"/>
            <w:tcW w:w="1384" w:type="dxa"/>
          </w:tcPr>
          <w:p w14:paraId="4754AB44" w14:textId="2C56DE6A" w:rsidR="00197683" w:rsidRPr="00CD7CAB" w:rsidRDefault="00197683" w:rsidP="00197683">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_1:</w:t>
            </w:r>
            <w:r>
              <w:rPr>
                <w:rFonts w:asciiTheme="minorHAnsi" w:hAnsiTheme="minorHAnsi" w:cs="Times New Roman"/>
                <w:color w:val="000000" w:themeColor="text1"/>
                <w:sz w:val="24"/>
              </w:rPr>
              <w:t>9</w:t>
            </w:r>
          </w:p>
        </w:tc>
        <w:tc>
          <w:tcPr>
            <w:tcW w:w="7938" w:type="dxa"/>
          </w:tcPr>
          <w:p w14:paraId="163B3B01" w14:textId="2E51B9E4" w:rsidR="00197683" w:rsidRPr="0039770B" w:rsidRDefault="00197683" w:rsidP="00197683">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197683">
              <w:rPr>
                <w:rFonts w:ascii="Garamond" w:hAnsi="Garamond" w:cs="Times New Roman"/>
                <w:color w:val="000000" w:themeColor="text1"/>
                <w:sz w:val="24"/>
              </w:rPr>
              <w:t>LNP2.FQ2.VNS2.LCP2.F</w:t>
            </w:r>
            <w:r>
              <w:rPr>
                <w:rFonts w:ascii="Garamond" w:hAnsi="Garamond" w:cs="Times New Roman"/>
                <w:color w:val="000000" w:themeColor="text1"/>
                <w:sz w:val="24"/>
              </w:rPr>
              <w:t>CP2.FP2.VP2.LT2</w:t>
            </w:r>
          </w:p>
        </w:tc>
        <w:tc>
          <w:tcPr>
            <w:tcW w:w="851" w:type="dxa"/>
          </w:tcPr>
          <w:p w14:paraId="79534D08" w14:textId="77777777" w:rsidR="00197683" w:rsidRPr="0039770B" w:rsidRDefault="00197683" w:rsidP="00197683">
            <w:pPr>
              <w:pStyle w:val="Default"/>
              <w:jc w:val="center"/>
              <w:cnfStyle w:val="000000000000" w:firstRow="0" w:lastRow="0" w:firstColumn="0" w:lastColumn="0" w:oddVBand="0" w:evenVBand="0" w:oddHBand="0" w:evenHBand="0" w:firstRowFirstColumn="0" w:firstRowLastColumn="0" w:lastRowFirstColumn="0" w:lastRowLastColumn="0"/>
            </w:pPr>
            <w:r w:rsidRPr="0039770B">
              <w:rPr>
                <w:rFonts w:ascii="Segoe UI Emoji" w:hAnsi="Segoe UI Emoji" w:cs="Segoe UI Emoji"/>
              </w:rPr>
              <w:t>✔</w:t>
            </w:r>
            <w:r w:rsidRPr="0039770B">
              <w:rPr>
                <w:rFonts w:cstheme="minorBidi"/>
              </w:rPr>
              <w:t xml:space="preserve"> </w:t>
            </w:r>
          </w:p>
        </w:tc>
      </w:tr>
    </w:tbl>
    <w:p w14:paraId="686E1A6E" w14:textId="39DD224D" w:rsidR="00115F5C" w:rsidRDefault="00115F5C" w:rsidP="00115F5C">
      <w:pPr>
        <w:jc w:val="both"/>
        <w:rPr>
          <w:color w:val="000000" w:themeColor="text1"/>
          <w:sz w:val="24"/>
          <w:szCs w:val="24"/>
        </w:rPr>
      </w:pPr>
    </w:p>
    <w:p w14:paraId="15B00B98" w14:textId="2800A055" w:rsidR="00E228B1" w:rsidRPr="00B030E8" w:rsidRDefault="00E228B1" w:rsidP="00B030E8">
      <w:pPr>
        <w:jc w:val="both"/>
        <w:rPr>
          <w:color w:val="000000" w:themeColor="text1"/>
          <w:sz w:val="24"/>
          <w:szCs w:val="24"/>
        </w:rPr>
      </w:pPr>
      <w:r>
        <w:rPr>
          <w:color w:val="000000" w:themeColor="text1"/>
          <w:sz w:val="24"/>
          <w:szCs w:val="24"/>
        </w:rPr>
        <w:t>La seconda</w:t>
      </w:r>
      <w:r w:rsidRPr="00C4695F">
        <w:rPr>
          <w:color w:val="000000" w:themeColor="text1"/>
          <w:sz w:val="24"/>
          <w:szCs w:val="24"/>
        </w:rPr>
        <w:t xml:space="preserve"> funzionalità prevede la possibilità da parte </w:t>
      </w:r>
      <w:r>
        <w:rPr>
          <w:color w:val="000000" w:themeColor="text1"/>
          <w:sz w:val="24"/>
          <w:szCs w:val="24"/>
        </w:rPr>
        <w:t xml:space="preserve">del magazziniere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1DB98C34" w14:textId="77777777" w:rsidR="00E228B1" w:rsidRPr="002472F5" w:rsidRDefault="00E228B1" w:rsidP="00E228B1">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stringa di 13 cifre</w:t>
      </w:r>
    </w:p>
    <w:p w14:paraId="10D3467D" w14:textId="2C2A03B2" w:rsidR="00E228B1" w:rsidRPr="00B030E8" w:rsidRDefault="00E228B1" w:rsidP="00E228B1">
      <w:pPr>
        <w:pStyle w:val="Paragrafoelenco"/>
        <w:numPr>
          <w:ilvl w:val="0"/>
          <w:numId w:val="36"/>
        </w:numPr>
        <w:jc w:val="both"/>
        <w:rPr>
          <w:color w:val="000000" w:themeColor="text1"/>
          <w:sz w:val="24"/>
          <w:szCs w:val="24"/>
        </w:rPr>
      </w:pPr>
      <w:r>
        <w:rPr>
          <w:color w:val="000000" w:themeColor="text1"/>
          <w:sz w:val="24"/>
          <w:szCs w:val="24"/>
        </w:rPr>
        <w:t>Quantità: intero maggiore di 0</w:t>
      </w:r>
    </w:p>
    <w:p w14:paraId="1443E2CF" w14:textId="50704A85" w:rsidR="00E228B1" w:rsidRDefault="00E228B1" w:rsidP="00E228B1">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C02F9D" w:rsidRPr="00B6001B" w14:paraId="3900F849"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05666EDD" w14:textId="77777777" w:rsidR="00C02F9D" w:rsidRPr="00B6001B" w:rsidRDefault="00C02F9D"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5B7D8B2" w14:textId="77777777" w:rsidR="00C02F9D" w:rsidRPr="00B6001B" w:rsidRDefault="00C02F9D"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C02F9D" w:rsidRPr="00B6001B" w14:paraId="789BFB70"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541D744" w14:textId="77777777" w:rsidR="00C02F9D" w:rsidRPr="000832DA" w:rsidRDefault="00C02F9D" w:rsidP="00F50195">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9EC483B" w14:textId="77777777" w:rsidR="00C02F9D" w:rsidRPr="000832DA" w:rsidRDefault="00C02F9D" w:rsidP="00F50195">
            <w:pPr>
              <w:pStyle w:val="Default"/>
              <w:cnfStyle w:val="000000000000" w:firstRow="0" w:lastRow="0" w:firstColumn="0" w:lastColumn="0" w:oddVBand="0" w:evenVBand="0" w:oddHBand="0" w:evenHBand="0" w:firstRowFirstColumn="0" w:firstRowLastColumn="0" w:lastRowFirstColumn="0" w:lastRowLastColumn="0"/>
            </w:pPr>
            <w:r w:rsidRPr="000832DA">
              <w:rPr>
                <w:color w:val="000000" w:themeColor="text1"/>
              </w:rPr>
              <w:t>[0-9]{1</w:t>
            </w:r>
            <w:r>
              <w:rPr>
                <w:color w:val="000000" w:themeColor="text1"/>
              </w:rPr>
              <w:t>3</w:t>
            </w:r>
            <w:r w:rsidRPr="000832DA">
              <w:rPr>
                <w:color w:val="000000" w:themeColor="text1"/>
              </w:rPr>
              <w:t xml:space="preserve">} </w:t>
            </w:r>
          </w:p>
        </w:tc>
      </w:tr>
      <w:tr w:rsidR="00C02F9D" w:rsidRPr="00E9136F" w14:paraId="67CE3559"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309E935" w14:textId="77777777" w:rsidR="00C02F9D" w:rsidRPr="00B6001B" w:rsidRDefault="00C02F9D" w:rsidP="00F50195">
            <w:pPr>
              <w:rPr>
                <w:rFonts w:cs="Times New Roman"/>
                <w:color w:val="000000" w:themeColor="text1"/>
                <w:sz w:val="24"/>
              </w:rPr>
            </w:pPr>
            <w:r>
              <w:rPr>
                <w:rFonts w:cs="Times New Roman"/>
                <w:color w:val="FFFFFF" w:themeColor="background1"/>
                <w:sz w:val="24"/>
              </w:rPr>
              <w:t xml:space="preserve">LCP - Lunghezza </w:t>
            </w:r>
          </w:p>
        </w:tc>
        <w:tc>
          <w:tcPr>
            <w:tcW w:w="4544" w:type="dxa"/>
          </w:tcPr>
          <w:p w14:paraId="7E4450EB" w14:textId="77777777" w:rsidR="00C02F9D" w:rsidRPr="000832DA" w:rsidRDefault="00C02F9D" w:rsidP="00F50195">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0832DA">
              <w:rPr>
                <w:color w:val="000000" w:themeColor="text1"/>
                <w:lang w:val="en-GB"/>
              </w:rPr>
              <w:t>1. &lt; 1</w:t>
            </w:r>
            <w:r>
              <w:rPr>
                <w:color w:val="000000" w:themeColor="text1"/>
                <w:lang w:val="en-GB"/>
              </w:rPr>
              <w:t>3</w:t>
            </w:r>
            <w:r w:rsidRPr="000832DA">
              <w:rPr>
                <w:color w:val="000000" w:themeColor="text1"/>
                <w:lang w:val="en-GB"/>
              </w:rPr>
              <w:t xml:space="preserve"> or &gt; 1</w:t>
            </w:r>
            <w:r>
              <w:rPr>
                <w:color w:val="000000" w:themeColor="text1"/>
                <w:lang w:val="en-GB"/>
              </w:rPr>
              <w:t>3</w:t>
            </w:r>
            <w:r w:rsidRPr="000832DA">
              <w:rPr>
                <w:color w:val="000000" w:themeColor="text1"/>
                <w:lang w:val="en-GB"/>
              </w:rPr>
              <w:t xml:space="preserve"> [error] </w:t>
            </w:r>
          </w:p>
          <w:p w14:paraId="1DE15031" w14:textId="77777777" w:rsidR="00C02F9D" w:rsidRPr="006A6497" w:rsidRDefault="00C02F9D"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FFFFFF" w:themeColor="background1"/>
                <w:sz w:val="24"/>
                <w:szCs w:val="24"/>
                <w:lang w:val="en-GB"/>
              </w:rPr>
            </w:pPr>
            <w:r w:rsidRPr="000832DA">
              <w:rPr>
                <w:color w:val="000000" w:themeColor="text1"/>
                <w:sz w:val="24"/>
                <w:szCs w:val="24"/>
                <w:lang w:val="en-GB"/>
              </w:rPr>
              <w:t xml:space="preserve">2. </w:t>
            </w:r>
            <w:r>
              <w:rPr>
                <w:color w:val="000000" w:themeColor="text1"/>
                <w:sz w:val="24"/>
                <w:szCs w:val="24"/>
                <w:lang w:val="en-GB"/>
              </w:rPr>
              <w:t>=13</w:t>
            </w:r>
            <w:r w:rsidRPr="000832DA">
              <w:rPr>
                <w:color w:val="000000" w:themeColor="text1"/>
                <w:sz w:val="24"/>
                <w:szCs w:val="24"/>
                <w:lang w:val="en-GB"/>
              </w:rPr>
              <w:t xml:space="preserve"> [property L</w:t>
            </w:r>
            <w:r>
              <w:rPr>
                <w:color w:val="000000" w:themeColor="text1"/>
                <w:sz w:val="24"/>
                <w:szCs w:val="24"/>
                <w:lang w:val="en-GB"/>
              </w:rPr>
              <w:t>CP</w:t>
            </w:r>
            <w:r w:rsidRPr="000832DA">
              <w:rPr>
                <w:color w:val="000000" w:themeColor="text1"/>
                <w:sz w:val="24"/>
                <w:szCs w:val="24"/>
                <w:lang w:val="en-GB"/>
              </w:rPr>
              <w:t>_OK]</w:t>
            </w:r>
            <w:r w:rsidRPr="000832DA">
              <w:rPr>
                <w:color w:val="000000" w:themeColor="text1"/>
                <w:sz w:val="23"/>
                <w:szCs w:val="23"/>
                <w:lang w:val="en-GB"/>
              </w:rPr>
              <w:t xml:space="preserve"> </w:t>
            </w:r>
          </w:p>
        </w:tc>
      </w:tr>
      <w:tr w:rsidR="00C02F9D" w:rsidRPr="000832DA" w14:paraId="0399C8F3"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CE19775" w14:textId="77777777" w:rsidR="00C02F9D" w:rsidRPr="000832DA" w:rsidRDefault="00C02F9D" w:rsidP="00F50195">
            <w:pPr>
              <w:rPr>
                <w:rFonts w:cs="Times New Roman"/>
                <w:color w:val="FFFFFF" w:themeColor="background1"/>
                <w:sz w:val="24"/>
              </w:rPr>
            </w:pPr>
            <w:r>
              <w:rPr>
                <w:rFonts w:cs="Times New Roman"/>
                <w:color w:val="FFFFFF" w:themeColor="background1"/>
                <w:sz w:val="24"/>
              </w:rPr>
              <w:t>FCP - Formato</w:t>
            </w:r>
          </w:p>
        </w:tc>
        <w:tc>
          <w:tcPr>
            <w:tcW w:w="4544" w:type="dxa"/>
          </w:tcPr>
          <w:p w14:paraId="257C5493" w14:textId="77777777" w:rsidR="00C02F9D" w:rsidRPr="000832DA" w:rsidRDefault="00C02F9D"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1. Non rispetta il formato [error]</w:t>
            </w:r>
          </w:p>
          <w:p w14:paraId="2DC542A0" w14:textId="77777777" w:rsidR="00C02F9D" w:rsidRPr="000832DA" w:rsidRDefault="00C02F9D"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2. Rispetta il formato [if L</w:t>
            </w:r>
            <w:r>
              <w:rPr>
                <w:color w:val="000000" w:themeColor="text1"/>
              </w:rPr>
              <w:t>CP</w:t>
            </w:r>
            <w:r w:rsidRPr="000832DA">
              <w:rPr>
                <w:color w:val="000000" w:themeColor="text1"/>
              </w:rPr>
              <w:t>_OK] [property F</w:t>
            </w:r>
            <w:r>
              <w:rPr>
                <w:color w:val="000000" w:themeColor="text1"/>
              </w:rPr>
              <w:t>CP</w:t>
            </w:r>
            <w:r w:rsidRPr="000832DA">
              <w:rPr>
                <w:color w:val="000000" w:themeColor="text1"/>
              </w:rPr>
              <w:t>_OK]</w:t>
            </w:r>
          </w:p>
        </w:tc>
      </w:tr>
      <w:tr w:rsidR="00C02F9D" w:rsidRPr="00C02F9D" w14:paraId="132C7A64"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4E7B5FFC" w14:textId="716D912C" w:rsidR="00C02F9D" w:rsidRDefault="00C02F9D" w:rsidP="00C02F9D">
            <w:pPr>
              <w:rPr>
                <w:rFonts w:cs="Times New Roman"/>
                <w:color w:val="FFFFFF" w:themeColor="background1"/>
                <w:sz w:val="24"/>
              </w:rPr>
            </w:pPr>
            <w:r>
              <w:rPr>
                <w:rFonts w:cs="Times New Roman"/>
                <w:color w:val="FFFFFF" w:themeColor="background1"/>
                <w:sz w:val="24"/>
              </w:rPr>
              <w:t>ECP - Esistenza</w:t>
            </w:r>
          </w:p>
        </w:tc>
        <w:tc>
          <w:tcPr>
            <w:tcW w:w="4544" w:type="dxa"/>
          </w:tcPr>
          <w:p w14:paraId="6DB31D79" w14:textId="77777777" w:rsidR="00C02F9D" w:rsidRDefault="00C02F9D" w:rsidP="00C02F9D">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6E1E1585" w14:textId="51BA106F" w:rsidR="00C02F9D" w:rsidRPr="00C02F9D" w:rsidRDefault="00C02F9D" w:rsidP="00C02F9D">
            <w:pPr>
              <w:pStyle w:val="Default"/>
              <w:cnfStyle w:val="000000010000" w:firstRow="0" w:lastRow="0" w:firstColumn="0" w:lastColumn="0" w:oddVBand="0" w:evenVBand="0" w:oddHBand="0" w:evenHBand="1" w:firstRowFirstColumn="0" w:firstRowLastColumn="0" w:lastRowFirstColumn="0" w:lastRowLastColumn="0"/>
              <w:rPr>
                <w:color w:val="000000" w:themeColor="text1"/>
                <w:lang w:val="en-GB"/>
              </w:rPr>
            </w:pPr>
            <w:r w:rsidRPr="00C02F9D">
              <w:rPr>
                <w:color w:val="000000" w:themeColor="text1"/>
                <w:lang w:val="en-GB"/>
              </w:rPr>
              <w:t>2. Esiste nel database [if LCP_OK] [</w:t>
            </w:r>
            <w:r>
              <w:rPr>
                <w:color w:val="000000" w:themeColor="text1"/>
                <w:lang w:val="en-GB"/>
              </w:rPr>
              <w:t>if</w:t>
            </w:r>
            <w:r w:rsidRPr="00C02F9D">
              <w:rPr>
                <w:color w:val="000000" w:themeColor="text1"/>
                <w:lang w:val="en-GB"/>
              </w:rPr>
              <w:t xml:space="preserve"> FCP_OK] [property E</w:t>
            </w:r>
            <w:r w:rsidR="006B2D45">
              <w:rPr>
                <w:color w:val="000000" w:themeColor="text1"/>
                <w:lang w:val="en-GB"/>
              </w:rPr>
              <w:t>CP</w:t>
            </w:r>
            <w:r w:rsidRPr="00C02F9D">
              <w:rPr>
                <w:color w:val="000000" w:themeColor="text1"/>
                <w:lang w:val="en-GB"/>
              </w:rPr>
              <w:t>_OK]</w:t>
            </w:r>
          </w:p>
        </w:tc>
      </w:tr>
    </w:tbl>
    <w:p w14:paraId="2C877D3D" w14:textId="77777777" w:rsidR="00B030E8" w:rsidRPr="00C02F9D" w:rsidRDefault="00B030E8" w:rsidP="00E228B1">
      <w:pPr>
        <w:jc w:val="both"/>
        <w:rPr>
          <w:color w:val="000000" w:themeColor="text1"/>
          <w:sz w:val="24"/>
          <w:szCs w:val="24"/>
          <w:lang w:val="en-GB"/>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B030E8" w:rsidRPr="00B6001B" w14:paraId="33A9BE3E"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68B973B" w14:textId="77777777" w:rsidR="00B030E8" w:rsidRPr="00B6001B" w:rsidRDefault="00B030E8"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435812F" w14:textId="77777777" w:rsidR="00B030E8" w:rsidRPr="00B6001B" w:rsidRDefault="00B030E8"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Quantità</w:t>
            </w:r>
          </w:p>
        </w:tc>
      </w:tr>
      <w:tr w:rsidR="00B030E8" w:rsidRPr="00096DF1" w14:paraId="223F7B3D"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11F42605" w14:textId="77777777" w:rsidR="00B030E8" w:rsidRPr="00342532" w:rsidRDefault="00B030E8" w:rsidP="00F50195">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5E634AF5" w14:textId="77777777" w:rsidR="00B030E8" w:rsidRPr="00096DF1" w:rsidRDefault="00B030E8" w:rsidP="00F50195">
            <w:pPr>
              <w:pStyle w:val="Default"/>
              <w:cnfStyle w:val="000000000000" w:firstRow="0" w:lastRow="0" w:firstColumn="0" w:lastColumn="0" w:oddVBand="0" w:evenVBand="0" w:oddHBand="0" w:evenHBand="0" w:firstRowFirstColumn="0" w:firstRowLastColumn="0" w:lastRowFirstColumn="0" w:lastRowLastColumn="0"/>
              <w:rPr>
                <w:lang w:val="en-GB"/>
              </w:rPr>
            </w:pPr>
            <w:r w:rsidRPr="000832DA">
              <w:rPr>
                <w:color w:val="000000" w:themeColor="text1"/>
              </w:rPr>
              <w:t>[0-9]</w:t>
            </w:r>
          </w:p>
        </w:tc>
      </w:tr>
      <w:tr w:rsidR="00B030E8" w:rsidRPr="00342532" w14:paraId="0AB7123E"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8678BA7" w14:textId="77777777" w:rsidR="00B030E8" w:rsidRDefault="00B030E8" w:rsidP="00F50195">
            <w:pPr>
              <w:rPr>
                <w:rFonts w:cs="Times New Roman"/>
                <w:color w:val="FFFFFF" w:themeColor="background1"/>
                <w:sz w:val="24"/>
              </w:rPr>
            </w:pPr>
            <w:r>
              <w:rPr>
                <w:rFonts w:cs="Times New Roman"/>
                <w:color w:val="FFFFFF" w:themeColor="background1"/>
                <w:sz w:val="24"/>
              </w:rPr>
              <w:t>FQ - Formato</w:t>
            </w:r>
          </w:p>
        </w:tc>
        <w:tc>
          <w:tcPr>
            <w:tcW w:w="4544" w:type="dxa"/>
          </w:tcPr>
          <w:p w14:paraId="37658439" w14:textId="77777777" w:rsidR="00B030E8" w:rsidRPr="000832DA" w:rsidRDefault="00B030E8" w:rsidP="00F50195">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4C8E509A" w14:textId="77777777" w:rsidR="00B030E8" w:rsidRPr="000832DA" w:rsidRDefault="00B030E8" w:rsidP="00F50195">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Q</w:t>
            </w:r>
            <w:r w:rsidRPr="000832DA">
              <w:rPr>
                <w:color w:val="000000" w:themeColor="text1"/>
              </w:rPr>
              <w:t>_OK]</w:t>
            </w:r>
          </w:p>
        </w:tc>
      </w:tr>
      <w:tr w:rsidR="00B030E8" w:rsidRPr="00E9136F" w14:paraId="06FB0A89"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C439663" w14:textId="77777777" w:rsidR="00B030E8" w:rsidRPr="000832DA" w:rsidRDefault="00B030E8" w:rsidP="00F50195">
            <w:pPr>
              <w:rPr>
                <w:rFonts w:cs="Times New Roman"/>
                <w:color w:val="FFFFFF" w:themeColor="background1"/>
                <w:sz w:val="24"/>
              </w:rPr>
            </w:pPr>
            <w:r>
              <w:rPr>
                <w:rFonts w:cs="Times New Roman"/>
                <w:color w:val="FFFFFF" w:themeColor="background1"/>
                <w:sz w:val="24"/>
              </w:rPr>
              <w:t>VNS - Valore</w:t>
            </w:r>
          </w:p>
        </w:tc>
        <w:tc>
          <w:tcPr>
            <w:tcW w:w="4544" w:type="dxa"/>
            <w:shd w:val="clear" w:color="auto" w:fill="FFFFFF" w:themeFill="background1"/>
          </w:tcPr>
          <w:p w14:paraId="37ED20D8" w14:textId="77777777" w:rsidR="00B030E8" w:rsidRPr="00096DF1" w:rsidRDefault="00B030E8" w:rsidP="00F50195">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1. ≤</w:t>
            </w:r>
            <w:r>
              <w:rPr>
                <w:lang w:val="en-GB"/>
              </w:rPr>
              <w:t xml:space="preserve"> 0</w:t>
            </w:r>
            <w:r w:rsidRPr="00096DF1">
              <w:rPr>
                <w:lang w:val="en-GB"/>
              </w:rPr>
              <w:t xml:space="preserve"> [error] </w:t>
            </w:r>
          </w:p>
          <w:p w14:paraId="1F11BFE2" w14:textId="77777777" w:rsidR="00B030E8" w:rsidRPr="00096DF1" w:rsidRDefault="00B030E8" w:rsidP="00F50195">
            <w:pPr>
              <w:pStyle w:val="Default"/>
              <w:cnfStyle w:val="000000000000" w:firstRow="0" w:lastRow="0" w:firstColumn="0" w:lastColumn="0" w:oddVBand="0" w:evenVBand="0" w:oddHBand="0" w:evenHBand="0" w:firstRowFirstColumn="0" w:firstRowLastColumn="0" w:lastRowFirstColumn="0" w:lastRowLastColumn="0"/>
              <w:rPr>
                <w:lang w:val="en-GB"/>
              </w:rPr>
            </w:pPr>
            <w:r w:rsidRPr="00096DF1">
              <w:rPr>
                <w:lang w:val="en-GB"/>
              </w:rPr>
              <w:t xml:space="preserve">2. </w:t>
            </w:r>
            <w:r>
              <w:rPr>
                <w:lang w:val="en-GB"/>
              </w:rPr>
              <w:t>&gt;0</w:t>
            </w:r>
            <w:r w:rsidRPr="00096DF1">
              <w:rPr>
                <w:lang w:val="en-GB"/>
              </w:rPr>
              <w:t xml:space="preserve"> </w:t>
            </w:r>
            <w:r w:rsidRPr="00342532">
              <w:rPr>
                <w:color w:val="000000" w:themeColor="text1"/>
                <w:lang w:val="en-GB"/>
              </w:rPr>
              <w:t>[if F</w:t>
            </w:r>
            <w:r>
              <w:rPr>
                <w:color w:val="000000" w:themeColor="text1"/>
                <w:lang w:val="en-GB"/>
              </w:rPr>
              <w:t>Q</w:t>
            </w:r>
            <w:r w:rsidRPr="00342532">
              <w:rPr>
                <w:color w:val="000000" w:themeColor="text1"/>
                <w:lang w:val="en-GB"/>
              </w:rPr>
              <w:t xml:space="preserve">_OK] </w:t>
            </w:r>
            <w:r w:rsidRPr="00096DF1">
              <w:rPr>
                <w:lang w:val="en-GB"/>
              </w:rPr>
              <w:t xml:space="preserve">[property </w:t>
            </w:r>
            <w:r>
              <w:rPr>
                <w:lang w:val="en-GB"/>
              </w:rPr>
              <w:t>VQ</w:t>
            </w:r>
            <w:r w:rsidRPr="00096DF1">
              <w:rPr>
                <w:lang w:val="en-GB"/>
              </w:rPr>
              <w:t>_OK]</w:t>
            </w:r>
            <w:r w:rsidRPr="00096DF1">
              <w:rPr>
                <w:sz w:val="23"/>
                <w:szCs w:val="23"/>
                <w:lang w:val="en-GB"/>
              </w:rPr>
              <w:t xml:space="preserve"> </w:t>
            </w:r>
            <w:r w:rsidRPr="00096DF1">
              <w:rPr>
                <w:color w:val="000000" w:themeColor="text1"/>
                <w:lang w:val="en-GB"/>
              </w:rPr>
              <w:t xml:space="preserve"> </w:t>
            </w:r>
          </w:p>
        </w:tc>
      </w:tr>
    </w:tbl>
    <w:p w14:paraId="05D36340" w14:textId="77777777" w:rsidR="00E228B1" w:rsidRPr="003E7C95" w:rsidRDefault="00E228B1" w:rsidP="00E228B1">
      <w:pPr>
        <w:jc w:val="both"/>
        <w:rPr>
          <w:color w:val="000000" w:themeColor="text1"/>
          <w:sz w:val="24"/>
          <w:szCs w:val="24"/>
          <w:lang w:val="en-GB"/>
        </w:rPr>
      </w:pPr>
    </w:p>
    <w:p w14:paraId="19933404" w14:textId="77777777" w:rsidR="00E228B1" w:rsidRPr="003E7C95" w:rsidRDefault="00E228B1" w:rsidP="00E228B1">
      <w:pPr>
        <w:jc w:val="both"/>
        <w:rPr>
          <w:color w:val="000000" w:themeColor="text1"/>
          <w:sz w:val="24"/>
          <w:szCs w:val="24"/>
          <w:lang w:val="en-GB"/>
        </w:rPr>
      </w:pPr>
    </w:p>
    <w:tbl>
      <w:tblPr>
        <w:tblStyle w:val="Tabellafinanziaria"/>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938"/>
        <w:gridCol w:w="851"/>
      </w:tblGrid>
      <w:tr w:rsidR="00E228B1" w:rsidRPr="006D087F" w14:paraId="0844D91A"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3F3F45E9" w14:textId="77777777" w:rsidR="00E228B1" w:rsidRPr="006E369B" w:rsidRDefault="00E228B1" w:rsidP="00F50195">
            <w:pPr>
              <w:rPr>
                <w:rFonts w:cs="Times New Roman"/>
                <w:b/>
                <w:bCs/>
                <w:sz w:val="24"/>
              </w:rPr>
            </w:pPr>
            <w:r>
              <w:rPr>
                <w:rFonts w:cs="Times New Roman"/>
                <w:b/>
                <w:bCs/>
                <w:sz w:val="24"/>
              </w:rPr>
              <w:t>Codice</w:t>
            </w:r>
          </w:p>
        </w:tc>
        <w:tc>
          <w:tcPr>
            <w:tcW w:w="7938" w:type="dxa"/>
            <w:shd w:val="clear" w:color="auto" w:fill="2E74B5"/>
          </w:tcPr>
          <w:p w14:paraId="7969C7EB" w14:textId="77777777" w:rsidR="00E228B1" w:rsidRPr="006E369B" w:rsidRDefault="00E228B1"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1" w:type="dxa"/>
            <w:shd w:val="clear" w:color="auto" w:fill="2E74B5"/>
          </w:tcPr>
          <w:p w14:paraId="6A277F20" w14:textId="77777777" w:rsidR="00E228B1" w:rsidRPr="006E369B" w:rsidRDefault="00E228B1"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E228B1" w:rsidRPr="00B6001B" w14:paraId="3EFE9CC5"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54497231" w14:textId="7C84F154" w:rsidR="00E228B1" w:rsidRPr="00CD7CAB" w:rsidRDefault="00E228B1"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sidR="006B2D45">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:1</w:t>
            </w:r>
          </w:p>
        </w:tc>
        <w:tc>
          <w:tcPr>
            <w:tcW w:w="7938" w:type="dxa"/>
          </w:tcPr>
          <w:p w14:paraId="20AEA109" w14:textId="198256DB" w:rsidR="00E228B1" w:rsidRPr="00B6001B" w:rsidRDefault="006B2D45"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LCP</w:t>
            </w:r>
            <w:r w:rsidR="00E228B1">
              <w:rPr>
                <w:rFonts w:ascii="Garamond" w:hAnsi="Garamond" w:cs="Times New Roman"/>
                <w:color w:val="000000" w:themeColor="text1"/>
                <w:sz w:val="24"/>
                <w:lang w:val="en-GB"/>
              </w:rPr>
              <w:t>1</w:t>
            </w:r>
          </w:p>
        </w:tc>
        <w:tc>
          <w:tcPr>
            <w:tcW w:w="851" w:type="dxa"/>
          </w:tcPr>
          <w:p w14:paraId="6664AAF0" w14:textId="77777777" w:rsidR="00E228B1" w:rsidRPr="00F24940" w:rsidRDefault="00E228B1" w:rsidP="00F50195">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E228B1" w:rsidRPr="00B6001B" w14:paraId="655F8661"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8D0F467" w14:textId="4A162101" w:rsidR="00E228B1" w:rsidRPr="00CD7CAB" w:rsidRDefault="00E228B1"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sidR="006B2D45">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:2</w:t>
            </w:r>
          </w:p>
        </w:tc>
        <w:tc>
          <w:tcPr>
            <w:tcW w:w="7938" w:type="dxa"/>
          </w:tcPr>
          <w:p w14:paraId="133CEE29" w14:textId="18C66B40" w:rsidR="00E228B1" w:rsidRDefault="006B2D45"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LCP2</w:t>
            </w:r>
            <w:r w:rsidR="00E228B1">
              <w:rPr>
                <w:rFonts w:ascii="Garamond" w:hAnsi="Garamond" w:cs="Times New Roman"/>
                <w:color w:val="000000" w:themeColor="text1"/>
                <w:sz w:val="24"/>
                <w:lang w:val="en-GB"/>
              </w:rPr>
              <w:t>.</w:t>
            </w:r>
            <w:r>
              <w:rPr>
                <w:rFonts w:ascii="Garamond" w:hAnsi="Garamond" w:cs="Times New Roman"/>
                <w:color w:val="000000" w:themeColor="text1"/>
                <w:sz w:val="24"/>
                <w:lang w:val="en-GB"/>
              </w:rPr>
              <w:t>FCP</w:t>
            </w:r>
            <w:r w:rsidR="00E228B1">
              <w:rPr>
                <w:rFonts w:ascii="Garamond" w:hAnsi="Garamond" w:cs="Times New Roman"/>
                <w:color w:val="000000" w:themeColor="text1"/>
                <w:sz w:val="24"/>
                <w:lang w:val="en-GB"/>
              </w:rPr>
              <w:t>1</w:t>
            </w:r>
          </w:p>
        </w:tc>
        <w:tc>
          <w:tcPr>
            <w:tcW w:w="851" w:type="dxa"/>
          </w:tcPr>
          <w:p w14:paraId="23894D19" w14:textId="77777777" w:rsidR="00E228B1" w:rsidRPr="00F24940" w:rsidRDefault="00E228B1" w:rsidP="00F50195">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E228B1" w:rsidRPr="00B6001B" w14:paraId="2DCED58C"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1CB33053" w14:textId="32CACD28" w:rsidR="00E228B1" w:rsidRPr="00CD7CAB" w:rsidRDefault="00E228B1"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sidR="006B2D45">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:3</w:t>
            </w:r>
          </w:p>
        </w:tc>
        <w:tc>
          <w:tcPr>
            <w:tcW w:w="7938" w:type="dxa"/>
          </w:tcPr>
          <w:p w14:paraId="2151A803" w14:textId="549C29A0" w:rsidR="00E228B1" w:rsidRDefault="006B2D45"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LCP2.FCP2.ECP1</w:t>
            </w:r>
          </w:p>
        </w:tc>
        <w:tc>
          <w:tcPr>
            <w:tcW w:w="851" w:type="dxa"/>
          </w:tcPr>
          <w:p w14:paraId="54A735FC" w14:textId="77777777" w:rsidR="00E228B1" w:rsidRPr="00F24940" w:rsidRDefault="00E228B1" w:rsidP="00F50195">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6B2D45" w:rsidRPr="00B6001B" w14:paraId="5E5FDDD5"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6AE1AA0" w14:textId="6DBD8AD5" w:rsidR="006B2D45" w:rsidRPr="00CD7CAB" w:rsidRDefault="006B2D45" w:rsidP="006B2D45">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w:t>
            </w:r>
            <w:r>
              <w:rPr>
                <w:rFonts w:asciiTheme="minorHAnsi" w:hAnsiTheme="minorHAnsi" w:cs="Times New Roman"/>
                <w:color w:val="000000" w:themeColor="text1"/>
                <w:sz w:val="24"/>
              </w:rPr>
              <w:t>4</w:t>
            </w:r>
          </w:p>
        </w:tc>
        <w:tc>
          <w:tcPr>
            <w:tcW w:w="7938" w:type="dxa"/>
          </w:tcPr>
          <w:p w14:paraId="504038ED" w14:textId="267BBBF0" w:rsidR="006B2D45" w:rsidRPr="0039770B" w:rsidRDefault="006B2D45" w:rsidP="006B2D4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lang w:val="en-GB"/>
              </w:rPr>
              <w:t>LCP2.FCP2.ECP2.FQ1</w:t>
            </w:r>
          </w:p>
        </w:tc>
        <w:tc>
          <w:tcPr>
            <w:tcW w:w="851" w:type="dxa"/>
          </w:tcPr>
          <w:p w14:paraId="4AD4BCE8" w14:textId="22464CEC" w:rsidR="006B2D45" w:rsidRPr="0039770B" w:rsidRDefault="006B2D45" w:rsidP="006B2D45">
            <w:pPr>
              <w:pStyle w:val="Default"/>
              <w:jc w:val="center"/>
              <w:cnfStyle w:val="000000010000" w:firstRow="0" w:lastRow="0" w:firstColumn="0" w:lastColumn="0" w:oddVBand="0" w:evenVBand="0" w:oddHBand="0" w:evenHBand="1" w:firstRowFirstColumn="0" w:firstRowLastColumn="0" w:lastRowFirstColumn="0" w:lastRowLastColumn="0"/>
            </w:pPr>
            <w:r w:rsidRPr="00F24940">
              <w:rPr>
                <w:rFonts w:ascii="Segoe UI Symbol" w:hAnsi="Segoe UI Symbol" w:cs="Segoe UI Symbol"/>
              </w:rPr>
              <w:t>✗</w:t>
            </w:r>
          </w:p>
        </w:tc>
      </w:tr>
      <w:tr w:rsidR="006B2D45" w:rsidRPr="00B6001B" w14:paraId="12FBBC13"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1E0103D9" w14:textId="0C3D3862" w:rsidR="006B2D45" w:rsidRPr="00CD7CAB" w:rsidRDefault="006B2D45" w:rsidP="006B2D45">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w:t>
            </w:r>
            <w:r>
              <w:rPr>
                <w:rFonts w:asciiTheme="minorHAnsi" w:hAnsiTheme="minorHAnsi" w:cs="Times New Roman"/>
                <w:color w:val="000000" w:themeColor="text1"/>
                <w:sz w:val="24"/>
              </w:rPr>
              <w:t>5</w:t>
            </w:r>
          </w:p>
        </w:tc>
        <w:tc>
          <w:tcPr>
            <w:tcW w:w="7938" w:type="dxa"/>
          </w:tcPr>
          <w:p w14:paraId="27FD6E08" w14:textId="3D0E91C7" w:rsidR="006B2D45" w:rsidRPr="006B2D45" w:rsidRDefault="006B2D45" w:rsidP="006B2D4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sidRPr="006B2D45">
              <w:rPr>
                <w:rFonts w:ascii="Garamond" w:hAnsi="Garamond" w:cs="Times New Roman"/>
                <w:color w:val="000000" w:themeColor="text1"/>
                <w:sz w:val="24"/>
              </w:rPr>
              <w:t>LCP2.FCP2.ECP2.FQ2.V</w:t>
            </w:r>
            <w:r>
              <w:rPr>
                <w:rFonts w:ascii="Garamond" w:hAnsi="Garamond" w:cs="Times New Roman"/>
                <w:color w:val="000000" w:themeColor="text1"/>
                <w:sz w:val="24"/>
              </w:rPr>
              <w:t>NS1</w:t>
            </w:r>
          </w:p>
        </w:tc>
        <w:tc>
          <w:tcPr>
            <w:tcW w:w="851" w:type="dxa"/>
          </w:tcPr>
          <w:p w14:paraId="4072E659" w14:textId="117C1412" w:rsidR="006B2D45" w:rsidRPr="0039770B" w:rsidRDefault="006B2D45" w:rsidP="006B2D45">
            <w:pPr>
              <w:pStyle w:val="Default"/>
              <w:jc w:val="center"/>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rPr>
            </w:pPr>
            <w:r w:rsidRPr="00F24940">
              <w:rPr>
                <w:rFonts w:ascii="Segoe UI Symbol" w:hAnsi="Segoe UI Symbol" w:cs="Segoe UI Symbol"/>
              </w:rPr>
              <w:t>✗</w:t>
            </w:r>
          </w:p>
        </w:tc>
      </w:tr>
      <w:tr w:rsidR="006B2D45" w:rsidRPr="00B6001B" w14:paraId="5C957EB7"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C63A101" w14:textId="2B1F9D11" w:rsidR="006B2D45" w:rsidRPr="00CD7CAB" w:rsidRDefault="006B2D45" w:rsidP="006B2D45">
            <w:pPr>
              <w:rPr>
                <w:rFonts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I</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w:t>
            </w:r>
            <w:r>
              <w:rPr>
                <w:rFonts w:asciiTheme="minorHAnsi" w:hAnsiTheme="minorHAnsi" w:cs="Times New Roman"/>
                <w:color w:val="000000" w:themeColor="text1"/>
                <w:sz w:val="24"/>
              </w:rPr>
              <w:t>6</w:t>
            </w:r>
          </w:p>
        </w:tc>
        <w:tc>
          <w:tcPr>
            <w:tcW w:w="7938" w:type="dxa"/>
          </w:tcPr>
          <w:p w14:paraId="55247915" w14:textId="688C7EC8" w:rsidR="006B2D45" w:rsidRPr="006B2D45" w:rsidRDefault="006B2D45" w:rsidP="006B2D4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rPr>
            </w:pPr>
            <w:r w:rsidRPr="006B2D45">
              <w:rPr>
                <w:rFonts w:ascii="Garamond" w:hAnsi="Garamond" w:cs="Times New Roman"/>
                <w:color w:val="000000" w:themeColor="text1"/>
                <w:sz w:val="24"/>
              </w:rPr>
              <w:t>LCP2.FCP2.ECP2.FQ2.V</w:t>
            </w:r>
            <w:r>
              <w:rPr>
                <w:rFonts w:ascii="Garamond" w:hAnsi="Garamond" w:cs="Times New Roman"/>
                <w:color w:val="000000" w:themeColor="text1"/>
                <w:sz w:val="24"/>
              </w:rPr>
              <w:t>NS2</w:t>
            </w:r>
          </w:p>
        </w:tc>
        <w:tc>
          <w:tcPr>
            <w:tcW w:w="851" w:type="dxa"/>
          </w:tcPr>
          <w:p w14:paraId="7345ECAC" w14:textId="78C12DE5" w:rsidR="006B2D45" w:rsidRPr="0039770B" w:rsidRDefault="006B2D45" w:rsidP="006B2D45">
            <w:pPr>
              <w:pStyle w:val="Default"/>
              <w:jc w:val="center"/>
              <w:cnfStyle w:val="000000010000" w:firstRow="0" w:lastRow="0" w:firstColumn="0" w:lastColumn="0" w:oddVBand="0" w:evenVBand="0" w:oddHBand="0" w:evenHBand="1" w:firstRowFirstColumn="0" w:firstRowLastColumn="0" w:lastRowFirstColumn="0" w:lastRowLastColumn="0"/>
              <w:rPr>
                <w:rFonts w:ascii="Segoe UI Emoji" w:hAnsi="Segoe UI Emoji" w:cs="Segoe UI Emoji"/>
              </w:rPr>
            </w:pPr>
            <w:r w:rsidRPr="0039770B">
              <w:rPr>
                <w:rFonts w:ascii="Segoe UI Emoji" w:hAnsi="Segoe UI Emoji" w:cs="Segoe UI Emoji"/>
              </w:rPr>
              <w:t>✔</w:t>
            </w:r>
          </w:p>
        </w:tc>
      </w:tr>
    </w:tbl>
    <w:p w14:paraId="7379BC29" w14:textId="77777777" w:rsidR="00E228B1" w:rsidRPr="005C646A" w:rsidRDefault="00E228B1" w:rsidP="00115F5C">
      <w:pPr>
        <w:jc w:val="both"/>
        <w:rPr>
          <w:color w:val="000000" w:themeColor="text1"/>
          <w:sz w:val="24"/>
          <w:szCs w:val="24"/>
        </w:rPr>
      </w:pPr>
    </w:p>
    <w:p w14:paraId="2039883F" w14:textId="4973BE70" w:rsidR="003E7C95" w:rsidRPr="00C4695F" w:rsidRDefault="003E7C95" w:rsidP="003E7C95">
      <w:pPr>
        <w:pStyle w:val="Titolo2"/>
      </w:pPr>
      <w:bookmarkStart w:id="31" w:name="_Toc62141178"/>
      <w:r w:rsidRPr="00C4695F">
        <w:t>9.</w:t>
      </w:r>
      <w:r w:rsidR="00FB5FD4">
        <w:t>3</w:t>
      </w:r>
      <w:r w:rsidRPr="00C4695F">
        <w:t xml:space="preserve"> </w:t>
      </w:r>
      <w:r w:rsidR="007E0993">
        <w:t>Cassa</w:t>
      </w:r>
      <w:bookmarkEnd w:id="31"/>
    </w:p>
    <w:p w14:paraId="49E9A906" w14:textId="2BEF99DC" w:rsidR="00E9136F" w:rsidRPr="00C4695F" w:rsidRDefault="003E7C95" w:rsidP="003E7C95">
      <w:pPr>
        <w:jc w:val="both"/>
        <w:rPr>
          <w:color w:val="000000" w:themeColor="text1"/>
          <w:sz w:val="24"/>
          <w:szCs w:val="24"/>
        </w:rPr>
      </w:pPr>
      <w:r w:rsidRPr="00C4695F">
        <w:rPr>
          <w:color w:val="000000" w:themeColor="text1"/>
          <w:sz w:val="24"/>
          <w:szCs w:val="24"/>
        </w:rPr>
        <w:t xml:space="preserve">Per il sottosistema </w:t>
      </w:r>
      <w:r w:rsidR="007E0993">
        <w:rPr>
          <w:color w:val="000000" w:themeColor="text1"/>
          <w:sz w:val="24"/>
          <w:szCs w:val="24"/>
        </w:rPr>
        <w:t>cassa</w:t>
      </w:r>
      <w:r w:rsidRPr="00C4695F">
        <w:rPr>
          <w:color w:val="000000" w:themeColor="text1"/>
          <w:sz w:val="24"/>
          <w:szCs w:val="24"/>
        </w:rPr>
        <w:t xml:space="preserve"> abbiamo previsto di testarne la funzionalità di </w:t>
      </w:r>
      <w:r>
        <w:rPr>
          <w:color w:val="000000" w:themeColor="text1"/>
          <w:sz w:val="24"/>
          <w:szCs w:val="24"/>
        </w:rPr>
        <w:t>aggiunta somma versata</w:t>
      </w:r>
      <w:r w:rsidR="00863E15">
        <w:rPr>
          <w:color w:val="000000" w:themeColor="text1"/>
          <w:sz w:val="24"/>
          <w:szCs w:val="24"/>
        </w:rPr>
        <w:t xml:space="preserve"> e </w:t>
      </w:r>
      <w:r w:rsidR="00781941">
        <w:rPr>
          <w:color w:val="000000" w:themeColor="text1"/>
          <w:sz w:val="24"/>
          <w:szCs w:val="24"/>
        </w:rPr>
        <w:t>inserisci</w:t>
      </w:r>
      <w:r w:rsidR="00863E15">
        <w:rPr>
          <w:color w:val="000000" w:themeColor="text1"/>
          <w:sz w:val="24"/>
          <w:szCs w:val="24"/>
        </w:rPr>
        <w:t xml:space="preserve"> prodotto</w:t>
      </w:r>
      <w:r>
        <w:rPr>
          <w:color w:val="000000" w:themeColor="text1"/>
          <w:sz w:val="24"/>
          <w:szCs w:val="24"/>
        </w:rPr>
        <w:t>.</w:t>
      </w:r>
    </w:p>
    <w:p w14:paraId="7E478CF5" w14:textId="4551A808" w:rsidR="003E7C95" w:rsidRPr="00C4695F" w:rsidRDefault="00E9136F" w:rsidP="003E7C95">
      <w:pPr>
        <w:jc w:val="both"/>
        <w:rPr>
          <w:color w:val="000000" w:themeColor="text1"/>
          <w:sz w:val="24"/>
          <w:szCs w:val="24"/>
        </w:rPr>
      </w:pPr>
      <w:r>
        <w:rPr>
          <w:color w:val="000000" w:themeColor="text1"/>
          <w:sz w:val="24"/>
          <w:szCs w:val="24"/>
        </w:rPr>
        <w:t xml:space="preserve">La </w:t>
      </w:r>
      <w:r w:rsidR="00863E15">
        <w:rPr>
          <w:color w:val="000000" w:themeColor="text1"/>
          <w:sz w:val="24"/>
          <w:szCs w:val="24"/>
        </w:rPr>
        <w:t>prima</w:t>
      </w:r>
      <w:r w:rsidR="003E7C95" w:rsidRPr="00C4695F">
        <w:rPr>
          <w:color w:val="000000" w:themeColor="text1"/>
          <w:sz w:val="24"/>
          <w:szCs w:val="24"/>
        </w:rPr>
        <w:t xml:space="preserve"> funzionalità prevede la possibilità da parte </w:t>
      </w:r>
      <w:r w:rsidR="003E7C95">
        <w:rPr>
          <w:color w:val="000000" w:themeColor="text1"/>
          <w:sz w:val="24"/>
          <w:szCs w:val="24"/>
        </w:rPr>
        <w:t xml:space="preserve">del </w:t>
      </w:r>
      <w:r>
        <w:rPr>
          <w:color w:val="000000" w:themeColor="text1"/>
          <w:sz w:val="24"/>
          <w:szCs w:val="24"/>
        </w:rPr>
        <w:t>cassiere</w:t>
      </w:r>
      <w:r w:rsidR="003E7C95">
        <w:rPr>
          <w:color w:val="000000" w:themeColor="text1"/>
          <w:sz w:val="24"/>
          <w:szCs w:val="24"/>
        </w:rPr>
        <w:t xml:space="preserve"> </w:t>
      </w:r>
      <w:r w:rsidR="003E7C95" w:rsidRPr="00C4695F">
        <w:rPr>
          <w:color w:val="000000" w:themeColor="text1"/>
          <w:sz w:val="24"/>
          <w:szCs w:val="24"/>
        </w:rPr>
        <w:t xml:space="preserve">di compilare un modulo in cui risulta necessario l’inserimento </w:t>
      </w:r>
      <w:r w:rsidR="003E7C95">
        <w:rPr>
          <w:color w:val="000000" w:themeColor="text1"/>
          <w:sz w:val="24"/>
          <w:szCs w:val="24"/>
        </w:rPr>
        <w:t>di</w:t>
      </w:r>
      <w:r w:rsidR="003E7C95" w:rsidRPr="00C4695F">
        <w:rPr>
          <w:color w:val="000000" w:themeColor="text1"/>
          <w:sz w:val="24"/>
          <w:szCs w:val="24"/>
        </w:rPr>
        <w:t xml:space="preserve">: </w:t>
      </w:r>
    </w:p>
    <w:p w14:paraId="79E7212C" w14:textId="030EA08E" w:rsidR="003E7C95" w:rsidRPr="002472F5" w:rsidRDefault="003E7C95" w:rsidP="003E7C95">
      <w:pPr>
        <w:pStyle w:val="Paragrafoelenco"/>
        <w:numPr>
          <w:ilvl w:val="0"/>
          <w:numId w:val="36"/>
        </w:numPr>
        <w:jc w:val="both"/>
        <w:rPr>
          <w:color w:val="000000" w:themeColor="text1"/>
          <w:sz w:val="24"/>
          <w:szCs w:val="24"/>
        </w:rPr>
      </w:pPr>
      <w:r>
        <w:rPr>
          <w:color w:val="000000" w:themeColor="text1"/>
          <w:sz w:val="24"/>
          <w:szCs w:val="24"/>
        </w:rPr>
        <w:t>Somma versata: numero decimale con fino a 2 cifre decimali, deve essere maggiore dell’importo da versare.</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3E7C95" w:rsidRPr="00B6001B" w14:paraId="43F4D46F" w14:textId="77777777" w:rsidTr="001D1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57227470" w14:textId="77777777" w:rsidR="003E7C95" w:rsidRPr="00B6001B" w:rsidRDefault="003E7C95" w:rsidP="001D1251">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5FD9DCB4" w14:textId="660C5B12" w:rsidR="003E7C95" w:rsidRPr="00B6001B" w:rsidRDefault="003E7C95" w:rsidP="001D1251">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Somma versata</w:t>
            </w:r>
          </w:p>
        </w:tc>
      </w:tr>
      <w:tr w:rsidR="003E7C95" w:rsidRPr="00096DF1" w14:paraId="6658B922"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2868782" w14:textId="77777777" w:rsidR="003E7C95" w:rsidRPr="00342532" w:rsidRDefault="003E7C95" w:rsidP="001D1251">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1E095042" w14:textId="77777777" w:rsidR="003E7C95" w:rsidRPr="00096DF1" w:rsidRDefault="003E7C95" w:rsidP="001D1251">
            <w:pPr>
              <w:pStyle w:val="Default"/>
              <w:cnfStyle w:val="000000000000" w:firstRow="0" w:lastRow="0" w:firstColumn="0" w:lastColumn="0" w:oddVBand="0" w:evenVBand="0" w:oddHBand="0" w:evenHBand="0" w:firstRowFirstColumn="0" w:firstRowLastColumn="0" w:lastRowFirstColumn="0" w:lastRowLastColumn="0"/>
              <w:rPr>
                <w:lang w:val="en-GB"/>
              </w:rPr>
            </w:pPr>
            <w:r w:rsidRPr="002114A2">
              <w:rPr>
                <w:color w:val="000000" w:themeColor="text1"/>
              </w:rPr>
              <w:t>^[0-9]+([.,][0-9]{1,2})?$</w:t>
            </w:r>
          </w:p>
        </w:tc>
      </w:tr>
      <w:tr w:rsidR="003E7C95" w:rsidRPr="00342532" w14:paraId="7EDE1B5A" w14:textId="77777777" w:rsidTr="001D125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4C3404A" w14:textId="0DCFBDED" w:rsidR="003E7C95" w:rsidRDefault="003E7C95" w:rsidP="001D1251">
            <w:pPr>
              <w:rPr>
                <w:rFonts w:cs="Times New Roman"/>
                <w:color w:val="FFFFFF" w:themeColor="background1"/>
                <w:sz w:val="24"/>
              </w:rPr>
            </w:pPr>
            <w:r>
              <w:rPr>
                <w:rFonts w:cs="Times New Roman"/>
                <w:color w:val="FFFFFF" w:themeColor="background1"/>
                <w:sz w:val="24"/>
              </w:rPr>
              <w:t>FSV - Formato</w:t>
            </w:r>
          </w:p>
        </w:tc>
        <w:tc>
          <w:tcPr>
            <w:tcW w:w="4544" w:type="dxa"/>
          </w:tcPr>
          <w:p w14:paraId="01864927" w14:textId="77777777"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7B110CC" w14:textId="4FA239FA" w:rsidR="003E7C95" w:rsidRPr="000832DA" w:rsidRDefault="003E7C95" w:rsidP="001D1251">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SV</w:t>
            </w:r>
            <w:r w:rsidRPr="000832DA">
              <w:rPr>
                <w:color w:val="000000" w:themeColor="text1"/>
              </w:rPr>
              <w:t>_OK]</w:t>
            </w:r>
          </w:p>
        </w:tc>
      </w:tr>
      <w:tr w:rsidR="003E7C95" w:rsidRPr="003E7C95" w14:paraId="7A1FC587" w14:textId="77777777" w:rsidTr="001D1251">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CC4EB6" w14:textId="342F1FBA" w:rsidR="003E7C95" w:rsidRPr="000832DA" w:rsidRDefault="003E7C95" w:rsidP="001D1251">
            <w:pPr>
              <w:rPr>
                <w:rFonts w:cs="Times New Roman"/>
                <w:color w:val="FFFFFF" w:themeColor="background1"/>
                <w:sz w:val="24"/>
              </w:rPr>
            </w:pPr>
            <w:r>
              <w:rPr>
                <w:rFonts w:cs="Times New Roman"/>
                <w:color w:val="FFFFFF" w:themeColor="background1"/>
                <w:sz w:val="24"/>
              </w:rPr>
              <w:t>VSV - Valore</w:t>
            </w:r>
          </w:p>
        </w:tc>
        <w:tc>
          <w:tcPr>
            <w:tcW w:w="4544" w:type="dxa"/>
            <w:shd w:val="clear" w:color="auto" w:fill="FFFFFF" w:themeFill="background1"/>
          </w:tcPr>
          <w:p w14:paraId="1DF4537E" w14:textId="29D14BC8"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1. &lt; somma da versare [error]</w:t>
            </w:r>
          </w:p>
          <w:p w14:paraId="4133C52A" w14:textId="1A60339A" w:rsidR="003E7C95" w:rsidRPr="003E7C95" w:rsidRDefault="003E7C95" w:rsidP="001D1251">
            <w:pPr>
              <w:pStyle w:val="Default"/>
              <w:cnfStyle w:val="000000000000" w:firstRow="0" w:lastRow="0" w:firstColumn="0" w:lastColumn="0" w:oddVBand="0" w:evenVBand="0" w:oddHBand="0" w:evenHBand="0" w:firstRowFirstColumn="0" w:firstRowLastColumn="0" w:lastRowFirstColumn="0" w:lastRowLastColumn="0"/>
            </w:pPr>
            <w:r w:rsidRPr="003E7C95">
              <w:t xml:space="preserve">2. ≥ somma da versare </w:t>
            </w:r>
            <w:r w:rsidRPr="003E7C95">
              <w:rPr>
                <w:color w:val="000000" w:themeColor="text1"/>
              </w:rPr>
              <w:t xml:space="preserve">[if FSV_OK] </w:t>
            </w:r>
            <w:r w:rsidRPr="003E7C95">
              <w:t>[property V</w:t>
            </w:r>
            <w:r>
              <w:t>SV</w:t>
            </w:r>
            <w:r w:rsidRPr="003E7C95">
              <w:t>_OK]</w:t>
            </w:r>
            <w:r w:rsidRPr="003E7C95">
              <w:rPr>
                <w:sz w:val="23"/>
                <w:szCs w:val="23"/>
              </w:rPr>
              <w:t xml:space="preserve"> </w:t>
            </w:r>
            <w:r w:rsidRPr="003E7C95">
              <w:rPr>
                <w:color w:val="000000" w:themeColor="text1"/>
              </w:rPr>
              <w:t xml:space="preserve"> </w:t>
            </w:r>
          </w:p>
        </w:tc>
      </w:tr>
    </w:tbl>
    <w:p w14:paraId="34E7E279" w14:textId="63C84DC4" w:rsidR="00115F5C" w:rsidRPr="003E7C95" w:rsidRDefault="00115F5C"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3F029D" w:rsidRPr="006E369B" w14:paraId="334771CF" w14:textId="77777777" w:rsidTr="003F0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27298DBC" w14:textId="77777777" w:rsidR="003F029D" w:rsidRPr="006E369B" w:rsidRDefault="003F029D" w:rsidP="001D1251">
            <w:pPr>
              <w:rPr>
                <w:rFonts w:cs="Times New Roman"/>
                <w:b/>
                <w:bCs/>
                <w:sz w:val="24"/>
              </w:rPr>
            </w:pPr>
            <w:r>
              <w:rPr>
                <w:rFonts w:cs="Times New Roman"/>
                <w:b/>
                <w:bCs/>
                <w:sz w:val="24"/>
              </w:rPr>
              <w:t>Codice</w:t>
            </w:r>
          </w:p>
        </w:tc>
        <w:tc>
          <w:tcPr>
            <w:tcW w:w="6946" w:type="dxa"/>
            <w:shd w:val="clear" w:color="auto" w:fill="2E74B5"/>
          </w:tcPr>
          <w:p w14:paraId="002F1E9F"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2AB66B84" w14:textId="77777777" w:rsidR="003F029D" w:rsidRPr="006E369B" w:rsidRDefault="003F029D" w:rsidP="001D1251">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3F029D" w:rsidRPr="00F24940" w14:paraId="14FA069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56E5E5AB" w14:textId="33B60A3C"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_1:1</w:t>
            </w:r>
          </w:p>
        </w:tc>
        <w:tc>
          <w:tcPr>
            <w:tcW w:w="6946" w:type="dxa"/>
          </w:tcPr>
          <w:p w14:paraId="4CA8B84C" w14:textId="4CD74364" w:rsidR="003F029D" w:rsidRPr="00B6001B"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FSV1</w:t>
            </w:r>
          </w:p>
        </w:tc>
        <w:tc>
          <w:tcPr>
            <w:tcW w:w="850" w:type="dxa"/>
          </w:tcPr>
          <w:p w14:paraId="7FB31A04" w14:textId="77777777"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3F029D" w:rsidRPr="00F24940" w14:paraId="24BB85F8" w14:textId="77777777" w:rsidTr="003F02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6DA8692" w14:textId="17E12786"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_1:2</w:t>
            </w:r>
          </w:p>
        </w:tc>
        <w:tc>
          <w:tcPr>
            <w:tcW w:w="6946" w:type="dxa"/>
          </w:tcPr>
          <w:p w14:paraId="18697B17" w14:textId="289E9269" w:rsidR="003F029D" w:rsidRDefault="003F029D" w:rsidP="001D1251">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FSV2.VSV1</w:t>
            </w:r>
          </w:p>
        </w:tc>
        <w:tc>
          <w:tcPr>
            <w:tcW w:w="850" w:type="dxa"/>
          </w:tcPr>
          <w:p w14:paraId="21A3D1FC" w14:textId="77777777" w:rsidR="003F029D" w:rsidRPr="00F24940" w:rsidRDefault="003F029D" w:rsidP="001D1251">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3F029D" w:rsidRPr="00F24940" w14:paraId="50EC7BC0" w14:textId="77777777" w:rsidTr="003F029D">
        <w:tc>
          <w:tcPr>
            <w:cnfStyle w:val="001000000000" w:firstRow="0" w:lastRow="0" w:firstColumn="1" w:lastColumn="0" w:oddVBand="0" w:evenVBand="0" w:oddHBand="0" w:evenHBand="0" w:firstRowFirstColumn="0" w:firstRowLastColumn="0" w:lastRowFirstColumn="0" w:lastRowLastColumn="0"/>
            <w:tcW w:w="1384" w:type="dxa"/>
          </w:tcPr>
          <w:p w14:paraId="490F3144" w14:textId="6F2920ED" w:rsidR="003F029D" w:rsidRPr="00CD7CAB" w:rsidRDefault="003F029D" w:rsidP="001D1251">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_1:3</w:t>
            </w:r>
          </w:p>
        </w:tc>
        <w:tc>
          <w:tcPr>
            <w:tcW w:w="6946" w:type="dxa"/>
          </w:tcPr>
          <w:p w14:paraId="66E1E40E" w14:textId="7E02F97E" w:rsidR="003F029D" w:rsidRDefault="003F029D" w:rsidP="001D1251">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FSV2.VSV2</w:t>
            </w:r>
          </w:p>
        </w:tc>
        <w:tc>
          <w:tcPr>
            <w:tcW w:w="850" w:type="dxa"/>
          </w:tcPr>
          <w:p w14:paraId="02F6CB93" w14:textId="7E934762" w:rsidR="003F029D" w:rsidRPr="00F24940" w:rsidRDefault="003F029D" w:rsidP="001D1251">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165C32A5" w14:textId="7DFC09C2" w:rsidR="003E7C95" w:rsidRDefault="003E7C95" w:rsidP="008C78D2">
      <w:pPr>
        <w:jc w:val="both"/>
        <w:rPr>
          <w:color w:val="000000" w:themeColor="text1"/>
          <w:sz w:val="24"/>
          <w:szCs w:val="24"/>
        </w:rPr>
      </w:pPr>
    </w:p>
    <w:p w14:paraId="6AFFD2D6" w14:textId="3B5E3685" w:rsidR="00863E15" w:rsidRPr="00C4695F" w:rsidRDefault="00863E15" w:rsidP="00863E15">
      <w:pPr>
        <w:jc w:val="both"/>
        <w:rPr>
          <w:color w:val="000000" w:themeColor="text1"/>
          <w:sz w:val="24"/>
          <w:szCs w:val="24"/>
        </w:rPr>
      </w:pPr>
      <w:r>
        <w:rPr>
          <w:color w:val="000000" w:themeColor="text1"/>
          <w:sz w:val="24"/>
          <w:szCs w:val="24"/>
        </w:rPr>
        <w:lastRenderedPageBreak/>
        <w:t>La seconda</w:t>
      </w:r>
      <w:r w:rsidRPr="00C4695F">
        <w:rPr>
          <w:color w:val="000000" w:themeColor="text1"/>
          <w:sz w:val="24"/>
          <w:szCs w:val="24"/>
        </w:rPr>
        <w:t xml:space="preserve"> funzionalità prevede la possibilità da parte </w:t>
      </w:r>
      <w:r>
        <w:rPr>
          <w:color w:val="000000" w:themeColor="text1"/>
          <w:sz w:val="24"/>
          <w:szCs w:val="24"/>
        </w:rPr>
        <w:t xml:space="preserve">del cassiere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73485652" w14:textId="11DF27AC" w:rsidR="00863E15" w:rsidRPr="002472F5" w:rsidRDefault="00863E15" w:rsidP="00863E15">
      <w:pPr>
        <w:pStyle w:val="Paragrafoelenco"/>
        <w:numPr>
          <w:ilvl w:val="0"/>
          <w:numId w:val="36"/>
        </w:numPr>
        <w:jc w:val="both"/>
        <w:rPr>
          <w:color w:val="000000" w:themeColor="text1"/>
          <w:sz w:val="24"/>
          <w:szCs w:val="24"/>
        </w:rPr>
      </w:pPr>
      <w:r w:rsidRPr="002472F5">
        <w:rPr>
          <w:color w:val="000000" w:themeColor="text1"/>
          <w:sz w:val="24"/>
          <w:szCs w:val="24"/>
        </w:rPr>
        <w:t>Codice prodotto</w:t>
      </w:r>
      <w:r>
        <w:rPr>
          <w:color w:val="000000" w:themeColor="text1"/>
          <w:sz w:val="24"/>
          <w:szCs w:val="24"/>
        </w:rPr>
        <w:t xml:space="preserve">: stringa di </w:t>
      </w:r>
      <w:r w:rsidR="00CE39BE">
        <w:rPr>
          <w:color w:val="000000" w:themeColor="text1"/>
          <w:sz w:val="24"/>
          <w:szCs w:val="24"/>
        </w:rPr>
        <w:t>interi</w:t>
      </w:r>
      <w:r w:rsidR="0080168A">
        <w:rPr>
          <w:color w:val="000000" w:themeColor="text1"/>
          <w:sz w:val="24"/>
          <w:szCs w:val="24"/>
        </w:rPr>
        <w:t xml:space="preserve"> esistente nel db</w:t>
      </w: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863E15" w:rsidRPr="00B6001B" w14:paraId="478977FD"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9248E49" w14:textId="77777777" w:rsidR="00863E15" w:rsidRPr="00B6001B" w:rsidRDefault="00863E15"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4A736228" w14:textId="77777777" w:rsidR="00863E15" w:rsidRPr="00B6001B" w:rsidRDefault="00863E15"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Codice prodotto</w:t>
            </w:r>
          </w:p>
        </w:tc>
      </w:tr>
      <w:tr w:rsidR="00863E15" w:rsidRPr="00B6001B" w14:paraId="4CDF2EAA"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FCD0E7B" w14:textId="77777777" w:rsidR="00863E15" w:rsidRPr="000832DA" w:rsidRDefault="00863E15" w:rsidP="00F50195">
            <w:pPr>
              <w:rPr>
                <w:rFonts w:cs="Times New Roman"/>
                <w:color w:val="FFFFFF" w:themeColor="background1"/>
                <w:sz w:val="24"/>
              </w:rPr>
            </w:pPr>
            <w:r>
              <w:rPr>
                <w:rFonts w:cs="Times New Roman"/>
                <w:color w:val="FFFFFF" w:themeColor="background1"/>
                <w:sz w:val="24"/>
              </w:rPr>
              <w:t>Formato</w:t>
            </w:r>
          </w:p>
        </w:tc>
        <w:tc>
          <w:tcPr>
            <w:tcW w:w="4544" w:type="dxa"/>
            <w:shd w:val="clear" w:color="auto" w:fill="FFFFFF" w:themeFill="background1"/>
          </w:tcPr>
          <w:p w14:paraId="78B18243" w14:textId="35143B90" w:rsidR="00CE39BE" w:rsidRPr="00CE39BE" w:rsidRDefault="00863E15"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[0-9]</w:t>
            </w:r>
          </w:p>
        </w:tc>
      </w:tr>
      <w:tr w:rsidR="002F5CAB" w:rsidRPr="000832DA" w14:paraId="6676F6E2" w14:textId="77777777" w:rsidTr="00152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A11EACF" w14:textId="77777777" w:rsidR="002F5CAB" w:rsidRPr="000832DA" w:rsidRDefault="002F5CAB" w:rsidP="00152466">
            <w:pPr>
              <w:rPr>
                <w:rFonts w:cs="Times New Roman"/>
                <w:color w:val="FFFFFF" w:themeColor="background1"/>
                <w:sz w:val="24"/>
              </w:rPr>
            </w:pPr>
            <w:r>
              <w:rPr>
                <w:rFonts w:cs="Times New Roman"/>
                <w:color w:val="FFFFFF" w:themeColor="background1"/>
                <w:sz w:val="24"/>
              </w:rPr>
              <w:t>FCP - Formato</w:t>
            </w:r>
          </w:p>
        </w:tc>
        <w:tc>
          <w:tcPr>
            <w:tcW w:w="4544" w:type="dxa"/>
          </w:tcPr>
          <w:p w14:paraId="4C6A03E1" w14:textId="77777777" w:rsidR="002F5CAB" w:rsidRPr="000832DA" w:rsidRDefault="002F5CAB" w:rsidP="00152466">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1. Non rispetta il formato [error]</w:t>
            </w:r>
          </w:p>
          <w:p w14:paraId="1A23B22C" w14:textId="6BD46C53" w:rsidR="002F5CAB" w:rsidRPr="000832DA" w:rsidRDefault="002F5CAB" w:rsidP="00152466">
            <w:pPr>
              <w:pStyle w:val="Default"/>
              <w:cnfStyle w:val="000000010000" w:firstRow="0" w:lastRow="0" w:firstColumn="0" w:lastColumn="0" w:oddVBand="0" w:evenVBand="0" w:oddHBand="0" w:evenHBand="1" w:firstRowFirstColumn="0" w:firstRowLastColumn="0" w:lastRowFirstColumn="0" w:lastRowLastColumn="0"/>
              <w:rPr>
                <w:color w:val="000000" w:themeColor="text1"/>
              </w:rPr>
            </w:pPr>
            <w:r w:rsidRPr="000832DA">
              <w:rPr>
                <w:color w:val="000000" w:themeColor="text1"/>
              </w:rPr>
              <w:t>2. Rispetta il formato [property F</w:t>
            </w:r>
            <w:r>
              <w:rPr>
                <w:color w:val="000000" w:themeColor="text1"/>
              </w:rPr>
              <w:t>CP</w:t>
            </w:r>
            <w:r w:rsidRPr="000832DA">
              <w:rPr>
                <w:color w:val="000000" w:themeColor="text1"/>
              </w:rPr>
              <w:t>_OK]</w:t>
            </w:r>
          </w:p>
        </w:tc>
      </w:tr>
      <w:tr w:rsidR="00CE39BE" w:rsidRPr="00E9136F" w14:paraId="09E5D9A3"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290E0002" w14:textId="4F9B9373" w:rsidR="00CE39BE" w:rsidRPr="00B6001B" w:rsidRDefault="00CE39BE" w:rsidP="00CE39BE">
            <w:pPr>
              <w:rPr>
                <w:rFonts w:cs="Times New Roman"/>
                <w:color w:val="000000" w:themeColor="text1"/>
                <w:sz w:val="24"/>
              </w:rPr>
            </w:pPr>
            <w:r>
              <w:rPr>
                <w:rFonts w:cs="Times New Roman"/>
                <w:color w:val="FFFFFF" w:themeColor="background1"/>
                <w:sz w:val="24"/>
              </w:rPr>
              <w:t>ECP - Esistenza</w:t>
            </w:r>
          </w:p>
        </w:tc>
        <w:tc>
          <w:tcPr>
            <w:tcW w:w="4544" w:type="dxa"/>
          </w:tcPr>
          <w:p w14:paraId="507F8065" w14:textId="77777777" w:rsidR="00CE39BE" w:rsidRDefault="00CE39BE" w:rsidP="00CE39BE">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71E218FF" w14:textId="17C05C69" w:rsidR="00CE39BE" w:rsidRPr="006A6497" w:rsidRDefault="00CE39BE" w:rsidP="00CE39BE">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lang w:val="en-GB"/>
              </w:rPr>
            </w:pPr>
            <w:r w:rsidRPr="00CE39BE">
              <w:rPr>
                <w:color w:val="000000" w:themeColor="text1"/>
                <w:sz w:val="24"/>
                <w:szCs w:val="24"/>
                <w:lang w:val="en-GB"/>
              </w:rPr>
              <w:t>2. Esiste nel database[if F</w:t>
            </w:r>
            <w:r>
              <w:rPr>
                <w:color w:val="000000" w:themeColor="text1"/>
                <w:sz w:val="24"/>
                <w:szCs w:val="24"/>
                <w:lang w:val="en-GB"/>
              </w:rPr>
              <w:t>CP</w:t>
            </w:r>
            <w:r w:rsidRPr="00CE39BE">
              <w:rPr>
                <w:color w:val="000000" w:themeColor="text1"/>
                <w:sz w:val="24"/>
                <w:szCs w:val="24"/>
                <w:lang w:val="en-GB"/>
              </w:rPr>
              <w:t xml:space="preserve">_OK] [property </w:t>
            </w:r>
            <w:r>
              <w:rPr>
                <w:color w:val="000000" w:themeColor="text1"/>
                <w:sz w:val="24"/>
                <w:szCs w:val="24"/>
                <w:lang w:val="en-GB"/>
              </w:rPr>
              <w:t>ECP</w:t>
            </w:r>
            <w:r w:rsidRPr="00CE39BE">
              <w:rPr>
                <w:color w:val="000000" w:themeColor="text1"/>
                <w:sz w:val="24"/>
                <w:szCs w:val="24"/>
                <w:lang w:val="en-GB"/>
              </w:rPr>
              <w:t>_OK]</w:t>
            </w:r>
          </w:p>
        </w:tc>
      </w:tr>
    </w:tbl>
    <w:p w14:paraId="46B5FF86" w14:textId="77777777" w:rsidR="00863E15" w:rsidRPr="002F5CAB" w:rsidRDefault="00863E15" w:rsidP="00863E15">
      <w:pPr>
        <w:jc w:val="both"/>
        <w:rPr>
          <w:color w:val="000000" w:themeColor="text1"/>
          <w:sz w:val="24"/>
          <w:szCs w:val="24"/>
          <w:lang w:val="en-GB"/>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863E15" w:rsidRPr="006E369B" w14:paraId="28B5911E"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4F189F88" w14:textId="77777777" w:rsidR="00863E15" w:rsidRPr="006E369B" w:rsidRDefault="00863E15" w:rsidP="00F50195">
            <w:pPr>
              <w:rPr>
                <w:rFonts w:cs="Times New Roman"/>
                <w:b/>
                <w:bCs/>
                <w:sz w:val="24"/>
              </w:rPr>
            </w:pPr>
            <w:r>
              <w:rPr>
                <w:rFonts w:cs="Times New Roman"/>
                <w:b/>
                <w:bCs/>
                <w:sz w:val="24"/>
              </w:rPr>
              <w:t>Codice</w:t>
            </w:r>
          </w:p>
        </w:tc>
        <w:tc>
          <w:tcPr>
            <w:tcW w:w="6946" w:type="dxa"/>
            <w:shd w:val="clear" w:color="auto" w:fill="2E74B5"/>
          </w:tcPr>
          <w:p w14:paraId="7EACF4CD" w14:textId="77777777" w:rsidR="00863E15" w:rsidRPr="006E369B" w:rsidRDefault="00863E15"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4C3858DA" w14:textId="77777777" w:rsidR="00863E15" w:rsidRPr="006E369B" w:rsidRDefault="00863E15"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863E15" w:rsidRPr="00F24940" w14:paraId="4FCF78F0"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588CF148" w14:textId="489F7813" w:rsidR="00863E15" w:rsidRPr="00CD7CAB" w:rsidRDefault="00863E15"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:1</w:t>
            </w:r>
          </w:p>
        </w:tc>
        <w:tc>
          <w:tcPr>
            <w:tcW w:w="6946" w:type="dxa"/>
          </w:tcPr>
          <w:p w14:paraId="321138A4" w14:textId="02985F0E" w:rsidR="00863E15" w:rsidRPr="00B6001B" w:rsidRDefault="00863E15"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w:t>
            </w:r>
            <w:r w:rsidR="00FE13D3">
              <w:rPr>
                <w:rFonts w:ascii="Garamond" w:hAnsi="Garamond" w:cs="Times New Roman"/>
                <w:color w:val="000000" w:themeColor="text1"/>
                <w:sz w:val="24"/>
                <w:lang w:val="en-GB"/>
              </w:rPr>
              <w:t>CP</w:t>
            </w:r>
            <w:r>
              <w:rPr>
                <w:rFonts w:ascii="Garamond" w:hAnsi="Garamond" w:cs="Times New Roman"/>
                <w:color w:val="000000" w:themeColor="text1"/>
                <w:sz w:val="24"/>
                <w:lang w:val="en-GB"/>
              </w:rPr>
              <w:t>1</w:t>
            </w:r>
          </w:p>
        </w:tc>
        <w:tc>
          <w:tcPr>
            <w:tcW w:w="850" w:type="dxa"/>
          </w:tcPr>
          <w:p w14:paraId="59B6AB1E" w14:textId="77777777" w:rsidR="00863E15" w:rsidRPr="00F24940" w:rsidRDefault="00863E15" w:rsidP="00F50195">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863E15" w:rsidRPr="00F24940" w14:paraId="3A0F90E7"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5F5D43" w14:textId="0F609251" w:rsidR="00863E15" w:rsidRPr="00CD7CAB" w:rsidRDefault="00863E15"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:2</w:t>
            </w:r>
          </w:p>
        </w:tc>
        <w:tc>
          <w:tcPr>
            <w:tcW w:w="6946" w:type="dxa"/>
          </w:tcPr>
          <w:p w14:paraId="1689B786" w14:textId="5A1BAC0A" w:rsidR="00863E15" w:rsidRDefault="00863E15"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w:t>
            </w:r>
            <w:r w:rsidR="00FE13D3">
              <w:rPr>
                <w:rFonts w:ascii="Garamond" w:hAnsi="Garamond" w:cs="Times New Roman"/>
                <w:color w:val="000000" w:themeColor="text1"/>
                <w:sz w:val="24"/>
                <w:lang w:val="en-GB"/>
              </w:rPr>
              <w:t>CP</w:t>
            </w:r>
            <w:r>
              <w:rPr>
                <w:rFonts w:ascii="Garamond" w:hAnsi="Garamond" w:cs="Times New Roman"/>
                <w:color w:val="000000" w:themeColor="text1"/>
                <w:sz w:val="24"/>
                <w:lang w:val="en-GB"/>
              </w:rPr>
              <w:t>2.</w:t>
            </w:r>
            <w:r w:rsidR="00CE39BE">
              <w:rPr>
                <w:rFonts w:ascii="Garamond" w:hAnsi="Garamond" w:cs="Times New Roman"/>
                <w:color w:val="000000" w:themeColor="text1"/>
                <w:sz w:val="24"/>
                <w:lang w:val="en-GB"/>
              </w:rPr>
              <w:t>ECP</w:t>
            </w:r>
            <w:r>
              <w:rPr>
                <w:rFonts w:ascii="Garamond" w:hAnsi="Garamond" w:cs="Times New Roman"/>
                <w:color w:val="000000" w:themeColor="text1"/>
                <w:sz w:val="24"/>
                <w:lang w:val="en-GB"/>
              </w:rPr>
              <w:t>1</w:t>
            </w:r>
          </w:p>
        </w:tc>
        <w:tc>
          <w:tcPr>
            <w:tcW w:w="850" w:type="dxa"/>
          </w:tcPr>
          <w:p w14:paraId="3C523D89" w14:textId="77777777" w:rsidR="00863E15" w:rsidRPr="00F24940" w:rsidRDefault="00863E15" w:rsidP="00F50195">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863E15" w:rsidRPr="00F24940" w14:paraId="360FFE0C"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0236C97C" w14:textId="70030AAC" w:rsidR="00863E15" w:rsidRPr="00CD7CAB" w:rsidRDefault="00863E15"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C</w:t>
            </w:r>
            <w:r w:rsidRPr="00CD7CAB">
              <w:rPr>
                <w:rFonts w:asciiTheme="minorHAnsi" w:hAnsiTheme="minorHAnsi" w:cs="Times New Roman"/>
                <w:color w:val="000000" w:themeColor="text1"/>
                <w:sz w:val="24"/>
              </w:rPr>
              <w:t>_</w:t>
            </w:r>
            <w:r>
              <w:rPr>
                <w:rFonts w:asciiTheme="minorHAnsi" w:hAnsiTheme="minorHAnsi" w:cs="Times New Roman"/>
                <w:color w:val="000000" w:themeColor="text1"/>
                <w:sz w:val="24"/>
              </w:rPr>
              <w:t>2</w:t>
            </w:r>
            <w:r w:rsidRPr="00CD7CAB">
              <w:rPr>
                <w:rFonts w:asciiTheme="minorHAnsi" w:hAnsiTheme="minorHAnsi" w:cs="Times New Roman"/>
                <w:color w:val="000000" w:themeColor="text1"/>
                <w:sz w:val="24"/>
              </w:rPr>
              <w:t>:3</w:t>
            </w:r>
          </w:p>
        </w:tc>
        <w:tc>
          <w:tcPr>
            <w:tcW w:w="6946" w:type="dxa"/>
          </w:tcPr>
          <w:p w14:paraId="0ADC4C2D" w14:textId="600D0287" w:rsidR="00863E15" w:rsidRDefault="00FE13D3"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FCP</w:t>
            </w:r>
            <w:r w:rsidR="00863E15">
              <w:rPr>
                <w:rFonts w:ascii="Garamond" w:hAnsi="Garamond" w:cs="Times New Roman"/>
                <w:color w:val="000000" w:themeColor="text1"/>
                <w:sz w:val="24"/>
                <w:lang w:val="en-GB"/>
              </w:rPr>
              <w:t>2.</w:t>
            </w:r>
            <w:r w:rsidR="00CE39BE">
              <w:rPr>
                <w:rFonts w:ascii="Garamond" w:hAnsi="Garamond" w:cs="Times New Roman"/>
                <w:color w:val="000000" w:themeColor="text1"/>
                <w:sz w:val="24"/>
                <w:lang w:val="en-GB"/>
              </w:rPr>
              <w:t>ECP</w:t>
            </w:r>
            <w:r w:rsidR="00863E15">
              <w:rPr>
                <w:rFonts w:ascii="Garamond" w:hAnsi="Garamond" w:cs="Times New Roman"/>
                <w:color w:val="000000" w:themeColor="text1"/>
                <w:sz w:val="24"/>
                <w:lang w:val="en-GB"/>
              </w:rPr>
              <w:t>2</w:t>
            </w:r>
          </w:p>
        </w:tc>
        <w:tc>
          <w:tcPr>
            <w:tcW w:w="850" w:type="dxa"/>
          </w:tcPr>
          <w:p w14:paraId="406321AF" w14:textId="77777777" w:rsidR="00863E15" w:rsidRPr="00F24940" w:rsidRDefault="00863E15" w:rsidP="00F50195">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490F4CBD" w14:textId="77777777" w:rsidR="00863E15" w:rsidRPr="003E7C95" w:rsidRDefault="00863E15" w:rsidP="008C78D2">
      <w:pPr>
        <w:jc w:val="both"/>
        <w:rPr>
          <w:color w:val="000000" w:themeColor="text1"/>
          <w:sz w:val="24"/>
          <w:szCs w:val="24"/>
        </w:rPr>
      </w:pPr>
    </w:p>
    <w:p w14:paraId="0FCDCD28" w14:textId="4A591434" w:rsidR="00E9136F" w:rsidRPr="00C4695F" w:rsidRDefault="00E9136F" w:rsidP="00E9136F">
      <w:pPr>
        <w:pStyle w:val="Titolo2"/>
      </w:pPr>
      <w:r w:rsidRPr="00C4695F">
        <w:t>9.</w:t>
      </w:r>
      <w:r>
        <w:t>4</w:t>
      </w:r>
      <w:r w:rsidRPr="00C4695F">
        <w:t xml:space="preserve"> </w:t>
      </w:r>
      <w:r>
        <w:t>Utenza</w:t>
      </w:r>
    </w:p>
    <w:p w14:paraId="65442589" w14:textId="4A8664B5" w:rsidR="00E9136F" w:rsidRDefault="00E9136F" w:rsidP="00E9136F">
      <w:pPr>
        <w:jc w:val="both"/>
        <w:rPr>
          <w:color w:val="000000" w:themeColor="text1"/>
          <w:sz w:val="24"/>
          <w:szCs w:val="24"/>
        </w:rPr>
      </w:pPr>
      <w:r w:rsidRPr="00C4695F">
        <w:rPr>
          <w:color w:val="000000" w:themeColor="text1"/>
          <w:sz w:val="24"/>
          <w:szCs w:val="24"/>
        </w:rPr>
        <w:t xml:space="preserve">Per il sottosistema </w:t>
      </w:r>
      <w:r w:rsidR="0080168A">
        <w:rPr>
          <w:color w:val="000000" w:themeColor="text1"/>
          <w:sz w:val="24"/>
          <w:szCs w:val="24"/>
        </w:rPr>
        <w:t>utenza</w:t>
      </w:r>
      <w:r w:rsidRPr="00C4695F">
        <w:rPr>
          <w:color w:val="000000" w:themeColor="text1"/>
          <w:sz w:val="24"/>
          <w:szCs w:val="24"/>
        </w:rPr>
        <w:t xml:space="preserve"> abbiamo previsto di testarne la funzionalità di </w:t>
      </w:r>
      <w:r w:rsidR="0080168A">
        <w:rPr>
          <w:color w:val="000000" w:themeColor="text1"/>
          <w:sz w:val="24"/>
          <w:szCs w:val="24"/>
        </w:rPr>
        <w:t>login</w:t>
      </w:r>
      <w:r>
        <w:rPr>
          <w:color w:val="000000" w:themeColor="text1"/>
          <w:sz w:val="24"/>
          <w:szCs w:val="24"/>
        </w:rPr>
        <w:t>.</w:t>
      </w:r>
    </w:p>
    <w:p w14:paraId="3D70A37B" w14:textId="358FD6C2" w:rsidR="0080168A" w:rsidRDefault="0080168A" w:rsidP="0080168A">
      <w:pPr>
        <w:jc w:val="both"/>
        <w:rPr>
          <w:color w:val="000000" w:themeColor="text1"/>
          <w:sz w:val="24"/>
          <w:szCs w:val="24"/>
        </w:rPr>
      </w:pPr>
      <w:r>
        <w:rPr>
          <w:color w:val="000000" w:themeColor="text1"/>
          <w:sz w:val="24"/>
          <w:szCs w:val="24"/>
        </w:rPr>
        <w:t>La suddetta</w:t>
      </w:r>
      <w:r w:rsidRPr="00C4695F">
        <w:rPr>
          <w:color w:val="000000" w:themeColor="text1"/>
          <w:sz w:val="24"/>
          <w:szCs w:val="24"/>
        </w:rPr>
        <w:t xml:space="preserve"> funzionalità prevede la possibilità da parte </w:t>
      </w:r>
      <w:r>
        <w:rPr>
          <w:color w:val="000000" w:themeColor="text1"/>
          <w:sz w:val="24"/>
          <w:szCs w:val="24"/>
        </w:rPr>
        <w:t xml:space="preserve">del dipendente </w:t>
      </w:r>
      <w:r w:rsidRPr="00C4695F">
        <w:rPr>
          <w:color w:val="000000" w:themeColor="text1"/>
          <w:sz w:val="24"/>
          <w:szCs w:val="24"/>
        </w:rPr>
        <w:t xml:space="preserve">di compilare un modulo in cui risulta necessario l’inserimento </w:t>
      </w:r>
      <w:r>
        <w:rPr>
          <w:color w:val="000000" w:themeColor="text1"/>
          <w:sz w:val="24"/>
          <w:szCs w:val="24"/>
        </w:rPr>
        <w:t>di</w:t>
      </w:r>
      <w:r w:rsidRPr="00C4695F">
        <w:rPr>
          <w:color w:val="000000" w:themeColor="text1"/>
          <w:sz w:val="24"/>
          <w:szCs w:val="24"/>
        </w:rPr>
        <w:t xml:space="preserve">: </w:t>
      </w:r>
    </w:p>
    <w:p w14:paraId="17AE009D" w14:textId="268C7641" w:rsidR="0080168A" w:rsidRDefault="0080168A" w:rsidP="0080168A">
      <w:pPr>
        <w:pStyle w:val="Paragrafoelenco"/>
        <w:numPr>
          <w:ilvl w:val="0"/>
          <w:numId w:val="36"/>
        </w:numPr>
        <w:jc w:val="both"/>
        <w:rPr>
          <w:color w:val="000000" w:themeColor="text1"/>
          <w:sz w:val="24"/>
          <w:szCs w:val="24"/>
        </w:rPr>
      </w:pPr>
      <w:r>
        <w:rPr>
          <w:color w:val="000000" w:themeColor="text1"/>
          <w:sz w:val="24"/>
          <w:szCs w:val="24"/>
        </w:rPr>
        <w:t>Codice utente: stringa esistente nel db</w:t>
      </w:r>
    </w:p>
    <w:p w14:paraId="7FB4A748" w14:textId="29AA3297" w:rsidR="0080168A" w:rsidRDefault="0080168A" w:rsidP="0080168A">
      <w:pPr>
        <w:pStyle w:val="Paragrafoelenco"/>
        <w:numPr>
          <w:ilvl w:val="0"/>
          <w:numId w:val="36"/>
        </w:numPr>
        <w:jc w:val="both"/>
        <w:rPr>
          <w:color w:val="000000" w:themeColor="text1"/>
          <w:sz w:val="24"/>
          <w:szCs w:val="24"/>
        </w:rPr>
      </w:pPr>
      <w:r>
        <w:rPr>
          <w:color w:val="000000" w:themeColor="text1"/>
          <w:sz w:val="24"/>
          <w:szCs w:val="24"/>
        </w:rPr>
        <w:t>Password: stringa corrispondente al nome utente nel db</w:t>
      </w:r>
    </w:p>
    <w:p w14:paraId="01639F01" w14:textId="1B4BA0EB" w:rsidR="0080168A" w:rsidRDefault="0080168A" w:rsidP="0080168A">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80168A" w:rsidRPr="00B6001B" w14:paraId="392AE8DD"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D89C4B8" w14:textId="77777777" w:rsidR="0080168A" w:rsidRPr="00B6001B" w:rsidRDefault="0080168A"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694C8F86" w14:textId="2A93D020" w:rsidR="0080168A" w:rsidRPr="00B6001B" w:rsidRDefault="0080168A"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 xml:space="preserve">Codice </w:t>
            </w:r>
            <w:r w:rsidR="00C02F9D">
              <w:rPr>
                <w:rFonts w:ascii="Garamond" w:hAnsi="Garamond" w:cs="Times New Roman"/>
                <w:color w:val="000000" w:themeColor="text1"/>
                <w:sz w:val="24"/>
              </w:rPr>
              <w:t>utente</w:t>
            </w:r>
          </w:p>
        </w:tc>
      </w:tr>
      <w:tr w:rsidR="0080168A" w:rsidRPr="0080168A" w14:paraId="539162BE"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76CB9447" w14:textId="5AC93BD4" w:rsidR="0080168A" w:rsidRPr="00B6001B" w:rsidRDefault="0080168A" w:rsidP="00F50195">
            <w:pPr>
              <w:rPr>
                <w:rFonts w:cs="Times New Roman"/>
                <w:color w:val="000000" w:themeColor="text1"/>
                <w:sz w:val="24"/>
              </w:rPr>
            </w:pPr>
            <w:r>
              <w:rPr>
                <w:rFonts w:cs="Times New Roman"/>
                <w:color w:val="FFFFFF" w:themeColor="background1"/>
                <w:sz w:val="24"/>
              </w:rPr>
              <w:t>ECU - Esistenza</w:t>
            </w:r>
          </w:p>
        </w:tc>
        <w:tc>
          <w:tcPr>
            <w:tcW w:w="4544" w:type="dxa"/>
          </w:tcPr>
          <w:p w14:paraId="7B045243" w14:textId="77777777" w:rsidR="0080168A" w:rsidRDefault="0080168A"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6FD4D8E3" w14:textId="60C80CBF" w:rsidR="0080168A" w:rsidRPr="0080168A" w:rsidRDefault="0080168A"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80168A">
              <w:rPr>
                <w:color w:val="000000" w:themeColor="text1"/>
                <w:sz w:val="24"/>
                <w:szCs w:val="24"/>
              </w:rPr>
              <w:t>2. Esiste nel database [property EC</w:t>
            </w:r>
            <w:r>
              <w:rPr>
                <w:color w:val="000000" w:themeColor="text1"/>
                <w:sz w:val="24"/>
                <w:szCs w:val="24"/>
              </w:rPr>
              <w:t>U_</w:t>
            </w:r>
            <w:r w:rsidRPr="0080168A">
              <w:rPr>
                <w:color w:val="000000" w:themeColor="text1"/>
                <w:sz w:val="24"/>
                <w:szCs w:val="24"/>
              </w:rPr>
              <w:t>OK]</w:t>
            </w:r>
          </w:p>
        </w:tc>
      </w:tr>
    </w:tbl>
    <w:p w14:paraId="749245A2" w14:textId="451BB5ED" w:rsidR="003E7C95" w:rsidRDefault="003E7C95" w:rsidP="008C78D2">
      <w:pPr>
        <w:jc w:val="both"/>
        <w:rPr>
          <w:color w:val="000000" w:themeColor="text1"/>
          <w:sz w:val="24"/>
          <w:szCs w:val="24"/>
        </w:rPr>
      </w:pPr>
    </w:p>
    <w:tbl>
      <w:tblPr>
        <w:tblStyle w:val="Tabellafinanziari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7"/>
        <w:gridCol w:w="4544"/>
      </w:tblGrid>
      <w:tr w:rsidR="0080168A" w:rsidRPr="00B6001B" w14:paraId="79FEBDF4"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6A99BE60" w14:textId="77777777" w:rsidR="0080168A" w:rsidRPr="00B6001B" w:rsidRDefault="0080168A" w:rsidP="00F50195">
            <w:pPr>
              <w:rPr>
                <w:rFonts w:cs="Times New Roman"/>
                <w:color w:val="000000" w:themeColor="text1"/>
                <w:sz w:val="24"/>
              </w:rPr>
            </w:pPr>
            <w:r>
              <w:rPr>
                <w:rFonts w:cs="Times New Roman"/>
                <w:sz w:val="24"/>
              </w:rPr>
              <w:t>Parametro</w:t>
            </w:r>
          </w:p>
        </w:tc>
        <w:tc>
          <w:tcPr>
            <w:tcW w:w="4544" w:type="dxa"/>
            <w:shd w:val="clear" w:color="auto" w:fill="D5DCE4" w:themeFill="text2" w:themeFillTint="33"/>
          </w:tcPr>
          <w:p w14:paraId="2729646F" w14:textId="34C89BB9" w:rsidR="0080168A" w:rsidRPr="00B6001B" w:rsidRDefault="0080168A" w:rsidP="00F50195">
            <w:pPr>
              <w:cnfStyle w:val="100000000000" w:firstRow="1" w:lastRow="0" w:firstColumn="0" w:lastColumn="0" w:oddVBand="0" w:evenVBand="0" w:oddHBand="0" w:evenHBand="0" w:firstRowFirstColumn="0" w:firstRowLastColumn="0" w:lastRowFirstColumn="0" w:lastRowLastColumn="0"/>
              <w:rPr>
                <w:rFonts w:ascii="Garamond" w:hAnsi="Garamond" w:cs="Times New Roman"/>
                <w:color w:val="000000" w:themeColor="text1"/>
                <w:sz w:val="24"/>
              </w:rPr>
            </w:pPr>
            <w:r>
              <w:rPr>
                <w:rFonts w:ascii="Garamond" w:hAnsi="Garamond" w:cs="Times New Roman"/>
                <w:color w:val="000000" w:themeColor="text1"/>
                <w:sz w:val="24"/>
              </w:rPr>
              <w:t>Password</w:t>
            </w:r>
          </w:p>
        </w:tc>
      </w:tr>
      <w:tr w:rsidR="0080168A" w:rsidRPr="0080168A" w14:paraId="6CF72236" w14:textId="77777777" w:rsidTr="00F50195">
        <w:tc>
          <w:tcPr>
            <w:cnfStyle w:val="001000000000" w:firstRow="0" w:lastRow="0" w:firstColumn="1" w:lastColumn="0" w:oddVBand="0" w:evenVBand="0" w:oddHBand="0" w:evenHBand="0" w:firstRowFirstColumn="0" w:firstRowLastColumn="0" w:lastRowFirstColumn="0" w:lastRowLastColumn="0"/>
            <w:tcW w:w="3427" w:type="dxa"/>
            <w:shd w:val="clear" w:color="auto" w:fill="2E74B5"/>
          </w:tcPr>
          <w:p w14:paraId="3CCA2C5B" w14:textId="5E8C9791" w:rsidR="0080168A" w:rsidRPr="00B6001B" w:rsidRDefault="0080168A" w:rsidP="00F50195">
            <w:pPr>
              <w:rPr>
                <w:rFonts w:cs="Times New Roman"/>
                <w:color w:val="000000" w:themeColor="text1"/>
                <w:sz w:val="24"/>
              </w:rPr>
            </w:pPr>
            <w:r>
              <w:rPr>
                <w:rFonts w:cs="Times New Roman"/>
                <w:color w:val="FFFFFF" w:themeColor="background1"/>
                <w:sz w:val="24"/>
              </w:rPr>
              <w:t>EP - Esistenza</w:t>
            </w:r>
          </w:p>
        </w:tc>
        <w:tc>
          <w:tcPr>
            <w:tcW w:w="4544" w:type="dxa"/>
          </w:tcPr>
          <w:p w14:paraId="33147C7F" w14:textId="77777777" w:rsidR="0080168A" w:rsidRDefault="0080168A" w:rsidP="00F50195">
            <w:pPr>
              <w:pStyle w:val="Default"/>
              <w:cnfStyle w:val="000000000000" w:firstRow="0" w:lastRow="0" w:firstColumn="0" w:lastColumn="0" w:oddVBand="0" w:evenVBand="0" w:oddHBand="0" w:evenHBand="0" w:firstRowFirstColumn="0" w:firstRowLastColumn="0" w:lastRowFirstColumn="0" w:lastRowLastColumn="0"/>
              <w:rPr>
                <w:color w:val="000000" w:themeColor="text1"/>
              </w:rPr>
            </w:pPr>
            <w:r w:rsidRPr="000832DA">
              <w:rPr>
                <w:color w:val="000000" w:themeColor="text1"/>
              </w:rPr>
              <w:t xml:space="preserve">1. </w:t>
            </w:r>
            <w:r>
              <w:rPr>
                <w:color w:val="000000" w:themeColor="text1"/>
              </w:rPr>
              <w:t>Non e</w:t>
            </w:r>
            <w:r w:rsidRPr="000832DA">
              <w:rPr>
                <w:color w:val="000000" w:themeColor="text1"/>
              </w:rPr>
              <w:t xml:space="preserve">siste nel </w:t>
            </w:r>
            <w:r>
              <w:rPr>
                <w:color w:val="000000" w:themeColor="text1"/>
              </w:rPr>
              <w:t>database</w:t>
            </w:r>
            <w:r w:rsidRPr="000832DA">
              <w:rPr>
                <w:color w:val="000000" w:themeColor="text1"/>
              </w:rPr>
              <w:t xml:space="preserve"> [error] </w:t>
            </w:r>
          </w:p>
          <w:p w14:paraId="33F8DB05" w14:textId="16594AE0" w:rsidR="0080168A" w:rsidRPr="0080168A" w:rsidRDefault="0080168A"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FFFFFF" w:themeColor="background1"/>
                <w:sz w:val="24"/>
                <w:szCs w:val="24"/>
              </w:rPr>
            </w:pPr>
            <w:r w:rsidRPr="0080168A">
              <w:rPr>
                <w:color w:val="000000" w:themeColor="text1"/>
                <w:sz w:val="24"/>
                <w:szCs w:val="24"/>
              </w:rPr>
              <w:t>2. Esiste nel database [property E</w:t>
            </w:r>
            <w:r>
              <w:rPr>
                <w:color w:val="000000" w:themeColor="text1"/>
                <w:sz w:val="24"/>
                <w:szCs w:val="24"/>
              </w:rPr>
              <w:t>P_</w:t>
            </w:r>
            <w:r w:rsidRPr="0080168A">
              <w:rPr>
                <w:color w:val="000000" w:themeColor="text1"/>
                <w:sz w:val="24"/>
                <w:szCs w:val="24"/>
              </w:rPr>
              <w:t>OK]</w:t>
            </w:r>
          </w:p>
        </w:tc>
      </w:tr>
    </w:tbl>
    <w:p w14:paraId="531F15F2" w14:textId="56A57B2F" w:rsidR="0080168A" w:rsidRDefault="0080168A" w:rsidP="008C78D2">
      <w:pPr>
        <w:jc w:val="both"/>
        <w:rPr>
          <w:color w:val="000000" w:themeColor="text1"/>
          <w:sz w:val="24"/>
          <w:szCs w:val="24"/>
        </w:rPr>
      </w:pPr>
    </w:p>
    <w:p w14:paraId="25738FB8" w14:textId="302F5D46" w:rsidR="00063490" w:rsidRDefault="00063490" w:rsidP="008C78D2">
      <w:pPr>
        <w:jc w:val="both"/>
        <w:rPr>
          <w:color w:val="000000" w:themeColor="text1"/>
          <w:sz w:val="24"/>
          <w:szCs w:val="24"/>
        </w:rPr>
      </w:pPr>
    </w:p>
    <w:tbl>
      <w:tblPr>
        <w:tblStyle w:val="Tabellafinanziaria"/>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6946"/>
        <w:gridCol w:w="850"/>
      </w:tblGrid>
      <w:tr w:rsidR="00063490" w:rsidRPr="006E369B" w14:paraId="43F6560E" w14:textId="77777777" w:rsidTr="00F50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2E74B5"/>
          </w:tcPr>
          <w:p w14:paraId="5EC5BF37" w14:textId="77777777" w:rsidR="00063490" w:rsidRPr="006E369B" w:rsidRDefault="00063490" w:rsidP="00F50195">
            <w:pPr>
              <w:rPr>
                <w:rFonts w:cs="Times New Roman"/>
                <w:b/>
                <w:bCs/>
                <w:sz w:val="24"/>
              </w:rPr>
            </w:pPr>
            <w:r>
              <w:rPr>
                <w:rFonts w:cs="Times New Roman"/>
                <w:b/>
                <w:bCs/>
                <w:sz w:val="24"/>
              </w:rPr>
              <w:t>Codice</w:t>
            </w:r>
          </w:p>
        </w:tc>
        <w:tc>
          <w:tcPr>
            <w:tcW w:w="6946" w:type="dxa"/>
            <w:shd w:val="clear" w:color="auto" w:fill="2E74B5"/>
          </w:tcPr>
          <w:p w14:paraId="6345793F" w14:textId="77777777" w:rsidR="00063490" w:rsidRPr="006E369B" w:rsidRDefault="00063490"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Combinazione</w:t>
            </w:r>
          </w:p>
        </w:tc>
        <w:tc>
          <w:tcPr>
            <w:tcW w:w="850" w:type="dxa"/>
            <w:shd w:val="clear" w:color="auto" w:fill="2E74B5"/>
          </w:tcPr>
          <w:p w14:paraId="7B493EAC" w14:textId="77777777" w:rsidR="00063490" w:rsidRPr="006E369B" w:rsidRDefault="00063490" w:rsidP="00F50195">
            <w:pPr>
              <w:cnfStyle w:val="100000000000" w:firstRow="1" w:lastRow="0" w:firstColumn="0" w:lastColumn="0" w:oddVBand="0" w:evenVBand="0" w:oddHBand="0" w:evenHBand="0" w:firstRowFirstColumn="0" w:firstRowLastColumn="0" w:lastRowFirstColumn="0" w:lastRowLastColumn="0"/>
              <w:rPr>
                <w:rFonts w:cs="Times New Roman"/>
                <w:b/>
                <w:bCs/>
                <w:sz w:val="24"/>
              </w:rPr>
            </w:pPr>
            <w:r>
              <w:rPr>
                <w:rFonts w:cs="Times New Roman"/>
                <w:b/>
                <w:bCs/>
                <w:sz w:val="24"/>
              </w:rPr>
              <w:t>Esito</w:t>
            </w:r>
          </w:p>
        </w:tc>
      </w:tr>
      <w:tr w:rsidR="00063490" w:rsidRPr="00F24940" w14:paraId="5FCCE382"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5C501D71" w14:textId="0E82E1DE" w:rsidR="00063490" w:rsidRPr="00CD7CAB" w:rsidRDefault="00063490"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U</w:t>
            </w:r>
            <w:r w:rsidRPr="00CD7CAB">
              <w:rPr>
                <w:rFonts w:asciiTheme="minorHAnsi" w:hAnsiTheme="minorHAnsi" w:cs="Times New Roman"/>
                <w:color w:val="000000" w:themeColor="text1"/>
                <w:sz w:val="24"/>
              </w:rPr>
              <w:t>_</w:t>
            </w:r>
            <w:r w:rsidR="00603851">
              <w:rPr>
                <w:rFonts w:asciiTheme="minorHAnsi" w:hAnsiTheme="minorHAnsi" w:cs="Times New Roman"/>
                <w:color w:val="000000" w:themeColor="text1"/>
                <w:sz w:val="24"/>
              </w:rPr>
              <w:t>1</w:t>
            </w:r>
            <w:r w:rsidRPr="00CD7CAB">
              <w:rPr>
                <w:rFonts w:asciiTheme="minorHAnsi" w:hAnsiTheme="minorHAnsi" w:cs="Times New Roman"/>
                <w:color w:val="000000" w:themeColor="text1"/>
                <w:sz w:val="24"/>
              </w:rPr>
              <w:t>:1</w:t>
            </w:r>
          </w:p>
        </w:tc>
        <w:tc>
          <w:tcPr>
            <w:tcW w:w="6946" w:type="dxa"/>
          </w:tcPr>
          <w:p w14:paraId="08866766" w14:textId="28563D48" w:rsidR="00063490" w:rsidRPr="00B6001B" w:rsidRDefault="00063490"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ECU1</w:t>
            </w:r>
          </w:p>
        </w:tc>
        <w:tc>
          <w:tcPr>
            <w:tcW w:w="850" w:type="dxa"/>
          </w:tcPr>
          <w:p w14:paraId="27396463" w14:textId="77777777" w:rsidR="00063490" w:rsidRPr="00F24940" w:rsidRDefault="00063490" w:rsidP="00F50195">
            <w:pPr>
              <w:pStyle w:val="Default"/>
              <w:jc w:val="center"/>
              <w:cnfStyle w:val="000000000000" w:firstRow="0" w:lastRow="0" w:firstColumn="0" w:lastColumn="0" w:oddVBand="0" w:evenVBand="0" w:oddHBand="0" w:evenHBand="0" w:firstRowFirstColumn="0" w:firstRowLastColumn="0" w:lastRowFirstColumn="0" w:lastRowLastColumn="0"/>
            </w:pPr>
            <w:r w:rsidRPr="00F24940">
              <w:rPr>
                <w:rFonts w:ascii="Segoe UI Symbol" w:hAnsi="Segoe UI Symbol" w:cs="Segoe UI Symbol"/>
              </w:rPr>
              <w:t>✗</w:t>
            </w:r>
          </w:p>
        </w:tc>
      </w:tr>
      <w:tr w:rsidR="00063490" w:rsidRPr="00F24940" w14:paraId="5B31B3D7" w14:textId="77777777" w:rsidTr="00F501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240DF3F" w14:textId="309FA7DE" w:rsidR="00063490" w:rsidRPr="00CD7CAB" w:rsidRDefault="00063490"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U</w:t>
            </w:r>
            <w:r w:rsidRPr="00CD7CAB">
              <w:rPr>
                <w:rFonts w:asciiTheme="minorHAnsi" w:hAnsiTheme="minorHAnsi" w:cs="Times New Roman"/>
                <w:color w:val="000000" w:themeColor="text1"/>
                <w:sz w:val="24"/>
              </w:rPr>
              <w:t>_</w:t>
            </w:r>
            <w:r w:rsidR="00603851">
              <w:rPr>
                <w:rFonts w:asciiTheme="minorHAnsi" w:hAnsiTheme="minorHAnsi" w:cs="Times New Roman"/>
                <w:color w:val="000000" w:themeColor="text1"/>
                <w:sz w:val="24"/>
              </w:rPr>
              <w:t>1</w:t>
            </w:r>
            <w:r w:rsidRPr="00CD7CAB">
              <w:rPr>
                <w:rFonts w:asciiTheme="minorHAnsi" w:hAnsiTheme="minorHAnsi" w:cs="Times New Roman"/>
                <w:color w:val="000000" w:themeColor="text1"/>
                <w:sz w:val="24"/>
              </w:rPr>
              <w:t>:2</w:t>
            </w:r>
          </w:p>
        </w:tc>
        <w:tc>
          <w:tcPr>
            <w:tcW w:w="6946" w:type="dxa"/>
          </w:tcPr>
          <w:p w14:paraId="1DC158BE" w14:textId="6DC90F1F" w:rsidR="00063490" w:rsidRDefault="00063490" w:rsidP="00F50195">
            <w:pPr>
              <w:cnfStyle w:val="000000010000" w:firstRow="0" w:lastRow="0" w:firstColumn="0" w:lastColumn="0" w:oddVBand="0" w:evenVBand="0" w:oddHBand="0" w:evenHBand="1"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ECU2.EP1</w:t>
            </w:r>
          </w:p>
        </w:tc>
        <w:tc>
          <w:tcPr>
            <w:tcW w:w="850" w:type="dxa"/>
          </w:tcPr>
          <w:p w14:paraId="1D76373C" w14:textId="77777777" w:rsidR="00063490" w:rsidRPr="00F24940" w:rsidRDefault="00063490" w:rsidP="00F50195">
            <w:pPr>
              <w:pStyle w:val="Default"/>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rPr>
            </w:pPr>
            <w:r w:rsidRPr="00F24940">
              <w:rPr>
                <w:rFonts w:ascii="Segoe UI Symbol" w:hAnsi="Segoe UI Symbol" w:cs="Segoe UI Symbol"/>
              </w:rPr>
              <w:t>✗</w:t>
            </w:r>
          </w:p>
        </w:tc>
      </w:tr>
      <w:tr w:rsidR="00063490" w:rsidRPr="00F24940" w14:paraId="6967161D" w14:textId="77777777" w:rsidTr="00F50195">
        <w:tc>
          <w:tcPr>
            <w:cnfStyle w:val="001000000000" w:firstRow="0" w:lastRow="0" w:firstColumn="1" w:lastColumn="0" w:oddVBand="0" w:evenVBand="0" w:oddHBand="0" w:evenHBand="0" w:firstRowFirstColumn="0" w:firstRowLastColumn="0" w:lastRowFirstColumn="0" w:lastRowLastColumn="0"/>
            <w:tcW w:w="1384" w:type="dxa"/>
          </w:tcPr>
          <w:p w14:paraId="1CCD1E0B" w14:textId="779D9638" w:rsidR="00063490" w:rsidRPr="00CD7CAB" w:rsidRDefault="00063490" w:rsidP="00F50195">
            <w:pPr>
              <w:rPr>
                <w:rFonts w:asciiTheme="minorHAnsi" w:hAnsiTheme="minorHAnsi" w:cs="Times New Roman"/>
                <w:color w:val="000000" w:themeColor="text1"/>
                <w:sz w:val="24"/>
              </w:rPr>
            </w:pPr>
            <w:r w:rsidRPr="00CD7CAB">
              <w:rPr>
                <w:rFonts w:asciiTheme="minorHAnsi" w:hAnsiTheme="minorHAnsi" w:cs="Times New Roman"/>
                <w:color w:val="000000" w:themeColor="text1"/>
                <w:sz w:val="24"/>
              </w:rPr>
              <w:t>TC_</w:t>
            </w:r>
            <w:r>
              <w:rPr>
                <w:rFonts w:asciiTheme="minorHAnsi" w:hAnsiTheme="minorHAnsi" w:cs="Times New Roman"/>
                <w:color w:val="000000" w:themeColor="text1"/>
                <w:sz w:val="24"/>
              </w:rPr>
              <w:t>U</w:t>
            </w:r>
            <w:r w:rsidRPr="00CD7CAB">
              <w:rPr>
                <w:rFonts w:asciiTheme="minorHAnsi" w:hAnsiTheme="minorHAnsi" w:cs="Times New Roman"/>
                <w:color w:val="000000" w:themeColor="text1"/>
                <w:sz w:val="24"/>
              </w:rPr>
              <w:t>_</w:t>
            </w:r>
            <w:r w:rsidR="00603851">
              <w:rPr>
                <w:rFonts w:asciiTheme="minorHAnsi" w:hAnsiTheme="minorHAnsi" w:cs="Times New Roman"/>
                <w:color w:val="000000" w:themeColor="text1"/>
                <w:sz w:val="24"/>
              </w:rPr>
              <w:t>1</w:t>
            </w:r>
            <w:r w:rsidRPr="00CD7CAB">
              <w:rPr>
                <w:rFonts w:asciiTheme="minorHAnsi" w:hAnsiTheme="minorHAnsi" w:cs="Times New Roman"/>
                <w:color w:val="000000" w:themeColor="text1"/>
                <w:sz w:val="24"/>
              </w:rPr>
              <w:t>:3</w:t>
            </w:r>
          </w:p>
        </w:tc>
        <w:tc>
          <w:tcPr>
            <w:tcW w:w="6946" w:type="dxa"/>
          </w:tcPr>
          <w:p w14:paraId="040644CC" w14:textId="054CC909" w:rsidR="00063490" w:rsidRDefault="00063490" w:rsidP="00F50195">
            <w:pPr>
              <w:cnfStyle w:val="000000000000" w:firstRow="0" w:lastRow="0" w:firstColumn="0" w:lastColumn="0" w:oddVBand="0" w:evenVBand="0" w:oddHBand="0" w:evenHBand="0" w:firstRowFirstColumn="0" w:firstRowLastColumn="0" w:lastRowFirstColumn="0" w:lastRowLastColumn="0"/>
              <w:rPr>
                <w:rFonts w:ascii="Garamond" w:hAnsi="Garamond" w:cs="Times New Roman"/>
                <w:color w:val="000000" w:themeColor="text1"/>
                <w:sz w:val="24"/>
                <w:lang w:val="en-GB"/>
              </w:rPr>
            </w:pPr>
            <w:r>
              <w:rPr>
                <w:rFonts w:ascii="Garamond" w:hAnsi="Garamond" w:cs="Times New Roman"/>
                <w:color w:val="000000" w:themeColor="text1"/>
                <w:sz w:val="24"/>
                <w:lang w:val="en-GB"/>
              </w:rPr>
              <w:t>ECU2.EP2</w:t>
            </w:r>
          </w:p>
        </w:tc>
        <w:tc>
          <w:tcPr>
            <w:tcW w:w="850" w:type="dxa"/>
          </w:tcPr>
          <w:p w14:paraId="7F89ED71" w14:textId="77777777" w:rsidR="00063490" w:rsidRPr="00F24940" w:rsidRDefault="00063490" w:rsidP="00F50195">
            <w:pPr>
              <w:pStyle w:val="Defaul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39770B">
              <w:rPr>
                <w:rFonts w:ascii="Segoe UI Emoji" w:hAnsi="Segoe UI Emoji" w:cs="Segoe UI Emoji"/>
              </w:rPr>
              <w:t>✔</w:t>
            </w:r>
          </w:p>
        </w:tc>
      </w:tr>
    </w:tbl>
    <w:p w14:paraId="22239395" w14:textId="77777777" w:rsidR="00063490" w:rsidRPr="003E7C95" w:rsidRDefault="00063490" w:rsidP="008C78D2">
      <w:pPr>
        <w:jc w:val="both"/>
        <w:rPr>
          <w:color w:val="000000" w:themeColor="text1"/>
          <w:sz w:val="24"/>
          <w:szCs w:val="24"/>
        </w:rPr>
      </w:pPr>
    </w:p>
    <w:p w14:paraId="2959174E" w14:textId="1D6822F5" w:rsidR="00430921" w:rsidRPr="00430921" w:rsidRDefault="00430921" w:rsidP="00430921">
      <w:pPr>
        <w:pStyle w:val="Titolo1"/>
        <w:pBdr>
          <w:bottom w:val="single" w:sz="2" w:space="0" w:color="DEEAF6"/>
        </w:pBdr>
      </w:pPr>
      <w:bookmarkStart w:id="32" w:name="_Toc62141179"/>
      <w:r w:rsidRPr="00430921">
        <w:t>10. Riferimenti ad al</w:t>
      </w:r>
      <w:r>
        <w:t>tri documenti di test</w:t>
      </w:r>
      <w:bookmarkEnd w:id="32"/>
    </w:p>
    <w:p w14:paraId="1F0DA1C4" w14:textId="77777777" w:rsidR="003070E3" w:rsidRPr="003070E3" w:rsidRDefault="003070E3" w:rsidP="003070E3">
      <w:pPr>
        <w:jc w:val="both"/>
        <w:rPr>
          <w:color w:val="000000" w:themeColor="text1"/>
          <w:sz w:val="24"/>
          <w:szCs w:val="24"/>
        </w:rPr>
      </w:pPr>
      <w:r w:rsidRPr="003070E3">
        <w:rPr>
          <w:color w:val="000000" w:themeColor="text1"/>
          <w:sz w:val="24"/>
          <w:szCs w:val="24"/>
        </w:rPr>
        <w:t xml:space="preserve">Le combinazioni di input che verranno somministrate al sistema sono definite nel documento di Test Case Specification, mentre sarà nel Test Execution Report che indicheremo i risultati del testing funzionale condotto tramite Katalon Studio. </w:t>
      </w:r>
    </w:p>
    <w:p w14:paraId="2ED298FC" w14:textId="6903ADF3" w:rsidR="00541480" w:rsidRPr="00430921" w:rsidRDefault="003070E3" w:rsidP="003070E3">
      <w:pPr>
        <w:jc w:val="both"/>
        <w:rPr>
          <w:color w:val="000000" w:themeColor="text1"/>
          <w:sz w:val="24"/>
          <w:szCs w:val="24"/>
        </w:rPr>
      </w:pPr>
      <w:r w:rsidRPr="003070E3">
        <w:rPr>
          <w:color w:val="000000" w:themeColor="text1"/>
          <w:sz w:val="24"/>
          <w:szCs w:val="24"/>
        </w:rPr>
        <w:t>Eventuali errori rilevati verranno riportati nel Test Incident Report, mentre il riassunto dei riscontri ottenuti in questa fase verrà proposto tramite il documento di Test Summary Report.</w:t>
      </w:r>
    </w:p>
    <w:sectPr w:rsidR="00541480" w:rsidRPr="00430921" w:rsidSect="007D6A83">
      <w:footerReference w:type="default" r:id="rId1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1BFE7" w14:textId="77777777" w:rsidR="00814B04" w:rsidRDefault="00814B04">
      <w:pPr>
        <w:spacing w:after="0" w:line="240" w:lineRule="auto"/>
      </w:pPr>
      <w:r>
        <w:separator/>
      </w:r>
    </w:p>
  </w:endnote>
  <w:endnote w:type="continuationSeparator" w:id="0">
    <w:p w14:paraId="69923970" w14:textId="77777777" w:rsidR="00814B04" w:rsidRDefault="0081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127A8A88" w:rsidR="00835F8C" w:rsidRPr="0067614F" w:rsidRDefault="00835F8C">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436F336D" w14:textId="43212ABB" w:rsidR="00835F8C" w:rsidRPr="0067614F" w:rsidRDefault="00835F8C" w:rsidP="00483E09">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p w14:paraId="58012EBE" w14:textId="77777777" w:rsidR="00835F8C" w:rsidRPr="0067614F" w:rsidRDefault="00835F8C">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F142EEF" w:rsidR="00835F8C" w:rsidRPr="0067614F" w:rsidRDefault="00835F8C">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14</w:t>
            </w:r>
            <w:r w:rsidRPr="00483E09">
              <w:rPr>
                <w:b/>
                <w:bCs/>
                <w:color w:val="0070C0"/>
                <w:sz w:val="24"/>
                <w:szCs w:val="24"/>
              </w:rPr>
              <w:fldChar w:fldCharType="end"/>
            </w:r>
          </w:p>
        </w:sdtContent>
      </w:sdt>
    </w:sdtContent>
  </w:sdt>
  <w:p w14:paraId="022CB6D2" w14:textId="5AD4E39C" w:rsidR="00835F8C" w:rsidRPr="0067614F" w:rsidRDefault="00835F8C">
    <w:pPr>
      <w:pStyle w:val="Pidipagina"/>
      <w:rPr>
        <w:color w:val="0070C0"/>
        <w:lang w:val="en-GB"/>
      </w:rPr>
    </w:pPr>
    <w:r>
      <w:rPr>
        <w:color w:val="0070C0"/>
        <w:lang w:val="en-GB"/>
      </w:rPr>
      <w:t>TP</w:t>
    </w:r>
    <w:r w:rsidRPr="0067614F">
      <w:rPr>
        <w:color w:val="0070C0"/>
        <w:lang w:val="en-GB"/>
      </w:rPr>
      <w:t xml:space="preserve"> </w:t>
    </w:r>
    <w:r>
      <w:rPr>
        <w:color w:val="0070C0"/>
        <w:lang w:val="en-GB"/>
      </w:rPr>
      <w:t>–</w:t>
    </w:r>
    <w:r w:rsidRPr="0067614F">
      <w:rPr>
        <w:color w:val="0070C0"/>
        <w:lang w:val="en-GB"/>
      </w:rPr>
      <w:t xml:space="preserve"> </w:t>
    </w:r>
    <w:r>
      <w:rPr>
        <w:color w:val="0070C0"/>
        <w:lang w:val="en-GB"/>
      </w:rPr>
      <w:t>TEST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72712" w14:textId="77777777" w:rsidR="00814B04" w:rsidRDefault="00814B04">
      <w:pPr>
        <w:spacing w:after="0" w:line="240" w:lineRule="auto"/>
      </w:pPr>
      <w:r>
        <w:separator/>
      </w:r>
    </w:p>
  </w:footnote>
  <w:footnote w:type="continuationSeparator" w:id="0">
    <w:p w14:paraId="0658E56F" w14:textId="77777777" w:rsidR="00814B04" w:rsidRDefault="0081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35F8C" w:rsidRPr="00251814" w:rsidRDefault="00835F8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35F8C" w:rsidRPr="00251814" w:rsidRDefault="00835F8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35F8C" w:rsidRPr="00251814" w:rsidRDefault="00835F8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35F8C" w:rsidRDefault="00835F8C"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835F8C" w:rsidRDefault="00835F8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35F8C" w:rsidRPr="00251814" w:rsidRDefault="00835F8C"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35F8C" w:rsidRPr="00251814" w:rsidRDefault="00835F8C"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35F8C" w:rsidRPr="00251814" w:rsidRDefault="00835F8C"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35F8C" w:rsidRDefault="00835F8C"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835F8C" w:rsidRPr="00251814" w:rsidRDefault="00835F8C"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8C54688"/>
    <w:multiLevelType w:val="hybridMultilevel"/>
    <w:tmpl w:val="36DE6E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883368B"/>
    <w:multiLevelType w:val="hybridMultilevel"/>
    <w:tmpl w:val="7E4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5"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8"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8412E6E"/>
    <w:multiLevelType w:val="hybridMultilevel"/>
    <w:tmpl w:val="FEFA75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7"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AE6FBC"/>
    <w:multiLevelType w:val="hybridMultilevel"/>
    <w:tmpl w:val="505658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3"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11"/>
  </w:num>
  <w:num w:numId="4">
    <w:abstractNumId w:val="25"/>
  </w:num>
  <w:num w:numId="5">
    <w:abstractNumId w:val="5"/>
  </w:num>
  <w:num w:numId="6">
    <w:abstractNumId w:val="2"/>
  </w:num>
  <w:num w:numId="7">
    <w:abstractNumId w:val="26"/>
  </w:num>
  <w:num w:numId="8">
    <w:abstractNumId w:val="14"/>
  </w:num>
  <w:num w:numId="9">
    <w:abstractNumId w:val="31"/>
  </w:num>
  <w:num w:numId="10">
    <w:abstractNumId w:val="15"/>
  </w:num>
  <w:num w:numId="11">
    <w:abstractNumId w:val="17"/>
  </w:num>
  <w:num w:numId="12">
    <w:abstractNumId w:val="20"/>
  </w:num>
  <w:num w:numId="13">
    <w:abstractNumId w:val="8"/>
  </w:num>
  <w:num w:numId="14">
    <w:abstractNumId w:val="7"/>
  </w:num>
  <w:num w:numId="15">
    <w:abstractNumId w:val="19"/>
  </w:num>
  <w:num w:numId="16">
    <w:abstractNumId w:val="35"/>
  </w:num>
  <w:num w:numId="17">
    <w:abstractNumId w:val="10"/>
  </w:num>
  <w:num w:numId="18">
    <w:abstractNumId w:val="29"/>
  </w:num>
  <w:num w:numId="19">
    <w:abstractNumId w:val="0"/>
  </w:num>
  <w:num w:numId="20">
    <w:abstractNumId w:val="16"/>
  </w:num>
  <w:num w:numId="21">
    <w:abstractNumId w:val="23"/>
  </w:num>
  <w:num w:numId="22">
    <w:abstractNumId w:val="27"/>
  </w:num>
  <w:num w:numId="23">
    <w:abstractNumId w:val="4"/>
  </w:num>
  <w:num w:numId="24">
    <w:abstractNumId w:val="12"/>
  </w:num>
  <w:num w:numId="25">
    <w:abstractNumId w:val="34"/>
  </w:num>
  <w:num w:numId="26">
    <w:abstractNumId w:val="33"/>
  </w:num>
  <w:num w:numId="27">
    <w:abstractNumId w:val="3"/>
  </w:num>
  <w:num w:numId="28">
    <w:abstractNumId w:val="30"/>
  </w:num>
  <w:num w:numId="29">
    <w:abstractNumId w:val="21"/>
  </w:num>
  <w:num w:numId="30">
    <w:abstractNumId w:val="32"/>
  </w:num>
  <w:num w:numId="31">
    <w:abstractNumId w:val="18"/>
  </w:num>
  <w:num w:numId="32">
    <w:abstractNumId w:val="1"/>
  </w:num>
  <w:num w:numId="33">
    <w:abstractNumId w:val="9"/>
  </w:num>
  <w:num w:numId="34">
    <w:abstractNumId w:val="28"/>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05F53"/>
    <w:rsid w:val="000151A9"/>
    <w:rsid w:val="000157A5"/>
    <w:rsid w:val="00017A77"/>
    <w:rsid w:val="00033CDE"/>
    <w:rsid w:val="00036F26"/>
    <w:rsid w:val="0004504B"/>
    <w:rsid w:val="0005557B"/>
    <w:rsid w:val="00063089"/>
    <w:rsid w:val="00063304"/>
    <w:rsid w:val="00063490"/>
    <w:rsid w:val="000679BF"/>
    <w:rsid w:val="00072E55"/>
    <w:rsid w:val="00074C8B"/>
    <w:rsid w:val="000832DA"/>
    <w:rsid w:val="00090AB1"/>
    <w:rsid w:val="00096DF1"/>
    <w:rsid w:val="000A2E3D"/>
    <w:rsid w:val="000A331D"/>
    <w:rsid w:val="000A573B"/>
    <w:rsid w:val="000A743A"/>
    <w:rsid w:val="000B651A"/>
    <w:rsid w:val="000C1120"/>
    <w:rsid w:val="000C2B04"/>
    <w:rsid w:val="000D0C87"/>
    <w:rsid w:val="000D2668"/>
    <w:rsid w:val="000D6C2D"/>
    <w:rsid w:val="000E1023"/>
    <w:rsid w:val="000F39BD"/>
    <w:rsid w:val="00102CA8"/>
    <w:rsid w:val="00110692"/>
    <w:rsid w:val="00110AD9"/>
    <w:rsid w:val="00111305"/>
    <w:rsid w:val="00111870"/>
    <w:rsid w:val="00111B34"/>
    <w:rsid w:val="0011272D"/>
    <w:rsid w:val="001131D0"/>
    <w:rsid w:val="00115F5C"/>
    <w:rsid w:val="00127419"/>
    <w:rsid w:val="00131218"/>
    <w:rsid w:val="00136C8D"/>
    <w:rsid w:val="00143B49"/>
    <w:rsid w:val="00153A27"/>
    <w:rsid w:val="00162EC1"/>
    <w:rsid w:val="00170781"/>
    <w:rsid w:val="0017286B"/>
    <w:rsid w:val="00192483"/>
    <w:rsid w:val="00192B6B"/>
    <w:rsid w:val="001953E7"/>
    <w:rsid w:val="00197683"/>
    <w:rsid w:val="001A02E7"/>
    <w:rsid w:val="001A1EC4"/>
    <w:rsid w:val="001A5188"/>
    <w:rsid w:val="001B3668"/>
    <w:rsid w:val="001D1251"/>
    <w:rsid w:val="001D1703"/>
    <w:rsid w:val="001D23B0"/>
    <w:rsid w:val="001E0A1C"/>
    <w:rsid w:val="001E373A"/>
    <w:rsid w:val="001E37C2"/>
    <w:rsid w:val="001E5A7E"/>
    <w:rsid w:val="001F36A5"/>
    <w:rsid w:val="002021CB"/>
    <w:rsid w:val="00206055"/>
    <w:rsid w:val="002114A2"/>
    <w:rsid w:val="002124F1"/>
    <w:rsid w:val="00231F04"/>
    <w:rsid w:val="00240C03"/>
    <w:rsid w:val="0024194F"/>
    <w:rsid w:val="00245C49"/>
    <w:rsid w:val="00246C96"/>
    <w:rsid w:val="002472F5"/>
    <w:rsid w:val="00251814"/>
    <w:rsid w:val="0026167D"/>
    <w:rsid w:val="00267B22"/>
    <w:rsid w:val="002B77AA"/>
    <w:rsid w:val="002C5716"/>
    <w:rsid w:val="002C6DD5"/>
    <w:rsid w:val="002D1575"/>
    <w:rsid w:val="002D3745"/>
    <w:rsid w:val="002D4033"/>
    <w:rsid w:val="002F5CAB"/>
    <w:rsid w:val="002F646F"/>
    <w:rsid w:val="002F67FE"/>
    <w:rsid w:val="002F69D2"/>
    <w:rsid w:val="002F7F31"/>
    <w:rsid w:val="003005F4"/>
    <w:rsid w:val="00305F80"/>
    <w:rsid w:val="003070E3"/>
    <w:rsid w:val="003170C7"/>
    <w:rsid w:val="003173D8"/>
    <w:rsid w:val="00321735"/>
    <w:rsid w:val="00337D97"/>
    <w:rsid w:val="00340C92"/>
    <w:rsid w:val="00342532"/>
    <w:rsid w:val="00343AB4"/>
    <w:rsid w:val="003440C3"/>
    <w:rsid w:val="00354536"/>
    <w:rsid w:val="0035657B"/>
    <w:rsid w:val="00357EA4"/>
    <w:rsid w:val="0036154E"/>
    <w:rsid w:val="00364150"/>
    <w:rsid w:val="00365A06"/>
    <w:rsid w:val="00366BD7"/>
    <w:rsid w:val="003766AA"/>
    <w:rsid w:val="00377126"/>
    <w:rsid w:val="00384A57"/>
    <w:rsid w:val="00387657"/>
    <w:rsid w:val="0039770B"/>
    <w:rsid w:val="003A414E"/>
    <w:rsid w:val="003B4B87"/>
    <w:rsid w:val="003B5E81"/>
    <w:rsid w:val="003E00C9"/>
    <w:rsid w:val="003E7B9B"/>
    <w:rsid w:val="003E7C95"/>
    <w:rsid w:val="003F029D"/>
    <w:rsid w:val="003F1036"/>
    <w:rsid w:val="00401087"/>
    <w:rsid w:val="004023F9"/>
    <w:rsid w:val="00415207"/>
    <w:rsid w:val="004300F1"/>
    <w:rsid w:val="00430921"/>
    <w:rsid w:val="004310EF"/>
    <w:rsid w:val="00440942"/>
    <w:rsid w:val="00444A2F"/>
    <w:rsid w:val="00447C65"/>
    <w:rsid w:val="00462550"/>
    <w:rsid w:val="00462CA1"/>
    <w:rsid w:val="0046340C"/>
    <w:rsid w:val="00466854"/>
    <w:rsid w:val="004672E3"/>
    <w:rsid w:val="0047136F"/>
    <w:rsid w:val="004763EA"/>
    <w:rsid w:val="00483E09"/>
    <w:rsid w:val="00491E05"/>
    <w:rsid w:val="00491E10"/>
    <w:rsid w:val="004A29E6"/>
    <w:rsid w:val="004A4AAD"/>
    <w:rsid w:val="004B03B3"/>
    <w:rsid w:val="004B1E5F"/>
    <w:rsid w:val="004B5700"/>
    <w:rsid w:val="004C0587"/>
    <w:rsid w:val="004D0BA2"/>
    <w:rsid w:val="004D2908"/>
    <w:rsid w:val="004D3AFE"/>
    <w:rsid w:val="004E12E2"/>
    <w:rsid w:val="004E1527"/>
    <w:rsid w:val="004E36AF"/>
    <w:rsid w:val="004E53EE"/>
    <w:rsid w:val="004F6624"/>
    <w:rsid w:val="00523C3A"/>
    <w:rsid w:val="0052791B"/>
    <w:rsid w:val="0053435D"/>
    <w:rsid w:val="00537453"/>
    <w:rsid w:val="00541480"/>
    <w:rsid w:val="00543756"/>
    <w:rsid w:val="00545763"/>
    <w:rsid w:val="00545EE8"/>
    <w:rsid w:val="00545EFC"/>
    <w:rsid w:val="0054672D"/>
    <w:rsid w:val="00561891"/>
    <w:rsid w:val="00564D17"/>
    <w:rsid w:val="00565C86"/>
    <w:rsid w:val="005666B0"/>
    <w:rsid w:val="00584F42"/>
    <w:rsid w:val="005A09DF"/>
    <w:rsid w:val="005B0748"/>
    <w:rsid w:val="005B4A06"/>
    <w:rsid w:val="005B6069"/>
    <w:rsid w:val="005B708C"/>
    <w:rsid w:val="005C3EE2"/>
    <w:rsid w:val="005C646A"/>
    <w:rsid w:val="005D6110"/>
    <w:rsid w:val="005D64C8"/>
    <w:rsid w:val="005D67B3"/>
    <w:rsid w:val="005F21E8"/>
    <w:rsid w:val="00603851"/>
    <w:rsid w:val="0060548C"/>
    <w:rsid w:val="00614218"/>
    <w:rsid w:val="006330BD"/>
    <w:rsid w:val="006453DE"/>
    <w:rsid w:val="00665AB4"/>
    <w:rsid w:val="00670805"/>
    <w:rsid w:val="00672E6F"/>
    <w:rsid w:val="00673C2B"/>
    <w:rsid w:val="006756C0"/>
    <w:rsid w:val="0067614F"/>
    <w:rsid w:val="00682D30"/>
    <w:rsid w:val="00684AC4"/>
    <w:rsid w:val="00685074"/>
    <w:rsid w:val="006858EA"/>
    <w:rsid w:val="0069499F"/>
    <w:rsid w:val="00697C5A"/>
    <w:rsid w:val="006A5E94"/>
    <w:rsid w:val="006A6497"/>
    <w:rsid w:val="006B0A01"/>
    <w:rsid w:val="006B0C53"/>
    <w:rsid w:val="006B2D45"/>
    <w:rsid w:val="006B4A8D"/>
    <w:rsid w:val="006B719A"/>
    <w:rsid w:val="006C4199"/>
    <w:rsid w:val="006C7A6A"/>
    <w:rsid w:val="006D24B9"/>
    <w:rsid w:val="006D5FDF"/>
    <w:rsid w:val="006E1EEC"/>
    <w:rsid w:val="006E369B"/>
    <w:rsid w:val="00724AD5"/>
    <w:rsid w:val="00733962"/>
    <w:rsid w:val="00734922"/>
    <w:rsid w:val="00734F6D"/>
    <w:rsid w:val="00745DD7"/>
    <w:rsid w:val="00752606"/>
    <w:rsid w:val="007540C8"/>
    <w:rsid w:val="00761225"/>
    <w:rsid w:val="007742B7"/>
    <w:rsid w:val="00774466"/>
    <w:rsid w:val="00774C44"/>
    <w:rsid w:val="00776AF5"/>
    <w:rsid w:val="007803E2"/>
    <w:rsid w:val="00781941"/>
    <w:rsid w:val="007934F7"/>
    <w:rsid w:val="007A1959"/>
    <w:rsid w:val="007A52BA"/>
    <w:rsid w:val="007D331D"/>
    <w:rsid w:val="007D5C6E"/>
    <w:rsid w:val="007D6A83"/>
    <w:rsid w:val="007E0993"/>
    <w:rsid w:val="007F0746"/>
    <w:rsid w:val="007F54B3"/>
    <w:rsid w:val="0080168A"/>
    <w:rsid w:val="0081265D"/>
    <w:rsid w:val="00813DC0"/>
    <w:rsid w:val="00814B04"/>
    <w:rsid w:val="00817C84"/>
    <w:rsid w:val="00820D1A"/>
    <w:rsid w:val="00821C00"/>
    <w:rsid w:val="00835F8C"/>
    <w:rsid w:val="0084255E"/>
    <w:rsid w:val="00845065"/>
    <w:rsid w:val="00845537"/>
    <w:rsid w:val="00863E15"/>
    <w:rsid w:val="00870AEA"/>
    <w:rsid w:val="0087310B"/>
    <w:rsid w:val="00880D67"/>
    <w:rsid w:val="008A09C6"/>
    <w:rsid w:val="008A14E9"/>
    <w:rsid w:val="008A36DC"/>
    <w:rsid w:val="008A4635"/>
    <w:rsid w:val="008A7796"/>
    <w:rsid w:val="008B5A1C"/>
    <w:rsid w:val="008C36F8"/>
    <w:rsid w:val="008C5C39"/>
    <w:rsid w:val="008C78D2"/>
    <w:rsid w:val="008D4D9D"/>
    <w:rsid w:val="008E755B"/>
    <w:rsid w:val="008F5249"/>
    <w:rsid w:val="008F7838"/>
    <w:rsid w:val="008F78CC"/>
    <w:rsid w:val="00907AA6"/>
    <w:rsid w:val="00910CB4"/>
    <w:rsid w:val="00914709"/>
    <w:rsid w:val="009148B8"/>
    <w:rsid w:val="00915DD2"/>
    <w:rsid w:val="009448BE"/>
    <w:rsid w:val="00950C1A"/>
    <w:rsid w:val="00954F56"/>
    <w:rsid w:val="00962AEF"/>
    <w:rsid w:val="00970098"/>
    <w:rsid w:val="009743D9"/>
    <w:rsid w:val="00981572"/>
    <w:rsid w:val="009A2830"/>
    <w:rsid w:val="009A658D"/>
    <w:rsid w:val="009B0B10"/>
    <w:rsid w:val="009B1CDC"/>
    <w:rsid w:val="009B22A0"/>
    <w:rsid w:val="009C6F35"/>
    <w:rsid w:val="009C70C9"/>
    <w:rsid w:val="009D72DE"/>
    <w:rsid w:val="009F0D76"/>
    <w:rsid w:val="00A0171B"/>
    <w:rsid w:val="00A11C49"/>
    <w:rsid w:val="00A155DD"/>
    <w:rsid w:val="00A20225"/>
    <w:rsid w:val="00A22731"/>
    <w:rsid w:val="00A3662D"/>
    <w:rsid w:val="00A45382"/>
    <w:rsid w:val="00A52C44"/>
    <w:rsid w:val="00A723A0"/>
    <w:rsid w:val="00A75C6B"/>
    <w:rsid w:val="00A81EAD"/>
    <w:rsid w:val="00A93A9E"/>
    <w:rsid w:val="00A96E29"/>
    <w:rsid w:val="00AA1625"/>
    <w:rsid w:val="00AA5FDD"/>
    <w:rsid w:val="00AB667F"/>
    <w:rsid w:val="00AB6BF8"/>
    <w:rsid w:val="00AC0AC4"/>
    <w:rsid w:val="00AD1B06"/>
    <w:rsid w:val="00AD399D"/>
    <w:rsid w:val="00AE5233"/>
    <w:rsid w:val="00AF0A65"/>
    <w:rsid w:val="00AF2A94"/>
    <w:rsid w:val="00AF5893"/>
    <w:rsid w:val="00AF6782"/>
    <w:rsid w:val="00B0274A"/>
    <w:rsid w:val="00B030E8"/>
    <w:rsid w:val="00B120F1"/>
    <w:rsid w:val="00B1476C"/>
    <w:rsid w:val="00B16929"/>
    <w:rsid w:val="00B24F06"/>
    <w:rsid w:val="00B25EC7"/>
    <w:rsid w:val="00B548B3"/>
    <w:rsid w:val="00B6001B"/>
    <w:rsid w:val="00B656EF"/>
    <w:rsid w:val="00B75B0E"/>
    <w:rsid w:val="00B85C8F"/>
    <w:rsid w:val="00B908C7"/>
    <w:rsid w:val="00B95299"/>
    <w:rsid w:val="00BA7CB2"/>
    <w:rsid w:val="00BC3BA7"/>
    <w:rsid w:val="00BF24A5"/>
    <w:rsid w:val="00C02F9D"/>
    <w:rsid w:val="00C12CB8"/>
    <w:rsid w:val="00C136C3"/>
    <w:rsid w:val="00C15947"/>
    <w:rsid w:val="00C17A01"/>
    <w:rsid w:val="00C21466"/>
    <w:rsid w:val="00C23ED6"/>
    <w:rsid w:val="00C244B3"/>
    <w:rsid w:val="00C30F1A"/>
    <w:rsid w:val="00C34A41"/>
    <w:rsid w:val="00C41AAD"/>
    <w:rsid w:val="00C4695F"/>
    <w:rsid w:val="00C54EE2"/>
    <w:rsid w:val="00C57445"/>
    <w:rsid w:val="00C63BBA"/>
    <w:rsid w:val="00C664BC"/>
    <w:rsid w:val="00C66C0E"/>
    <w:rsid w:val="00C67FEE"/>
    <w:rsid w:val="00C71201"/>
    <w:rsid w:val="00C86F3F"/>
    <w:rsid w:val="00C95E6D"/>
    <w:rsid w:val="00C96A54"/>
    <w:rsid w:val="00CA1B17"/>
    <w:rsid w:val="00CB019C"/>
    <w:rsid w:val="00CB1E67"/>
    <w:rsid w:val="00CB550B"/>
    <w:rsid w:val="00CC660A"/>
    <w:rsid w:val="00CD4E96"/>
    <w:rsid w:val="00CD5527"/>
    <w:rsid w:val="00CD7CAB"/>
    <w:rsid w:val="00CE1566"/>
    <w:rsid w:val="00CE39BE"/>
    <w:rsid w:val="00CE7847"/>
    <w:rsid w:val="00CF199E"/>
    <w:rsid w:val="00CF1BB8"/>
    <w:rsid w:val="00CF5069"/>
    <w:rsid w:val="00D00D76"/>
    <w:rsid w:val="00D01992"/>
    <w:rsid w:val="00D07F2F"/>
    <w:rsid w:val="00D23685"/>
    <w:rsid w:val="00D271DC"/>
    <w:rsid w:val="00D5491D"/>
    <w:rsid w:val="00D56FCD"/>
    <w:rsid w:val="00D62CF7"/>
    <w:rsid w:val="00D67432"/>
    <w:rsid w:val="00D71FDA"/>
    <w:rsid w:val="00D752FE"/>
    <w:rsid w:val="00D76012"/>
    <w:rsid w:val="00D76DE1"/>
    <w:rsid w:val="00D77562"/>
    <w:rsid w:val="00D84608"/>
    <w:rsid w:val="00D87A03"/>
    <w:rsid w:val="00D90EB9"/>
    <w:rsid w:val="00D92E89"/>
    <w:rsid w:val="00D96A94"/>
    <w:rsid w:val="00D977D3"/>
    <w:rsid w:val="00DA6CDD"/>
    <w:rsid w:val="00DB3A08"/>
    <w:rsid w:val="00DC3A2A"/>
    <w:rsid w:val="00DC4E3F"/>
    <w:rsid w:val="00DD6882"/>
    <w:rsid w:val="00DD7791"/>
    <w:rsid w:val="00DF3166"/>
    <w:rsid w:val="00DF503D"/>
    <w:rsid w:val="00DF69A6"/>
    <w:rsid w:val="00E009E6"/>
    <w:rsid w:val="00E06621"/>
    <w:rsid w:val="00E12D7F"/>
    <w:rsid w:val="00E20986"/>
    <w:rsid w:val="00E228B1"/>
    <w:rsid w:val="00E30086"/>
    <w:rsid w:val="00E31BE8"/>
    <w:rsid w:val="00E32BA5"/>
    <w:rsid w:val="00E4397A"/>
    <w:rsid w:val="00E50410"/>
    <w:rsid w:val="00E5253F"/>
    <w:rsid w:val="00E52635"/>
    <w:rsid w:val="00E5431E"/>
    <w:rsid w:val="00E7099C"/>
    <w:rsid w:val="00E73BA8"/>
    <w:rsid w:val="00E743CA"/>
    <w:rsid w:val="00E80DBA"/>
    <w:rsid w:val="00E844F0"/>
    <w:rsid w:val="00E9136F"/>
    <w:rsid w:val="00E94B4F"/>
    <w:rsid w:val="00E94D91"/>
    <w:rsid w:val="00EA0941"/>
    <w:rsid w:val="00EA0C01"/>
    <w:rsid w:val="00EB1A90"/>
    <w:rsid w:val="00EB2724"/>
    <w:rsid w:val="00EB5F8F"/>
    <w:rsid w:val="00EC3BEA"/>
    <w:rsid w:val="00EC447C"/>
    <w:rsid w:val="00ED14D7"/>
    <w:rsid w:val="00ED182B"/>
    <w:rsid w:val="00ED2E24"/>
    <w:rsid w:val="00EE4F96"/>
    <w:rsid w:val="00EF3A8B"/>
    <w:rsid w:val="00F01CCE"/>
    <w:rsid w:val="00F07285"/>
    <w:rsid w:val="00F1610C"/>
    <w:rsid w:val="00F16ACC"/>
    <w:rsid w:val="00F24940"/>
    <w:rsid w:val="00F26D2F"/>
    <w:rsid w:val="00F309E8"/>
    <w:rsid w:val="00F30E02"/>
    <w:rsid w:val="00F34290"/>
    <w:rsid w:val="00F45CA7"/>
    <w:rsid w:val="00F46D63"/>
    <w:rsid w:val="00F47F5D"/>
    <w:rsid w:val="00F708C7"/>
    <w:rsid w:val="00F92804"/>
    <w:rsid w:val="00F956CE"/>
    <w:rsid w:val="00FA093B"/>
    <w:rsid w:val="00FA7FE1"/>
    <w:rsid w:val="00FB5FD4"/>
    <w:rsid w:val="00FB6579"/>
    <w:rsid w:val="00FC1B9C"/>
    <w:rsid w:val="00FC6AFF"/>
    <w:rsid w:val="00FD58EA"/>
    <w:rsid w:val="00FD73AF"/>
    <w:rsid w:val="00FE13D3"/>
    <w:rsid w:val="00FE23FB"/>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9432E893-0064-40C2-A0E6-8B558842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2F9D"/>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4.xml><?xml version="1.0" encoding="utf-8"?>
<ds:datastoreItem xmlns:ds="http://schemas.openxmlformats.org/officeDocument/2006/customXml" ds:itemID="{B009ADF1-36D5-4F11-8B27-0E70A61131BE}">
  <ds:schemaRefs>
    <ds:schemaRef ds:uri="http://schemas.openxmlformats.org/officeDocument/2006/bibliography"/>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7</TotalTime>
  <Pages>17</Pages>
  <Words>3385</Words>
  <Characters>19298</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TP Test Plan</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Test Plan</dc:title>
  <dc:subject>NewDM</dc:subject>
  <dc:creator>margar</dc:creator>
  <cp:keywords/>
  <dc:description/>
  <cp:lastModifiedBy>Luigi Cirillo</cp:lastModifiedBy>
  <cp:revision>84</cp:revision>
  <dcterms:created xsi:type="dcterms:W3CDTF">2015-10-30T11:24:00Z</dcterms:created>
  <dcterms:modified xsi:type="dcterms:W3CDTF">2021-02-02T19:17:00Z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